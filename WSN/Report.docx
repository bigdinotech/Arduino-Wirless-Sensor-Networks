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088" w:rsidRPr="00D17FCF" w:rsidRDefault="0082633E" w:rsidP="00F70088">
      <w:pPr>
        <w:jc w:val="center"/>
        <w:rPr>
          <w:rFonts w:ascii="Times New Roman" w:hAnsi="Times New Roman" w:cs="Times New Roman"/>
          <w:b/>
          <w:sz w:val="48"/>
          <w:szCs w:val="48"/>
        </w:rPr>
      </w:pPr>
      <w:r w:rsidRPr="00D17FCF">
        <w:rPr>
          <w:rFonts w:ascii="Times New Roman" w:hAnsi="Times New Roman" w:cs="Times New Roman"/>
          <w:b/>
          <w:sz w:val="48"/>
          <w:szCs w:val="48"/>
        </w:rPr>
        <w:t>A S</w:t>
      </w:r>
      <w:r w:rsidR="00F70088" w:rsidRPr="00D17FCF">
        <w:rPr>
          <w:rFonts w:ascii="Times New Roman" w:hAnsi="Times New Roman" w:cs="Times New Roman"/>
          <w:b/>
          <w:sz w:val="48"/>
          <w:szCs w:val="48"/>
        </w:rPr>
        <w:t>imple Wir</w:t>
      </w:r>
      <w:r w:rsidR="0034077E" w:rsidRPr="00D17FCF">
        <w:rPr>
          <w:rFonts w:ascii="Times New Roman" w:hAnsi="Times New Roman" w:cs="Times New Roman"/>
          <w:b/>
          <w:sz w:val="48"/>
          <w:szCs w:val="48"/>
        </w:rPr>
        <w:t>e</w:t>
      </w:r>
      <w:r w:rsidR="00F70088" w:rsidRPr="00D17FCF">
        <w:rPr>
          <w:rFonts w:ascii="Times New Roman" w:hAnsi="Times New Roman" w:cs="Times New Roman"/>
          <w:b/>
          <w:sz w:val="48"/>
          <w:szCs w:val="48"/>
        </w:rPr>
        <w:t xml:space="preserve">less Sensor Network </w:t>
      </w:r>
      <w:r w:rsidR="00D65D79" w:rsidRPr="00D17FCF">
        <w:rPr>
          <w:rFonts w:ascii="Times New Roman" w:hAnsi="Times New Roman" w:cs="Times New Roman"/>
          <w:b/>
          <w:sz w:val="48"/>
          <w:szCs w:val="48"/>
        </w:rPr>
        <w:t>based on</w:t>
      </w:r>
      <w:r w:rsidR="00F70088" w:rsidRPr="00D17FCF">
        <w:rPr>
          <w:rFonts w:ascii="Times New Roman" w:hAnsi="Times New Roman" w:cs="Times New Roman"/>
          <w:b/>
          <w:sz w:val="48"/>
          <w:szCs w:val="48"/>
        </w:rPr>
        <w:t xml:space="preserve"> </w:t>
      </w:r>
      <w:bookmarkStart w:id="0" w:name="_GoBack"/>
      <w:bookmarkEnd w:id="0"/>
      <w:r w:rsidR="00F70088" w:rsidRPr="00D17FCF">
        <w:rPr>
          <w:rFonts w:ascii="Times New Roman" w:hAnsi="Times New Roman" w:cs="Times New Roman"/>
          <w:b/>
          <w:sz w:val="48"/>
          <w:szCs w:val="48"/>
        </w:rPr>
        <w:t>the Arduino</w:t>
      </w:r>
      <w:r w:rsidR="00DD03C5" w:rsidRPr="00D17FCF">
        <w:rPr>
          <w:rFonts w:ascii="Times New Roman" w:hAnsi="Times New Roman" w:cs="Times New Roman"/>
          <w:b/>
          <w:sz w:val="48"/>
          <w:szCs w:val="48"/>
        </w:rPr>
        <w:t xml:space="preserve"> and XBee</w:t>
      </w:r>
    </w:p>
    <w:p w:rsidR="00F70088" w:rsidRPr="00D17FCF" w:rsidRDefault="00F70088" w:rsidP="00F70088">
      <w:pPr>
        <w:jc w:val="center"/>
        <w:rPr>
          <w:rFonts w:ascii="Times New Roman" w:hAnsi="Times New Roman" w:cs="Times New Roman"/>
          <w:b/>
        </w:rPr>
      </w:pPr>
      <w:r w:rsidRPr="00D17FCF">
        <w:rPr>
          <w:rFonts w:ascii="Times New Roman" w:hAnsi="Times New Roman" w:cs="Times New Roman"/>
          <w:b/>
        </w:rPr>
        <w:t>Dino Tinitig</w:t>
      </w:r>
      <w:r w:rsidR="0000256E" w:rsidRPr="00D17FCF">
        <w:rPr>
          <w:rFonts w:ascii="Times New Roman" w:hAnsi="Times New Roman" w:cs="Times New Roman"/>
          <w:b/>
        </w:rPr>
        <w:t>a</w:t>
      </w:r>
      <w:r w:rsidRPr="00D17FCF">
        <w:rPr>
          <w:rFonts w:ascii="Times New Roman" w:hAnsi="Times New Roman" w:cs="Times New Roman"/>
          <w:b/>
        </w:rPr>
        <w:t>n</w:t>
      </w:r>
    </w:p>
    <w:p w:rsidR="009C52EC" w:rsidRPr="00D17FCF" w:rsidRDefault="00F70088">
      <w:pPr>
        <w:rPr>
          <w:rFonts w:ascii="Times New Roman" w:hAnsi="Times New Roman" w:cs="Times New Roman"/>
          <w:b/>
        </w:rPr>
      </w:pPr>
      <w:r w:rsidRPr="00D17FCF">
        <w:rPr>
          <w:rFonts w:ascii="Times New Roman" w:hAnsi="Times New Roman" w:cs="Times New Roman"/>
          <w:b/>
          <w:i/>
        </w:rPr>
        <w:t>Abstract</w:t>
      </w:r>
      <w:r w:rsidRPr="00D17FCF">
        <w:rPr>
          <w:rFonts w:ascii="Times New Roman" w:hAnsi="Times New Roman" w:cs="Times New Roman"/>
          <w:b/>
        </w:rPr>
        <w:t xml:space="preserve"> –</w:t>
      </w:r>
      <w:r w:rsidR="00705036" w:rsidRPr="00D17FCF">
        <w:rPr>
          <w:rFonts w:ascii="Times New Roman" w:hAnsi="Times New Roman" w:cs="Times New Roman"/>
          <w:b/>
        </w:rPr>
        <w:t xml:space="preserve"> Wireless Sensor Networks Overview and implementation using Arduino and XBee.</w:t>
      </w:r>
    </w:p>
    <w:p w:rsidR="00F70088" w:rsidRPr="00D17FCF" w:rsidRDefault="00F70088" w:rsidP="00F70088">
      <w:pPr>
        <w:tabs>
          <w:tab w:val="left" w:pos="2296"/>
        </w:tabs>
        <w:rPr>
          <w:rFonts w:ascii="Times New Roman" w:hAnsi="Times New Roman" w:cs="Times New Roman"/>
        </w:rPr>
      </w:pPr>
      <w:r w:rsidRPr="00D17FCF">
        <w:rPr>
          <w:rFonts w:ascii="Times New Roman" w:hAnsi="Times New Roman" w:cs="Times New Roman"/>
        </w:rPr>
        <w:t>I. Introduction</w:t>
      </w:r>
      <w:r w:rsidR="00705036" w:rsidRPr="00D17FCF">
        <w:rPr>
          <w:rFonts w:ascii="Times New Roman" w:hAnsi="Times New Roman" w:cs="Times New Roman"/>
        </w:rPr>
        <w:t xml:space="preserve">  </w:t>
      </w:r>
    </w:p>
    <w:p w:rsidR="00705036" w:rsidRPr="00D17FCF" w:rsidRDefault="00F70088" w:rsidP="00F70088">
      <w:pPr>
        <w:rPr>
          <w:rFonts w:ascii="Times New Roman" w:hAnsi="Times New Roman" w:cs="Times New Roman"/>
        </w:rPr>
      </w:pPr>
      <w:r w:rsidRPr="00D17FCF">
        <w:rPr>
          <w:rFonts w:ascii="Times New Roman" w:hAnsi="Times New Roman" w:cs="Times New Roman"/>
        </w:rPr>
        <w:t xml:space="preserve">  </w:t>
      </w:r>
      <w:r w:rsidR="00705036" w:rsidRPr="00D17FCF">
        <w:rPr>
          <w:rFonts w:ascii="Times New Roman" w:hAnsi="Times New Roman" w:cs="Times New Roman"/>
        </w:rPr>
        <w:t xml:space="preserve">Due to the advances in different technologies, WSNs(Wireless Sensor Networks) are becoming more </w:t>
      </w:r>
      <w:r w:rsidR="005517A3" w:rsidRPr="00D17FCF">
        <w:rPr>
          <w:rFonts w:ascii="Times New Roman" w:hAnsi="Times New Roman" w:cs="Times New Roman"/>
        </w:rPr>
        <w:t xml:space="preserve">affordable and more practical. WSNs are </w:t>
      </w:r>
      <w:r w:rsidR="00F51DBB">
        <w:rPr>
          <w:rFonts w:ascii="Times New Roman" w:hAnsi="Times New Roman" w:cs="Times New Roman"/>
        </w:rPr>
        <w:t>can be used to</w:t>
      </w:r>
      <w:r w:rsidR="00503C0A">
        <w:rPr>
          <w:rFonts w:ascii="Times New Roman" w:hAnsi="Times New Roman" w:cs="Times New Roman"/>
        </w:rPr>
        <w:t xml:space="preserve"> </w:t>
      </w:r>
      <w:r w:rsidR="008701B9">
        <w:rPr>
          <w:rFonts w:ascii="Times New Roman" w:hAnsi="Times New Roman" w:cs="Times New Roman"/>
        </w:rPr>
        <w:t xml:space="preserve">monitor </w:t>
      </w:r>
      <w:r w:rsidR="008701B9" w:rsidRPr="00D17FCF">
        <w:rPr>
          <w:rFonts w:ascii="Times New Roman" w:hAnsi="Times New Roman" w:cs="Times New Roman"/>
        </w:rPr>
        <w:t>environmental</w:t>
      </w:r>
      <w:r w:rsidR="005517A3" w:rsidRPr="00D17FCF">
        <w:rPr>
          <w:rFonts w:ascii="Times New Roman" w:hAnsi="Times New Roman" w:cs="Times New Roman"/>
        </w:rPr>
        <w:t xml:space="preserve"> </w:t>
      </w:r>
      <w:r w:rsidR="00503C0A">
        <w:rPr>
          <w:rFonts w:ascii="Times New Roman" w:hAnsi="Times New Roman" w:cs="Times New Roman"/>
        </w:rPr>
        <w:t>conditions such as temperature, pressure, sound, vibration, etc. It is particularly useful for areas</w:t>
      </w:r>
      <w:r w:rsidR="00051F2F" w:rsidRPr="00D17FCF">
        <w:rPr>
          <w:rFonts w:ascii="Times New Roman" w:hAnsi="Times New Roman" w:cs="Times New Roman"/>
        </w:rPr>
        <w:t xml:space="preserve"> where there is</w:t>
      </w:r>
      <w:r w:rsidR="00503C0A">
        <w:rPr>
          <w:rFonts w:ascii="Times New Roman" w:hAnsi="Times New Roman" w:cs="Times New Roman"/>
        </w:rPr>
        <w:t xml:space="preserve"> no easy access to a </w:t>
      </w:r>
      <w:r w:rsidR="004423E4">
        <w:rPr>
          <w:rFonts w:ascii="Times New Roman" w:hAnsi="Times New Roman" w:cs="Times New Roman"/>
        </w:rPr>
        <w:t>tethered</w:t>
      </w:r>
      <w:r w:rsidR="005517A3" w:rsidRPr="00D17FCF">
        <w:rPr>
          <w:rFonts w:ascii="Times New Roman" w:hAnsi="Times New Roman" w:cs="Times New Roman"/>
        </w:rPr>
        <w:t xml:space="preserve"> power source.</w:t>
      </w:r>
    </w:p>
    <w:p w:rsidR="00F70088" w:rsidRPr="00D17FCF" w:rsidRDefault="005B225B" w:rsidP="005B225B">
      <w:pPr>
        <w:tabs>
          <w:tab w:val="left" w:pos="2296"/>
        </w:tabs>
        <w:rPr>
          <w:rFonts w:ascii="Times New Roman" w:hAnsi="Times New Roman" w:cs="Times New Roman"/>
          <w:b/>
        </w:rPr>
      </w:pPr>
      <w:r w:rsidRPr="00D17FCF">
        <w:rPr>
          <w:rFonts w:ascii="Times New Roman" w:hAnsi="Times New Roman" w:cs="Times New Roman"/>
        </w:rPr>
        <w:t>II</w:t>
      </w:r>
      <w:r w:rsidR="00F70088" w:rsidRPr="00D17FCF">
        <w:rPr>
          <w:rFonts w:ascii="Times New Roman" w:hAnsi="Times New Roman" w:cs="Times New Roman"/>
        </w:rPr>
        <w:t>. WSN Architecture</w:t>
      </w:r>
      <w:r w:rsidR="00705036" w:rsidRPr="00D17FCF">
        <w:rPr>
          <w:rFonts w:ascii="Times New Roman" w:hAnsi="Times New Roman" w:cs="Times New Roman"/>
          <w:b/>
        </w:rPr>
        <w:t xml:space="preserve"> </w:t>
      </w:r>
    </w:p>
    <w:p w:rsidR="005B225B" w:rsidRPr="00D17FCF" w:rsidRDefault="00F70088" w:rsidP="005B225B">
      <w:pPr>
        <w:tabs>
          <w:tab w:val="left" w:pos="2296"/>
        </w:tabs>
        <w:rPr>
          <w:rFonts w:ascii="Times New Roman" w:hAnsi="Times New Roman" w:cs="Times New Roman"/>
        </w:rPr>
      </w:pPr>
      <w:r w:rsidRPr="00D17FCF">
        <w:rPr>
          <w:rFonts w:ascii="Times New Roman" w:hAnsi="Times New Roman" w:cs="Times New Roman"/>
          <w:b/>
        </w:rPr>
        <w:t xml:space="preserve"> </w:t>
      </w:r>
      <w:r w:rsidR="00705036" w:rsidRPr="00D17FCF">
        <w:rPr>
          <w:rFonts w:ascii="Times New Roman" w:hAnsi="Times New Roman" w:cs="Times New Roman"/>
          <w:b/>
        </w:rPr>
        <w:t xml:space="preserve"> </w:t>
      </w:r>
      <w:r w:rsidR="0078128B" w:rsidRPr="00D17FCF">
        <w:rPr>
          <w:rFonts w:ascii="Times New Roman" w:hAnsi="Times New Roman" w:cs="Times New Roman"/>
        </w:rPr>
        <w:t>WSNs generally consist</w:t>
      </w:r>
      <w:r w:rsidR="00705036" w:rsidRPr="00D17FCF">
        <w:rPr>
          <w:rFonts w:ascii="Times New Roman" w:hAnsi="Times New Roman" w:cs="Times New Roman"/>
        </w:rPr>
        <w:t xml:space="preserve"> of the following: a controller, memory, sensors and actuators</w:t>
      </w:r>
      <w:r w:rsidR="005B225B" w:rsidRPr="00D17FCF">
        <w:rPr>
          <w:rFonts w:ascii="Times New Roman" w:hAnsi="Times New Roman" w:cs="Times New Roman"/>
        </w:rPr>
        <w:t>, communications, and a power supply [1].</w:t>
      </w:r>
      <w:r w:rsidR="00705036" w:rsidRPr="00D17FCF">
        <w:rPr>
          <w:rFonts w:ascii="Times New Roman" w:hAnsi="Times New Roman" w:cs="Times New Roman"/>
        </w:rPr>
        <w:t xml:space="preserve"> </w:t>
      </w:r>
    </w:p>
    <w:p w:rsidR="00DD576C" w:rsidRPr="00D17FCF" w:rsidRDefault="00DD576C" w:rsidP="00E4028F">
      <w:pPr>
        <w:tabs>
          <w:tab w:val="left" w:pos="2296"/>
        </w:tabs>
        <w:jc w:val="center"/>
        <w:rPr>
          <w:rFonts w:ascii="Times New Roman" w:hAnsi="Times New Roman" w:cs="Times New Roman"/>
        </w:rPr>
      </w:pPr>
      <w:r w:rsidRPr="00D17FCF">
        <w:rPr>
          <w:rFonts w:ascii="Times New Roman" w:hAnsi="Times New Roman" w:cs="Times New Roman"/>
          <w:noProof/>
        </w:rPr>
        <w:drawing>
          <wp:inline distT="0" distB="0" distL="0" distR="0" wp14:anchorId="04ECE193" wp14:editId="0E968332">
            <wp:extent cx="4544705" cy="2316052"/>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55298" cy="2321450"/>
                    </a:xfrm>
                    <a:prstGeom prst="rect">
                      <a:avLst/>
                    </a:prstGeom>
                  </pic:spPr>
                </pic:pic>
              </a:graphicData>
            </a:graphic>
          </wp:inline>
        </w:drawing>
      </w:r>
      <w:r w:rsidR="00E4028F" w:rsidRPr="00D17FCF">
        <w:rPr>
          <w:rFonts w:ascii="Times New Roman" w:hAnsi="Times New Roman" w:cs="Times New Roman"/>
        </w:rPr>
        <w:br/>
      </w:r>
      <w:r w:rsidRPr="00D17FCF">
        <w:rPr>
          <w:rFonts w:ascii="Times New Roman" w:hAnsi="Times New Roman" w:cs="Times New Roman"/>
          <w:b/>
        </w:rPr>
        <w:t>Fig 2.1 WSN Architecture</w:t>
      </w:r>
    </w:p>
    <w:p w:rsidR="005B225B" w:rsidRPr="00D17FCF" w:rsidRDefault="004E0922" w:rsidP="005B225B">
      <w:pPr>
        <w:tabs>
          <w:tab w:val="left" w:pos="2296"/>
        </w:tabs>
        <w:rPr>
          <w:rFonts w:ascii="Times New Roman" w:hAnsi="Times New Roman" w:cs="Times New Roman"/>
          <w:b/>
        </w:rPr>
      </w:pPr>
      <w:r w:rsidRPr="00D17FCF">
        <w:rPr>
          <w:rFonts w:ascii="Times New Roman" w:hAnsi="Times New Roman" w:cs="Times New Roman"/>
          <w:b/>
        </w:rPr>
        <w:t>Controller –</w:t>
      </w:r>
      <w:r w:rsidR="005B225B" w:rsidRPr="00D17FCF">
        <w:rPr>
          <w:rFonts w:ascii="Times New Roman" w:hAnsi="Times New Roman" w:cs="Times New Roman"/>
        </w:rPr>
        <w:t xml:space="preserve"> The controller is the main devices that processes the data and executes the code. Typically a microcontroller is used </w:t>
      </w:r>
      <w:r w:rsidR="0078792A" w:rsidRPr="00D17FCF">
        <w:rPr>
          <w:rFonts w:ascii="Times New Roman" w:hAnsi="Times New Roman" w:cs="Times New Roman"/>
        </w:rPr>
        <w:t>because they have sleep states which enable the node to save power</w:t>
      </w:r>
      <w:r w:rsidR="005B225B" w:rsidRPr="00D17FCF">
        <w:rPr>
          <w:rFonts w:ascii="Times New Roman" w:hAnsi="Times New Roman" w:cs="Times New Roman"/>
        </w:rPr>
        <w:t>.</w:t>
      </w:r>
      <w:r w:rsidR="0078792A" w:rsidRPr="00D17FCF">
        <w:rPr>
          <w:rFonts w:ascii="Times New Roman" w:hAnsi="Times New Roman" w:cs="Times New Roman"/>
        </w:rPr>
        <w:t xml:space="preserve"> Two of the most common microcontroller</w:t>
      </w:r>
      <w:r w:rsidR="009928A1">
        <w:rPr>
          <w:rFonts w:ascii="Times New Roman" w:hAnsi="Times New Roman" w:cs="Times New Roman"/>
        </w:rPr>
        <w:t>s</w:t>
      </w:r>
      <w:r w:rsidR="0078792A" w:rsidRPr="00D17FCF">
        <w:rPr>
          <w:rFonts w:ascii="Times New Roman" w:hAnsi="Times New Roman" w:cs="Times New Roman"/>
        </w:rPr>
        <w:t xml:space="preserve"> are manufactured by Atmel</w:t>
      </w:r>
      <w:r w:rsidR="000A7D19" w:rsidRPr="00D17FCF">
        <w:rPr>
          <w:rFonts w:ascii="Times New Roman" w:hAnsi="Times New Roman" w:cs="Times New Roman"/>
        </w:rPr>
        <w:t xml:space="preserve"> </w:t>
      </w:r>
      <w:r w:rsidR="0078792A" w:rsidRPr="00D17FCF">
        <w:rPr>
          <w:rFonts w:ascii="Times New Roman" w:hAnsi="Times New Roman" w:cs="Times New Roman"/>
        </w:rPr>
        <w:t>(AVRs) or Micron</w:t>
      </w:r>
      <w:r w:rsidR="000A7D19" w:rsidRPr="00D17FCF">
        <w:rPr>
          <w:rFonts w:ascii="Times New Roman" w:hAnsi="Times New Roman" w:cs="Times New Roman"/>
        </w:rPr>
        <w:t xml:space="preserve"> </w:t>
      </w:r>
      <w:r w:rsidR="0078792A" w:rsidRPr="00D17FCF">
        <w:rPr>
          <w:rFonts w:ascii="Times New Roman" w:hAnsi="Times New Roman" w:cs="Times New Roman"/>
        </w:rPr>
        <w:t>(Pics).</w:t>
      </w:r>
    </w:p>
    <w:p w:rsidR="005B225B" w:rsidRPr="00D17FCF" w:rsidRDefault="004E0922" w:rsidP="005B225B">
      <w:pPr>
        <w:tabs>
          <w:tab w:val="left" w:pos="2296"/>
        </w:tabs>
        <w:rPr>
          <w:rFonts w:ascii="Times New Roman" w:hAnsi="Times New Roman" w:cs="Times New Roman"/>
          <w:b/>
        </w:rPr>
      </w:pPr>
      <w:r w:rsidRPr="00D17FCF">
        <w:rPr>
          <w:rFonts w:ascii="Times New Roman" w:hAnsi="Times New Roman" w:cs="Times New Roman"/>
          <w:b/>
        </w:rPr>
        <w:t>Memory –</w:t>
      </w:r>
      <w:r w:rsidR="005B225B" w:rsidRPr="00D17FCF">
        <w:rPr>
          <w:rFonts w:ascii="Times New Roman" w:hAnsi="Times New Roman" w:cs="Times New Roman"/>
          <w:b/>
        </w:rPr>
        <w:t xml:space="preserve"> </w:t>
      </w:r>
      <w:r w:rsidR="005B225B" w:rsidRPr="00D17FCF">
        <w:rPr>
          <w:rFonts w:ascii="Times New Roman" w:hAnsi="Times New Roman" w:cs="Times New Roman"/>
        </w:rPr>
        <w:t>A place to store data is also necessary. Program data and sensor data are usually stored separately, but not necessary. Microcontrollers have built in memory</w:t>
      </w:r>
      <w:r w:rsidR="0078792A" w:rsidRPr="00D17FCF">
        <w:rPr>
          <w:rFonts w:ascii="Times New Roman" w:hAnsi="Times New Roman" w:cs="Times New Roman"/>
        </w:rPr>
        <w:t>(RAM)</w:t>
      </w:r>
      <w:r w:rsidR="005B225B" w:rsidRPr="00D17FCF">
        <w:rPr>
          <w:rFonts w:ascii="Times New Roman" w:hAnsi="Times New Roman" w:cs="Times New Roman"/>
        </w:rPr>
        <w:t xml:space="preserve"> and can be used to store data before transmission.</w:t>
      </w:r>
      <w:r w:rsidR="0078792A" w:rsidRPr="00D17FCF">
        <w:rPr>
          <w:rFonts w:ascii="Times New Roman" w:hAnsi="Times New Roman" w:cs="Times New Roman"/>
        </w:rPr>
        <w:t xml:space="preserve"> External EEPROM(Electrically Erasable Programmable Read-Only Memory)</w:t>
      </w:r>
      <w:r w:rsidR="00B31754" w:rsidRPr="00D17FCF">
        <w:rPr>
          <w:rFonts w:ascii="Times New Roman" w:hAnsi="Times New Roman" w:cs="Times New Roman"/>
        </w:rPr>
        <w:t xml:space="preserve"> or flash memory can also be used if RAM is not enough.</w:t>
      </w:r>
    </w:p>
    <w:p w:rsidR="005B225B" w:rsidRPr="00D17FCF" w:rsidRDefault="004E0922" w:rsidP="005B225B">
      <w:pPr>
        <w:tabs>
          <w:tab w:val="left" w:pos="2296"/>
        </w:tabs>
        <w:rPr>
          <w:rFonts w:ascii="Times New Roman" w:hAnsi="Times New Roman" w:cs="Times New Roman"/>
          <w:b/>
        </w:rPr>
      </w:pPr>
      <w:r w:rsidRPr="00D17FCF">
        <w:rPr>
          <w:rFonts w:ascii="Times New Roman" w:hAnsi="Times New Roman" w:cs="Times New Roman"/>
          <w:b/>
        </w:rPr>
        <w:lastRenderedPageBreak/>
        <w:t>Sensors and Actuators –</w:t>
      </w:r>
      <w:r w:rsidR="00A34CDA" w:rsidRPr="00D17FCF">
        <w:rPr>
          <w:rFonts w:ascii="Times New Roman" w:hAnsi="Times New Roman" w:cs="Times New Roman"/>
          <w:b/>
        </w:rPr>
        <w:t xml:space="preserve"> </w:t>
      </w:r>
      <w:r w:rsidR="005B225B" w:rsidRPr="00D17FCF">
        <w:rPr>
          <w:rFonts w:ascii="Times New Roman" w:hAnsi="Times New Roman" w:cs="Times New Roman"/>
        </w:rPr>
        <w:t>Sensors and actuators are used to interface with the environment. Sensors can detect measure parameters such as temperature level. Actuators can be used to control a mechanical system or part.</w:t>
      </w:r>
    </w:p>
    <w:p w:rsidR="005B225B" w:rsidRPr="00D17FCF" w:rsidRDefault="00FD30B6" w:rsidP="005B225B">
      <w:pPr>
        <w:tabs>
          <w:tab w:val="left" w:pos="2296"/>
        </w:tabs>
        <w:rPr>
          <w:rFonts w:ascii="Times New Roman" w:hAnsi="Times New Roman" w:cs="Times New Roman"/>
          <w:b/>
        </w:rPr>
      </w:pPr>
      <w:r w:rsidRPr="00D17FCF">
        <w:rPr>
          <w:rFonts w:ascii="Times New Roman" w:hAnsi="Times New Roman" w:cs="Times New Roman"/>
          <w:b/>
        </w:rPr>
        <w:t xml:space="preserve">Communications </w:t>
      </w:r>
      <w:r w:rsidR="004E0922" w:rsidRPr="00D17FCF">
        <w:rPr>
          <w:rFonts w:ascii="Times New Roman" w:hAnsi="Times New Roman" w:cs="Times New Roman"/>
          <w:b/>
        </w:rPr>
        <w:t xml:space="preserve">– </w:t>
      </w:r>
      <w:r w:rsidR="005B225B" w:rsidRPr="00D17FCF">
        <w:rPr>
          <w:rFonts w:ascii="Times New Roman" w:hAnsi="Times New Roman" w:cs="Times New Roman"/>
        </w:rPr>
        <w:t>Responsible for sending and receiving data reliably over a wireless channel.</w:t>
      </w:r>
      <w:r w:rsidR="00B31754" w:rsidRPr="00D17FCF">
        <w:rPr>
          <w:rFonts w:ascii="Times New Roman" w:hAnsi="Times New Roman" w:cs="Times New Roman"/>
        </w:rPr>
        <w:t xml:space="preserve"> For actual communication a transmitter and receiver is need in a node. Usually half-duplex is used because communication both ways is impractical[1].</w:t>
      </w:r>
    </w:p>
    <w:p w:rsidR="005B225B" w:rsidRPr="00D17FCF" w:rsidRDefault="004E0922" w:rsidP="005B225B">
      <w:pPr>
        <w:tabs>
          <w:tab w:val="left" w:pos="2296"/>
        </w:tabs>
        <w:rPr>
          <w:rFonts w:ascii="Times New Roman" w:hAnsi="Times New Roman" w:cs="Times New Roman"/>
          <w:b/>
        </w:rPr>
      </w:pPr>
      <w:r w:rsidRPr="00D17FCF">
        <w:rPr>
          <w:rFonts w:ascii="Times New Roman" w:hAnsi="Times New Roman" w:cs="Times New Roman"/>
          <w:b/>
        </w:rPr>
        <w:t xml:space="preserve">Power Supply – </w:t>
      </w:r>
      <w:r w:rsidR="005B225B" w:rsidRPr="00D17FCF">
        <w:rPr>
          <w:rFonts w:ascii="Times New Roman" w:hAnsi="Times New Roman" w:cs="Times New Roman"/>
        </w:rPr>
        <w:t>The power supply is responsible for delivering enough power to the node</w:t>
      </w:r>
      <w:r w:rsidR="0078792A" w:rsidRPr="00D17FCF">
        <w:rPr>
          <w:rFonts w:ascii="Times New Roman" w:hAnsi="Times New Roman" w:cs="Times New Roman"/>
        </w:rPr>
        <w:t>. The power supply is normally a battery. Sometime energy is also harvested from the environment such as a solar cell.</w:t>
      </w:r>
      <w:r w:rsidR="005B225B" w:rsidRPr="00D17FCF">
        <w:rPr>
          <w:rFonts w:ascii="Times New Roman" w:hAnsi="Times New Roman" w:cs="Times New Roman"/>
        </w:rPr>
        <w:t xml:space="preserve"> </w:t>
      </w:r>
    </w:p>
    <w:p w:rsidR="004E0922" w:rsidRPr="00D17FCF" w:rsidRDefault="00AF6C86" w:rsidP="005B225B">
      <w:pPr>
        <w:tabs>
          <w:tab w:val="left" w:pos="2296"/>
        </w:tabs>
        <w:rPr>
          <w:rFonts w:ascii="Times New Roman" w:hAnsi="Times New Roman" w:cs="Times New Roman"/>
        </w:rPr>
      </w:pPr>
      <w:r w:rsidRPr="00D17FCF">
        <w:rPr>
          <w:rFonts w:ascii="Times New Roman" w:hAnsi="Times New Roman" w:cs="Times New Roman"/>
        </w:rPr>
        <w:t>III. Topologies</w:t>
      </w:r>
    </w:p>
    <w:p w:rsidR="00AF6C86" w:rsidRPr="00D17FCF" w:rsidRDefault="004E0922" w:rsidP="005B225B">
      <w:pPr>
        <w:tabs>
          <w:tab w:val="left" w:pos="2296"/>
        </w:tabs>
        <w:rPr>
          <w:rFonts w:ascii="Times New Roman" w:hAnsi="Times New Roman" w:cs="Times New Roman"/>
        </w:rPr>
      </w:pPr>
      <w:r w:rsidRPr="00D17FCF">
        <w:rPr>
          <w:rFonts w:ascii="Times New Roman" w:hAnsi="Times New Roman" w:cs="Times New Roman"/>
          <w:b/>
        </w:rPr>
        <w:t xml:space="preserve">  </w:t>
      </w:r>
      <w:r w:rsidR="000A2DD0" w:rsidRPr="00D17FCF">
        <w:rPr>
          <w:rFonts w:ascii="Times New Roman" w:hAnsi="Times New Roman" w:cs="Times New Roman"/>
        </w:rPr>
        <w:t>There are generally four (4) basic types of WSN topologies. They are Point to Point, Star, Tree, and Mesh[2].</w:t>
      </w:r>
      <w:r w:rsidRPr="00D17FCF">
        <w:rPr>
          <w:rFonts w:ascii="Times New Roman" w:hAnsi="Times New Roman" w:cs="Times New Roman"/>
        </w:rPr>
        <w:t xml:space="preserve"> There are more sophisticated topologies but they will not be discussed in this paper.</w:t>
      </w:r>
    </w:p>
    <w:p w:rsidR="000A2DD0" w:rsidRPr="00D17FCF" w:rsidRDefault="000A2DD0" w:rsidP="005B225B">
      <w:pPr>
        <w:tabs>
          <w:tab w:val="left" w:pos="2296"/>
        </w:tabs>
        <w:rPr>
          <w:rFonts w:ascii="Times New Roman" w:hAnsi="Times New Roman" w:cs="Times New Roman"/>
          <w:b/>
        </w:rPr>
      </w:pPr>
      <w:r w:rsidRPr="00D17FCF">
        <w:rPr>
          <w:rFonts w:ascii="Times New Roman" w:hAnsi="Times New Roman" w:cs="Times New Roman"/>
          <w:b/>
        </w:rPr>
        <w:t>Point to Point</w:t>
      </w:r>
      <w:r w:rsidR="004E0922" w:rsidRPr="00D17FCF">
        <w:rPr>
          <w:rFonts w:ascii="Times New Roman" w:hAnsi="Times New Roman" w:cs="Times New Roman"/>
          <w:b/>
        </w:rPr>
        <w:t xml:space="preserve"> – </w:t>
      </w:r>
      <w:r w:rsidRPr="00D17FCF">
        <w:rPr>
          <w:rFonts w:ascii="Times New Roman" w:hAnsi="Times New Roman" w:cs="Times New Roman"/>
        </w:rPr>
        <w:t>Point to Point allows node to communications of a node with another node without the need of a centralized server or coordinator.</w:t>
      </w:r>
    </w:p>
    <w:p w:rsidR="00F11F08" w:rsidRPr="00D17FCF" w:rsidRDefault="004E0922" w:rsidP="005B225B">
      <w:pPr>
        <w:tabs>
          <w:tab w:val="left" w:pos="2296"/>
        </w:tabs>
        <w:rPr>
          <w:rFonts w:ascii="Times New Roman" w:hAnsi="Times New Roman" w:cs="Times New Roman"/>
          <w:b/>
        </w:rPr>
      </w:pPr>
      <w:r w:rsidRPr="00D17FCF">
        <w:rPr>
          <w:rFonts w:ascii="Times New Roman" w:hAnsi="Times New Roman" w:cs="Times New Roman"/>
          <w:b/>
        </w:rPr>
        <w:t xml:space="preserve">Star – </w:t>
      </w:r>
      <w:r w:rsidR="00F11F08" w:rsidRPr="00D17FCF">
        <w:rPr>
          <w:rFonts w:ascii="Times New Roman" w:hAnsi="Times New Roman" w:cs="Times New Roman"/>
        </w:rPr>
        <w:t>Star networks have a centralized hub or coordinator that each node mu</w:t>
      </w:r>
      <w:r w:rsidR="004423E4">
        <w:rPr>
          <w:rFonts w:ascii="Times New Roman" w:hAnsi="Times New Roman" w:cs="Times New Roman"/>
        </w:rPr>
        <w:t>st communicate to. Each node is</w:t>
      </w:r>
      <w:r w:rsidR="00F11F08" w:rsidRPr="00D17FCF">
        <w:rPr>
          <w:rFonts w:ascii="Times New Roman" w:hAnsi="Times New Roman" w:cs="Times New Roman"/>
        </w:rPr>
        <w:t xml:space="preserve"> unable to </w:t>
      </w:r>
      <w:r w:rsidR="004423E4">
        <w:rPr>
          <w:rFonts w:ascii="Times New Roman" w:hAnsi="Times New Roman" w:cs="Times New Roman"/>
        </w:rPr>
        <w:t xml:space="preserve">directly </w:t>
      </w:r>
      <w:r w:rsidR="00F11F08" w:rsidRPr="00D17FCF">
        <w:rPr>
          <w:rFonts w:ascii="Times New Roman" w:hAnsi="Times New Roman" w:cs="Times New Roman"/>
        </w:rPr>
        <w:t>communicate with each other.</w:t>
      </w:r>
    </w:p>
    <w:p w:rsidR="00077A25" w:rsidRPr="00D17FCF" w:rsidRDefault="004E0922" w:rsidP="005B225B">
      <w:pPr>
        <w:tabs>
          <w:tab w:val="left" w:pos="2296"/>
        </w:tabs>
        <w:rPr>
          <w:rFonts w:ascii="Times New Roman" w:hAnsi="Times New Roman" w:cs="Times New Roman"/>
          <w:b/>
        </w:rPr>
      </w:pPr>
      <w:r w:rsidRPr="00D17FCF">
        <w:rPr>
          <w:rFonts w:ascii="Times New Roman" w:hAnsi="Times New Roman" w:cs="Times New Roman"/>
          <w:b/>
        </w:rPr>
        <w:t xml:space="preserve">Tree – </w:t>
      </w:r>
      <w:r w:rsidR="00077A25" w:rsidRPr="00D17FCF">
        <w:rPr>
          <w:rFonts w:ascii="Times New Roman" w:hAnsi="Times New Roman" w:cs="Times New Roman"/>
        </w:rPr>
        <w:t>Tree networks can be considered as a hybrid of Star and Peer to Peer[2]. In a tree the top level is called the root. One level lower would be a central hub or coordinators which forms a Star network.</w:t>
      </w:r>
    </w:p>
    <w:p w:rsidR="00556BEC" w:rsidRPr="00D17FCF" w:rsidRDefault="00556BEC" w:rsidP="005B225B">
      <w:pPr>
        <w:tabs>
          <w:tab w:val="left" w:pos="2296"/>
        </w:tabs>
        <w:rPr>
          <w:rFonts w:ascii="Times New Roman" w:hAnsi="Times New Roman" w:cs="Times New Roman"/>
        </w:rPr>
      </w:pPr>
      <w:r w:rsidRPr="00D17FCF">
        <w:rPr>
          <w:rFonts w:ascii="Times New Roman" w:hAnsi="Times New Roman" w:cs="Times New Roman"/>
          <w:b/>
        </w:rPr>
        <w:t>Mesh</w:t>
      </w:r>
      <w:r w:rsidR="004E0922" w:rsidRPr="00D17FCF">
        <w:rPr>
          <w:rFonts w:ascii="Times New Roman" w:hAnsi="Times New Roman" w:cs="Times New Roman"/>
        </w:rPr>
        <w:t xml:space="preserve"> – </w:t>
      </w:r>
      <w:r w:rsidRPr="00D17FCF">
        <w:rPr>
          <w:rFonts w:ascii="Times New Roman" w:hAnsi="Times New Roman" w:cs="Times New Roman"/>
        </w:rPr>
        <w:t xml:space="preserve">In a Mesh network, nodes allow data to hop from each other </w:t>
      </w:r>
      <w:r w:rsidR="00DA07A1" w:rsidRPr="00D17FCF">
        <w:rPr>
          <w:rFonts w:ascii="Times New Roman" w:hAnsi="Times New Roman" w:cs="Times New Roman"/>
        </w:rPr>
        <w:t>node. Each node is able to communicate with each other. It also allows for self-healing networks but is also very complicated and expensive to implement.</w:t>
      </w:r>
    </w:p>
    <w:p w:rsidR="00DD576C" w:rsidRPr="00D17FCF" w:rsidRDefault="00F87151" w:rsidP="00F87151">
      <w:pPr>
        <w:tabs>
          <w:tab w:val="left" w:pos="2296"/>
        </w:tabs>
        <w:jc w:val="center"/>
        <w:rPr>
          <w:rFonts w:ascii="Times New Roman" w:hAnsi="Times New Roman" w:cs="Times New Roman"/>
        </w:rPr>
      </w:pPr>
      <w:r w:rsidRPr="00D17FCF">
        <w:rPr>
          <w:rFonts w:ascii="Times New Roman" w:hAnsi="Times New Roman" w:cs="Times New Roman"/>
          <w:noProof/>
        </w:rPr>
        <w:drawing>
          <wp:inline distT="0" distB="0" distL="0" distR="0" wp14:anchorId="3F33D0E2" wp14:editId="41E13F06">
            <wp:extent cx="3439236" cy="31291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1908" cy="3140648"/>
                    </a:xfrm>
                    <a:prstGeom prst="rect">
                      <a:avLst/>
                    </a:prstGeom>
                  </pic:spPr>
                </pic:pic>
              </a:graphicData>
            </a:graphic>
          </wp:inline>
        </w:drawing>
      </w:r>
      <w:r w:rsidRPr="00D17FCF">
        <w:rPr>
          <w:rFonts w:ascii="Times New Roman" w:hAnsi="Times New Roman" w:cs="Times New Roman"/>
        </w:rPr>
        <w:br/>
      </w:r>
      <w:r w:rsidRPr="00D17FCF">
        <w:rPr>
          <w:rFonts w:ascii="Times New Roman" w:hAnsi="Times New Roman" w:cs="Times New Roman"/>
          <w:b/>
        </w:rPr>
        <w:t>Fig 3.1 WSN Topologies</w:t>
      </w:r>
    </w:p>
    <w:p w:rsidR="00E4028F" w:rsidRPr="00D17FCF" w:rsidRDefault="00AF6C86" w:rsidP="005B225B">
      <w:pPr>
        <w:tabs>
          <w:tab w:val="left" w:pos="2296"/>
        </w:tabs>
        <w:rPr>
          <w:rFonts w:ascii="Times New Roman" w:hAnsi="Times New Roman" w:cs="Times New Roman"/>
        </w:rPr>
      </w:pPr>
      <w:r w:rsidRPr="00D17FCF">
        <w:rPr>
          <w:rFonts w:ascii="Times New Roman" w:hAnsi="Times New Roman" w:cs="Times New Roman"/>
        </w:rPr>
        <w:lastRenderedPageBreak/>
        <w:t>IV</w:t>
      </w:r>
      <w:r w:rsidR="00B31754" w:rsidRPr="00D17FCF">
        <w:rPr>
          <w:rFonts w:ascii="Times New Roman" w:hAnsi="Times New Roman" w:cs="Times New Roman"/>
        </w:rPr>
        <w:t xml:space="preserve">. </w:t>
      </w:r>
      <w:r w:rsidR="00DC2B5A" w:rsidRPr="00D17FCF">
        <w:rPr>
          <w:rFonts w:ascii="Times New Roman" w:hAnsi="Times New Roman" w:cs="Times New Roman"/>
        </w:rPr>
        <w:t>Power Management</w:t>
      </w:r>
    </w:p>
    <w:p w:rsidR="00B31754" w:rsidRPr="00D17FCF" w:rsidRDefault="00E4028F" w:rsidP="005B225B">
      <w:pPr>
        <w:tabs>
          <w:tab w:val="left" w:pos="2296"/>
        </w:tabs>
        <w:rPr>
          <w:rFonts w:ascii="Times New Roman" w:hAnsi="Times New Roman" w:cs="Times New Roman"/>
        </w:rPr>
      </w:pPr>
      <w:r w:rsidRPr="00D17FCF">
        <w:rPr>
          <w:rFonts w:ascii="Times New Roman" w:hAnsi="Times New Roman" w:cs="Times New Roman"/>
          <w:b/>
        </w:rPr>
        <w:t xml:space="preserve">  </w:t>
      </w:r>
      <w:r w:rsidR="00B31754" w:rsidRPr="00D17FCF">
        <w:rPr>
          <w:rFonts w:ascii="Times New Roman" w:hAnsi="Times New Roman" w:cs="Times New Roman"/>
        </w:rPr>
        <w:t>Since nodes are generally powered by batteries and replacing them is impractical, energy consumption must be kept as low as possible.</w:t>
      </w:r>
    </w:p>
    <w:p w:rsidR="005B225B" w:rsidRPr="00D17FCF" w:rsidRDefault="001C07BA">
      <w:pPr>
        <w:rPr>
          <w:rFonts w:ascii="Times New Roman" w:hAnsi="Times New Roman" w:cs="Times New Roman"/>
          <w:b/>
        </w:rPr>
      </w:pPr>
      <w:r w:rsidRPr="00D17FCF">
        <w:rPr>
          <w:rFonts w:ascii="Times New Roman" w:hAnsi="Times New Roman" w:cs="Times New Roman"/>
          <w:b/>
        </w:rPr>
        <w:t>Sleep Mode</w:t>
      </w:r>
      <w:r w:rsidR="00E4028F" w:rsidRPr="00D17FCF">
        <w:rPr>
          <w:rFonts w:ascii="Times New Roman" w:hAnsi="Times New Roman" w:cs="Times New Roman"/>
          <w:b/>
        </w:rPr>
        <w:t>s –</w:t>
      </w:r>
      <w:r w:rsidRPr="00D17FCF">
        <w:rPr>
          <w:rFonts w:ascii="Times New Roman" w:hAnsi="Times New Roman" w:cs="Times New Roman"/>
          <w:b/>
        </w:rPr>
        <w:t xml:space="preserve"> </w:t>
      </w:r>
      <w:r w:rsidRPr="00D17FCF">
        <w:rPr>
          <w:rFonts w:ascii="Times New Roman" w:hAnsi="Times New Roman" w:cs="Times New Roman"/>
        </w:rPr>
        <w:t xml:space="preserve">In order to conserve power, the microcontroller in the node needs to be put in sleep mode. There different levels of sleep depending on the microcontroller. Typically the deepest sleep levels consume only a few uW, however some sleep mode can only be woken by external interrupts. Some transceivers also have sleep modes. For example the XBee series 1 </w:t>
      </w:r>
      <w:r w:rsidR="00FB1158" w:rsidRPr="00D17FCF">
        <w:rPr>
          <w:rFonts w:ascii="Times New Roman" w:hAnsi="Times New Roman" w:cs="Times New Roman"/>
        </w:rPr>
        <w:t>module</w:t>
      </w:r>
      <w:r w:rsidRPr="00D17FCF">
        <w:rPr>
          <w:rFonts w:ascii="Times New Roman" w:hAnsi="Times New Roman" w:cs="Times New Roman"/>
        </w:rPr>
        <w:t xml:space="preserve"> has a few different sleep modes depending on the application.</w:t>
      </w:r>
    </w:p>
    <w:p w:rsidR="001E2797" w:rsidRPr="00D17FCF" w:rsidRDefault="00E4028F">
      <w:pPr>
        <w:rPr>
          <w:rFonts w:ascii="Times New Roman" w:hAnsi="Times New Roman" w:cs="Times New Roman"/>
        </w:rPr>
      </w:pPr>
      <w:r w:rsidRPr="00D17FCF">
        <w:rPr>
          <w:rFonts w:ascii="Times New Roman" w:hAnsi="Times New Roman" w:cs="Times New Roman"/>
          <w:b/>
        </w:rPr>
        <w:t xml:space="preserve">Dynamic Power Scaling – </w:t>
      </w:r>
      <w:r w:rsidR="0063590E" w:rsidRPr="00D17FCF">
        <w:rPr>
          <w:rFonts w:ascii="Times New Roman" w:hAnsi="Times New Roman" w:cs="Times New Roman"/>
        </w:rPr>
        <w:t>The idea of dynamic power scaling is to choose the slowest and lowest speed and voltage setting required for the application. It takes advantage of the fact that microcontrollers consume less power at lower speeds and lower operating voltages.</w:t>
      </w:r>
    </w:p>
    <w:p w:rsidR="00E227AE" w:rsidRPr="00D17FCF" w:rsidRDefault="00E227AE">
      <w:pPr>
        <w:rPr>
          <w:rFonts w:ascii="Times New Roman" w:hAnsi="Times New Roman" w:cs="Times New Roman"/>
        </w:rPr>
      </w:pPr>
      <w:r w:rsidRPr="00D17FCF">
        <w:rPr>
          <w:rFonts w:ascii="Times New Roman" w:hAnsi="Times New Roman" w:cs="Times New Roman"/>
          <w:b/>
        </w:rPr>
        <w:t xml:space="preserve">Energy </w:t>
      </w:r>
      <w:r w:rsidR="00603520">
        <w:rPr>
          <w:rFonts w:ascii="Times New Roman" w:hAnsi="Times New Roman" w:cs="Times New Roman"/>
          <w:b/>
        </w:rPr>
        <w:t>Scavenging</w:t>
      </w:r>
      <w:r w:rsidRPr="00D17FCF">
        <w:rPr>
          <w:rFonts w:ascii="Times New Roman" w:hAnsi="Times New Roman" w:cs="Times New Roman"/>
        </w:rPr>
        <w:t xml:space="preserve"> – The main concept of energy</w:t>
      </w:r>
      <w:r w:rsidR="00603520">
        <w:rPr>
          <w:rFonts w:ascii="Times New Roman" w:hAnsi="Times New Roman" w:cs="Times New Roman"/>
        </w:rPr>
        <w:t xml:space="preserve"> scavenging</w:t>
      </w:r>
      <w:r w:rsidRPr="00D17FCF">
        <w:rPr>
          <w:rFonts w:ascii="Times New Roman" w:hAnsi="Times New Roman" w:cs="Times New Roman"/>
        </w:rPr>
        <w:t xml:space="preserve"> is to gather energy from the environment. One of the most common f</w:t>
      </w:r>
      <w:r w:rsidR="00603520">
        <w:rPr>
          <w:rFonts w:ascii="Times New Roman" w:hAnsi="Times New Roman" w:cs="Times New Roman"/>
        </w:rPr>
        <w:t>orm of this is using photovoltaics(solar cells</w:t>
      </w:r>
      <w:r w:rsidRPr="00D17FCF">
        <w:rPr>
          <w:rFonts w:ascii="Times New Roman" w:hAnsi="Times New Roman" w:cs="Times New Roman"/>
        </w:rPr>
        <w:t xml:space="preserve">. </w:t>
      </w:r>
      <w:r w:rsidR="00603520">
        <w:rPr>
          <w:rFonts w:ascii="Times New Roman" w:hAnsi="Times New Roman" w:cs="Times New Roman"/>
        </w:rPr>
        <w:t xml:space="preserve">Other possible sources of energy that can be used are vibrations, temperature gradients, wind, pressure variations, </w:t>
      </w:r>
      <w:r w:rsidR="00FB1158">
        <w:rPr>
          <w:rFonts w:ascii="Times New Roman" w:hAnsi="Times New Roman" w:cs="Times New Roman"/>
        </w:rPr>
        <w:t>etc.</w:t>
      </w:r>
      <w:r w:rsidR="00603520">
        <w:rPr>
          <w:rFonts w:ascii="Times New Roman" w:hAnsi="Times New Roman" w:cs="Times New Roman"/>
        </w:rPr>
        <w:t>[1].</w:t>
      </w:r>
    </w:p>
    <w:p w:rsidR="0034077E" w:rsidRPr="00D17FCF" w:rsidRDefault="0034077E">
      <w:pPr>
        <w:rPr>
          <w:rFonts w:ascii="Times New Roman" w:hAnsi="Times New Roman" w:cs="Times New Roman"/>
          <w:b/>
        </w:rPr>
      </w:pPr>
      <w:r w:rsidRPr="00D17FCF">
        <w:rPr>
          <w:rFonts w:ascii="Times New Roman" w:hAnsi="Times New Roman" w:cs="Times New Roman"/>
        </w:rPr>
        <w:t>V. Implementation</w:t>
      </w:r>
    </w:p>
    <w:p w:rsidR="0034077E" w:rsidRPr="00D17FCF" w:rsidRDefault="0034077E">
      <w:pPr>
        <w:rPr>
          <w:rFonts w:ascii="Times New Roman" w:hAnsi="Times New Roman" w:cs="Times New Roman"/>
        </w:rPr>
      </w:pPr>
      <w:r w:rsidRPr="00D17FCF">
        <w:rPr>
          <w:rFonts w:ascii="Times New Roman" w:hAnsi="Times New Roman" w:cs="Times New Roman"/>
        </w:rPr>
        <w:t xml:space="preserve">  My implementation of a WSN would focus on a simple Star</w:t>
      </w:r>
      <w:r w:rsidR="008F09DB" w:rsidRPr="00D17FCF">
        <w:rPr>
          <w:rFonts w:ascii="Times New Roman" w:hAnsi="Times New Roman" w:cs="Times New Roman"/>
        </w:rPr>
        <w:t xml:space="preserve"> topology with some</w:t>
      </w:r>
      <w:r w:rsidRPr="00D17FCF">
        <w:rPr>
          <w:rFonts w:ascii="Times New Roman" w:hAnsi="Times New Roman" w:cs="Times New Roman"/>
        </w:rPr>
        <w:t xml:space="preserve"> outer nodes, each gathering the surrounding temperature. Data will be transferred using XBee radios. </w:t>
      </w:r>
      <w:r w:rsidR="008C53E3">
        <w:rPr>
          <w:rFonts w:ascii="Times New Roman" w:hAnsi="Times New Roman" w:cs="Times New Roman"/>
        </w:rPr>
        <w:t>T</w:t>
      </w:r>
      <w:r w:rsidR="00255554">
        <w:rPr>
          <w:rFonts w:ascii="Times New Roman" w:hAnsi="Times New Roman" w:cs="Times New Roman"/>
        </w:rPr>
        <w:t xml:space="preserve">he remote nodes and remote Xbee modules will </w:t>
      </w:r>
      <w:r w:rsidR="008C53E3">
        <w:rPr>
          <w:rFonts w:ascii="Times New Roman" w:hAnsi="Times New Roman" w:cs="Times New Roman"/>
        </w:rPr>
        <w:t xml:space="preserve">also be put into sleep mode when needed to conserve power. </w:t>
      </w:r>
      <w:r w:rsidRPr="00D17FCF">
        <w:rPr>
          <w:rFonts w:ascii="Times New Roman" w:hAnsi="Times New Roman" w:cs="Times New Roman"/>
        </w:rPr>
        <w:t xml:space="preserve">The main objective for the implementation would be to build a </w:t>
      </w:r>
      <w:r w:rsidR="00453B4E">
        <w:rPr>
          <w:rFonts w:ascii="Times New Roman" w:hAnsi="Times New Roman" w:cs="Times New Roman"/>
        </w:rPr>
        <w:t>simple</w:t>
      </w:r>
      <w:r w:rsidRPr="00D17FCF">
        <w:rPr>
          <w:rFonts w:ascii="Times New Roman" w:hAnsi="Times New Roman" w:cs="Times New Roman"/>
        </w:rPr>
        <w:t xml:space="preserve"> WSN and show a proof of concept.</w:t>
      </w:r>
    </w:p>
    <w:p w:rsidR="0034077E" w:rsidRPr="00D17FCF" w:rsidRDefault="0034077E" w:rsidP="001E2797">
      <w:pPr>
        <w:pStyle w:val="ListParagraph"/>
        <w:numPr>
          <w:ilvl w:val="0"/>
          <w:numId w:val="4"/>
        </w:numPr>
        <w:rPr>
          <w:rFonts w:ascii="Times New Roman" w:hAnsi="Times New Roman" w:cs="Times New Roman"/>
        </w:rPr>
      </w:pPr>
      <w:r w:rsidRPr="00D17FCF">
        <w:rPr>
          <w:rFonts w:ascii="Times New Roman" w:hAnsi="Times New Roman" w:cs="Times New Roman"/>
          <w:b/>
        </w:rPr>
        <w:t>Controller</w:t>
      </w:r>
      <w:r w:rsidRPr="00D17FCF">
        <w:rPr>
          <w:rFonts w:ascii="Times New Roman" w:hAnsi="Times New Roman" w:cs="Times New Roman"/>
        </w:rPr>
        <w:t xml:space="preserve"> – Atmega328 </w:t>
      </w:r>
      <w:r w:rsidR="00074F5A" w:rsidRPr="00D17FCF">
        <w:rPr>
          <w:rFonts w:ascii="Times New Roman" w:hAnsi="Times New Roman" w:cs="Times New Roman"/>
        </w:rPr>
        <w:t>microcontroller.</w:t>
      </w:r>
    </w:p>
    <w:p w:rsidR="0034077E" w:rsidRPr="00D17FCF" w:rsidRDefault="0034077E" w:rsidP="001E2797">
      <w:pPr>
        <w:pStyle w:val="ListParagraph"/>
        <w:numPr>
          <w:ilvl w:val="0"/>
          <w:numId w:val="4"/>
        </w:numPr>
        <w:rPr>
          <w:rFonts w:ascii="Times New Roman" w:hAnsi="Times New Roman" w:cs="Times New Roman"/>
        </w:rPr>
      </w:pPr>
      <w:r w:rsidRPr="00D17FCF">
        <w:rPr>
          <w:rFonts w:ascii="Times New Roman" w:hAnsi="Times New Roman" w:cs="Times New Roman"/>
          <w:b/>
        </w:rPr>
        <w:t>Sensors</w:t>
      </w:r>
      <w:r w:rsidRPr="00D17FCF">
        <w:rPr>
          <w:rFonts w:ascii="Times New Roman" w:hAnsi="Times New Roman" w:cs="Times New Roman"/>
        </w:rPr>
        <w:t xml:space="preserve"> – TMP36 temperature sensor.</w:t>
      </w:r>
    </w:p>
    <w:p w:rsidR="0034077E" w:rsidRPr="00D17FCF" w:rsidRDefault="0034077E" w:rsidP="001E2797">
      <w:pPr>
        <w:pStyle w:val="ListParagraph"/>
        <w:numPr>
          <w:ilvl w:val="0"/>
          <w:numId w:val="4"/>
        </w:numPr>
        <w:rPr>
          <w:rFonts w:ascii="Times New Roman" w:hAnsi="Times New Roman" w:cs="Times New Roman"/>
        </w:rPr>
      </w:pPr>
      <w:r w:rsidRPr="00D17FCF">
        <w:rPr>
          <w:rFonts w:ascii="Times New Roman" w:hAnsi="Times New Roman" w:cs="Times New Roman"/>
          <w:b/>
        </w:rPr>
        <w:t>Communications</w:t>
      </w:r>
      <w:r w:rsidR="00261C42" w:rsidRPr="00D17FCF">
        <w:rPr>
          <w:rFonts w:ascii="Times New Roman" w:hAnsi="Times New Roman" w:cs="Times New Roman"/>
        </w:rPr>
        <w:t xml:space="preserve"> – </w:t>
      </w:r>
      <w:r w:rsidRPr="00D17FCF">
        <w:rPr>
          <w:rFonts w:ascii="Times New Roman" w:hAnsi="Times New Roman" w:cs="Times New Roman"/>
        </w:rPr>
        <w:t xml:space="preserve">XBee </w:t>
      </w:r>
      <w:r w:rsidR="00261C42" w:rsidRPr="00D17FCF">
        <w:rPr>
          <w:rFonts w:ascii="Times New Roman" w:hAnsi="Times New Roman" w:cs="Times New Roman"/>
        </w:rPr>
        <w:t>module</w:t>
      </w:r>
      <w:r w:rsidRPr="00D17FCF">
        <w:rPr>
          <w:rFonts w:ascii="Times New Roman" w:hAnsi="Times New Roman" w:cs="Times New Roman"/>
        </w:rPr>
        <w:t xml:space="preserve"> on each node.</w:t>
      </w:r>
    </w:p>
    <w:p w:rsidR="0034077E" w:rsidRPr="00D17FCF" w:rsidRDefault="0034077E" w:rsidP="001E2797">
      <w:pPr>
        <w:pStyle w:val="ListParagraph"/>
        <w:numPr>
          <w:ilvl w:val="0"/>
          <w:numId w:val="4"/>
        </w:numPr>
        <w:rPr>
          <w:rFonts w:ascii="Times New Roman" w:hAnsi="Times New Roman" w:cs="Times New Roman"/>
        </w:rPr>
      </w:pPr>
      <w:r w:rsidRPr="00D17FCF">
        <w:rPr>
          <w:rFonts w:ascii="Times New Roman" w:hAnsi="Times New Roman" w:cs="Times New Roman"/>
          <w:b/>
        </w:rPr>
        <w:t>Power Supply</w:t>
      </w:r>
      <w:r w:rsidRPr="00D17FCF">
        <w:rPr>
          <w:rFonts w:ascii="Times New Roman" w:hAnsi="Times New Roman" w:cs="Times New Roman"/>
        </w:rPr>
        <w:t xml:space="preserve"> – 3x AA Batteries on each node.</w:t>
      </w:r>
    </w:p>
    <w:p w:rsidR="0034077E" w:rsidRPr="00D17FCF" w:rsidRDefault="0034077E" w:rsidP="001E2797">
      <w:pPr>
        <w:pStyle w:val="ListParagraph"/>
        <w:numPr>
          <w:ilvl w:val="0"/>
          <w:numId w:val="4"/>
        </w:numPr>
        <w:rPr>
          <w:rFonts w:ascii="Times New Roman" w:hAnsi="Times New Roman" w:cs="Times New Roman"/>
        </w:rPr>
      </w:pPr>
      <w:r w:rsidRPr="00D17FCF">
        <w:rPr>
          <w:rFonts w:ascii="Times New Roman" w:hAnsi="Times New Roman" w:cs="Times New Roman"/>
          <w:b/>
        </w:rPr>
        <w:t>Topology</w:t>
      </w:r>
      <w:r w:rsidRPr="00D17FCF">
        <w:rPr>
          <w:rFonts w:ascii="Times New Roman" w:hAnsi="Times New Roman" w:cs="Times New Roman"/>
        </w:rPr>
        <w:t xml:space="preserve"> – Star</w:t>
      </w:r>
    </w:p>
    <w:p w:rsidR="0034077E" w:rsidRPr="00D17FCF" w:rsidRDefault="0034077E" w:rsidP="001E2797">
      <w:pPr>
        <w:pStyle w:val="ListParagraph"/>
        <w:numPr>
          <w:ilvl w:val="0"/>
          <w:numId w:val="4"/>
        </w:numPr>
        <w:rPr>
          <w:rFonts w:ascii="Times New Roman" w:hAnsi="Times New Roman" w:cs="Times New Roman"/>
        </w:rPr>
      </w:pPr>
      <w:r w:rsidRPr="00D17FCF">
        <w:rPr>
          <w:rFonts w:ascii="Times New Roman" w:hAnsi="Times New Roman" w:cs="Times New Roman"/>
          <w:b/>
        </w:rPr>
        <w:t>Power saving</w:t>
      </w:r>
      <w:r w:rsidRPr="00D17FCF">
        <w:rPr>
          <w:rFonts w:ascii="Times New Roman" w:hAnsi="Times New Roman" w:cs="Times New Roman"/>
        </w:rPr>
        <w:t xml:space="preserve"> – Sleep mode</w:t>
      </w:r>
      <w:r w:rsidR="00D573CF" w:rsidRPr="00D17FCF">
        <w:rPr>
          <w:rFonts w:ascii="Times New Roman" w:hAnsi="Times New Roman" w:cs="Times New Roman"/>
        </w:rPr>
        <w:t>s for micro</w:t>
      </w:r>
      <w:r w:rsidRPr="00D17FCF">
        <w:rPr>
          <w:rFonts w:ascii="Times New Roman" w:hAnsi="Times New Roman" w:cs="Times New Roman"/>
        </w:rPr>
        <w:t>controller and XBee when not transmitting or receiving.</w:t>
      </w:r>
    </w:p>
    <w:p w:rsidR="001E2797" w:rsidRPr="00D17FCF" w:rsidRDefault="001E2797">
      <w:pPr>
        <w:rPr>
          <w:rFonts w:ascii="Times New Roman" w:hAnsi="Times New Roman" w:cs="Times New Roman"/>
        </w:rPr>
      </w:pPr>
      <w:r w:rsidRPr="00D17FCF">
        <w:rPr>
          <w:rFonts w:ascii="Times New Roman" w:hAnsi="Times New Roman" w:cs="Times New Roman"/>
          <w:b/>
        </w:rPr>
        <w:t>Nodes</w:t>
      </w:r>
      <w:r w:rsidRPr="00D17FCF">
        <w:rPr>
          <w:rFonts w:ascii="Times New Roman" w:hAnsi="Times New Roman" w:cs="Times New Roman"/>
        </w:rPr>
        <w:t xml:space="preserve"> –</w:t>
      </w:r>
      <w:r w:rsidR="0000256E" w:rsidRPr="00D17FCF">
        <w:rPr>
          <w:rFonts w:ascii="Times New Roman" w:hAnsi="Times New Roman" w:cs="Times New Roman"/>
        </w:rPr>
        <w:t xml:space="preserve"> Each node would contain a temperature sensor, a microcontroller, an XBee, and batteries as a power source. Each node would also have power saving features such as sleep modes. </w:t>
      </w:r>
    </w:p>
    <w:p w:rsidR="00787D47" w:rsidRPr="00D17FCF" w:rsidRDefault="00CB4EED" w:rsidP="00787D47">
      <w:pPr>
        <w:jc w:val="center"/>
        <w:rPr>
          <w:rFonts w:ascii="Times New Roman" w:hAnsi="Times New Roman" w:cs="Times New Roman"/>
        </w:rPr>
      </w:pPr>
      <w:r w:rsidRPr="00D17FCF">
        <w:rPr>
          <w:rFonts w:ascii="Times New Roman" w:hAnsi="Times New Roman" w:cs="Times New Roman"/>
          <w:noProof/>
        </w:rPr>
        <w:lastRenderedPageBreak/>
        <w:drawing>
          <wp:inline distT="0" distB="0" distL="0" distR="0" wp14:anchorId="793BA99C" wp14:editId="00E6BD1D">
            <wp:extent cx="6121288"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teNode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6481" cy="4575879"/>
                    </a:xfrm>
                    <a:prstGeom prst="rect">
                      <a:avLst/>
                    </a:prstGeom>
                  </pic:spPr>
                </pic:pic>
              </a:graphicData>
            </a:graphic>
          </wp:inline>
        </w:drawing>
      </w:r>
      <w:r w:rsidR="00787D47" w:rsidRPr="00D17FCF">
        <w:rPr>
          <w:rFonts w:ascii="Times New Roman" w:hAnsi="Times New Roman" w:cs="Times New Roman"/>
        </w:rPr>
        <w:br/>
      </w:r>
      <w:r w:rsidR="00787D47" w:rsidRPr="00D17FCF">
        <w:rPr>
          <w:rFonts w:ascii="Times New Roman" w:hAnsi="Times New Roman" w:cs="Times New Roman"/>
          <w:b/>
        </w:rPr>
        <w:t xml:space="preserve">Fig 5.1 Prototype </w:t>
      </w:r>
      <w:r w:rsidR="003A65A8" w:rsidRPr="00D17FCF">
        <w:rPr>
          <w:rFonts w:ascii="Times New Roman" w:hAnsi="Times New Roman" w:cs="Times New Roman"/>
          <w:b/>
        </w:rPr>
        <w:t>Remote</w:t>
      </w:r>
      <w:r w:rsidR="00787D47" w:rsidRPr="00D17FCF">
        <w:rPr>
          <w:rFonts w:ascii="Times New Roman" w:hAnsi="Times New Roman" w:cs="Times New Roman"/>
          <w:b/>
        </w:rPr>
        <w:t xml:space="preserve"> Node</w:t>
      </w:r>
    </w:p>
    <w:p w:rsidR="0000256E" w:rsidRPr="00D17FCF" w:rsidRDefault="001E2797">
      <w:pPr>
        <w:rPr>
          <w:rFonts w:ascii="Times New Roman" w:hAnsi="Times New Roman" w:cs="Times New Roman"/>
        </w:rPr>
      </w:pPr>
      <w:r w:rsidRPr="00D17FCF">
        <w:rPr>
          <w:rFonts w:ascii="Times New Roman" w:hAnsi="Times New Roman" w:cs="Times New Roman"/>
          <w:b/>
        </w:rPr>
        <w:t>Coordinator</w:t>
      </w:r>
      <w:r w:rsidRPr="00D17FCF">
        <w:rPr>
          <w:rFonts w:ascii="Times New Roman" w:hAnsi="Times New Roman" w:cs="Times New Roman"/>
        </w:rPr>
        <w:t xml:space="preserve"> –</w:t>
      </w:r>
      <w:r w:rsidR="0000256E" w:rsidRPr="00D17FCF">
        <w:rPr>
          <w:rFonts w:ascii="Times New Roman" w:hAnsi="Times New Roman" w:cs="Times New Roman"/>
        </w:rPr>
        <w:t xml:space="preserve"> The main coordinator would simply consist of an XBee connected to a PC. The PC would have software that control data logging.</w:t>
      </w:r>
      <w:r w:rsidR="00DA69FD" w:rsidRPr="00D17FCF">
        <w:rPr>
          <w:rFonts w:ascii="Times New Roman" w:hAnsi="Times New Roman" w:cs="Times New Roman"/>
        </w:rPr>
        <w:t xml:space="preserve"> The main job of the coordinator is to wait for incoming data from the remote nodes.</w:t>
      </w:r>
    </w:p>
    <w:p w:rsidR="00CB4EED" w:rsidRPr="00D17FCF" w:rsidRDefault="00DF3C61">
      <w:pPr>
        <w:rPr>
          <w:rFonts w:ascii="Times New Roman" w:hAnsi="Times New Roman" w:cs="Times New Roman"/>
        </w:rPr>
      </w:pPr>
      <w:r w:rsidRPr="00D17FCF">
        <w:rPr>
          <w:rFonts w:ascii="Times New Roman" w:hAnsi="Times New Roman" w:cs="Times New Roman"/>
          <w:b/>
        </w:rPr>
        <w:t>PC Software</w:t>
      </w:r>
      <w:r w:rsidRPr="00D17FCF">
        <w:rPr>
          <w:rFonts w:ascii="Times New Roman" w:hAnsi="Times New Roman" w:cs="Times New Roman"/>
        </w:rPr>
        <w:t xml:space="preserve"> – The PC software </w:t>
      </w:r>
      <w:r w:rsidR="00E753F4" w:rsidRPr="00D17FCF">
        <w:rPr>
          <w:rFonts w:ascii="Times New Roman" w:hAnsi="Times New Roman" w:cs="Times New Roman"/>
        </w:rPr>
        <w:t>will</w:t>
      </w:r>
      <w:r w:rsidRPr="00D17FCF">
        <w:rPr>
          <w:rFonts w:ascii="Times New Roman" w:hAnsi="Times New Roman" w:cs="Times New Roman"/>
        </w:rPr>
        <w:t xml:space="preserve"> be responsible for showing the </w:t>
      </w:r>
      <w:r w:rsidR="00E14C73">
        <w:rPr>
          <w:rFonts w:ascii="Times New Roman" w:hAnsi="Times New Roman" w:cs="Times New Roman"/>
        </w:rPr>
        <w:t>data</w:t>
      </w:r>
      <w:r w:rsidRPr="00D17FCF">
        <w:rPr>
          <w:rFonts w:ascii="Times New Roman" w:hAnsi="Times New Roman" w:cs="Times New Roman"/>
        </w:rPr>
        <w:t xml:space="preserve"> visually to the user. Additionally it will feature data logging </w:t>
      </w:r>
      <w:r w:rsidR="00107EA4">
        <w:rPr>
          <w:rFonts w:ascii="Times New Roman" w:hAnsi="Times New Roman" w:cs="Times New Roman"/>
        </w:rPr>
        <w:t xml:space="preserve">features </w:t>
      </w:r>
      <w:r w:rsidRPr="00D17FCF">
        <w:rPr>
          <w:rFonts w:ascii="Times New Roman" w:hAnsi="Times New Roman" w:cs="Times New Roman"/>
        </w:rPr>
        <w:t>by saving the gathered data to a file which can be used for later data analysis.</w:t>
      </w:r>
    </w:p>
    <w:p w:rsidR="007D0C3C" w:rsidRPr="00D17FCF" w:rsidRDefault="007E11F5">
      <w:pPr>
        <w:rPr>
          <w:rFonts w:ascii="Times New Roman" w:hAnsi="Times New Roman" w:cs="Times New Roman"/>
        </w:rPr>
      </w:pPr>
      <w:r w:rsidRPr="00D17FCF">
        <w:rPr>
          <w:rFonts w:ascii="Times New Roman" w:hAnsi="Times New Roman" w:cs="Times New Roman"/>
          <w:b/>
        </w:rPr>
        <w:t>Power Saving</w:t>
      </w:r>
      <w:r w:rsidR="000241A8" w:rsidRPr="00D17FCF">
        <w:rPr>
          <w:rFonts w:ascii="Times New Roman" w:hAnsi="Times New Roman" w:cs="Times New Roman"/>
          <w:b/>
        </w:rPr>
        <w:t xml:space="preserve">s </w:t>
      </w:r>
      <w:r w:rsidR="007D0C3C" w:rsidRPr="00D17FCF">
        <w:rPr>
          <w:rFonts w:ascii="Times New Roman" w:hAnsi="Times New Roman" w:cs="Times New Roman"/>
          <w:b/>
        </w:rPr>
        <w:t>–</w:t>
      </w:r>
      <w:r w:rsidR="000241A8" w:rsidRPr="00D17FCF">
        <w:rPr>
          <w:rFonts w:ascii="Times New Roman" w:hAnsi="Times New Roman" w:cs="Times New Roman"/>
          <w:b/>
        </w:rPr>
        <w:t xml:space="preserve"> </w:t>
      </w:r>
      <w:r w:rsidR="007D0C3C" w:rsidRPr="00D17FCF">
        <w:rPr>
          <w:rFonts w:ascii="Times New Roman" w:hAnsi="Times New Roman" w:cs="Times New Roman"/>
        </w:rPr>
        <w:t>By using sleep mode on both the microcontroller and the XBee modules, I was able to achieve some great power savings. Normal power consumption without any</w:t>
      </w:r>
      <w:r w:rsidR="007A0A32" w:rsidRPr="00D17FCF">
        <w:rPr>
          <w:rFonts w:ascii="Times New Roman" w:hAnsi="Times New Roman" w:cs="Times New Roman"/>
        </w:rPr>
        <w:t xml:space="preserve"> sleep modes is 0.387</w:t>
      </w:r>
      <w:r w:rsidR="007D0C3C" w:rsidRPr="00D17FCF">
        <w:rPr>
          <w:rFonts w:ascii="Times New Roman" w:hAnsi="Times New Roman" w:cs="Times New Roman"/>
        </w:rPr>
        <w:t xml:space="preserve"> W. When both the microcontroller and the XBee module is asl</w:t>
      </w:r>
      <w:r w:rsidR="007A0A32" w:rsidRPr="00D17FCF">
        <w:rPr>
          <w:rFonts w:ascii="Times New Roman" w:hAnsi="Times New Roman" w:cs="Times New Roman"/>
        </w:rPr>
        <w:t>eep power consumption is at 0.0495</w:t>
      </w:r>
      <w:r w:rsidR="007D0C3C" w:rsidRPr="00D17FCF">
        <w:rPr>
          <w:rFonts w:ascii="Times New Roman" w:hAnsi="Times New Roman" w:cs="Times New Roman"/>
        </w:rPr>
        <w:t xml:space="preserve"> W. This translates roughly a power reduction </w:t>
      </w:r>
      <w:r w:rsidR="00A4170A">
        <w:rPr>
          <w:rFonts w:ascii="Times New Roman" w:hAnsi="Times New Roman" w:cs="Times New Roman"/>
        </w:rPr>
        <w:t xml:space="preserve">factor </w:t>
      </w:r>
      <w:r w:rsidR="007D0C3C" w:rsidRPr="00D17FCF">
        <w:rPr>
          <w:rFonts w:ascii="Times New Roman" w:hAnsi="Times New Roman" w:cs="Times New Roman"/>
        </w:rPr>
        <w:t>of 1/8 or 12.5%</w:t>
      </w:r>
      <w:r w:rsidR="00A4170A">
        <w:rPr>
          <w:rFonts w:ascii="Times New Roman" w:hAnsi="Times New Roman" w:cs="Times New Roman"/>
        </w:rPr>
        <w:t xml:space="preserve"> of the original</w:t>
      </w:r>
      <w:r w:rsidR="007D0C3C" w:rsidRPr="00D17FCF">
        <w:rPr>
          <w:rFonts w:ascii="Times New Roman" w:hAnsi="Times New Roman" w:cs="Times New Roman"/>
        </w:rPr>
        <w:t>. Power saving</w:t>
      </w:r>
      <w:r w:rsidR="007A0A32" w:rsidRPr="00D17FCF">
        <w:rPr>
          <w:rFonts w:ascii="Times New Roman" w:hAnsi="Times New Roman" w:cs="Times New Roman"/>
        </w:rPr>
        <w:t>s</w:t>
      </w:r>
      <w:r w:rsidR="007D0C3C" w:rsidRPr="00D17FCF">
        <w:rPr>
          <w:rFonts w:ascii="Times New Roman" w:hAnsi="Times New Roman" w:cs="Times New Roman"/>
        </w:rPr>
        <w:t xml:space="preserve"> can be further improved by choosing a different microcontroller and lowering the operating voltage. However, this is only a prototype and therefore</w:t>
      </w:r>
      <w:r w:rsidR="00F56852">
        <w:rPr>
          <w:rFonts w:ascii="Times New Roman" w:hAnsi="Times New Roman" w:cs="Times New Roman"/>
        </w:rPr>
        <w:t>,</w:t>
      </w:r>
      <w:r w:rsidR="007D0C3C" w:rsidRPr="00D17FCF">
        <w:rPr>
          <w:rFonts w:ascii="Times New Roman" w:hAnsi="Times New Roman" w:cs="Times New Roman"/>
        </w:rPr>
        <w:t xml:space="preserve"> </w:t>
      </w:r>
      <w:r w:rsidR="00F56852">
        <w:rPr>
          <w:rFonts w:ascii="Times New Roman" w:hAnsi="Times New Roman" w:cs="Times New Roman"/>
        </w:rPr>
        <w:t xml:space="preserve">I </w:t>
      </w:r>
      <w:r w:rsidR="007D0C3C" w:rsidRPr="00D17FCF">
        <w:rPr>
          <w:rFonts w:ascii="Times New Roman" w:hAnsi="Times New Roman" w:cs="Times New Roman"/>
        </w:rPr>
        <w:t>used parts that were readily available to me.</w:t>
      </w:r>
      <w:r w:rsidR="000040AC" w:rsidRPr="00D17FCF">
        <w:rPr>
          <w:rFonts w:ascii="Times New Roman" w:hAnsi="Times New Roman" w:cs="Times New Roman"/>
        </w:rPr>
        <w:t xml:space="preserve"> Also power consumption is gre</w:t>
      </w:r>
      <w:r w:rsidR="00D718BD">
        <w:rPr>
          <w:rFonts w:ascii="Times New Roman" w:hAnsi="Times New Roman" w:cs="Times New Roman"/>
        </w:rPr>
        <w:t>a</w:t>
      </w:r>
      <w:r w:rsidR="007954AA">
        <w:rPr>
          <w:rFonts w:ascii="Times New Roman" w:hAnsi="Times New Roman" w:cs="Times New Roman"/>
        </w:rPr>
        <w:t xml:space="preserve">tly dependent on the frequency </w:t>
      </w:r>
      <w:r w:rsidR="000040AC" w:rsidRPr="00D17FCF">
        <w:rPr>
          <w:rFonts w:ascii="Times New Roman" w:hAnsi="Times New Roman" w:cs="Times New Roman"/>
        </w:rPr>
        <w:t xml:space="preserve">of transmission. If data is only </w:t>
      </w:r>
      <w:r w:rsidR="00FB1158">
        <w:rPr>
          <w:rFonts w:ascii="Times New Roman" w:hAnsi="Times New Roman" w:cs="Times New Roman"/>
        </w:rPr>
        <w:t xml:space="preserve">needed to be </w:t>
      </w:r>
      <w:r w:rsidR="000040AC" w:rsidRPr="00D17FCF">
        <w:rPr>
          <w:rFonts w:ascii="Times New Roman" w:hAnsi="Times New Roman" w:cs="Times New Roman"/>
        </w:rPr>
        <w:t xml:space="preserve">transmitted once every hour, then the nodes will only </w:t>
      </w:r>
      <w:r w:rsidR="00FB1158">
        <w:rPr>
          <w:rFonts w:ascii="Times New Roman" w:hAnsi="Times New Roman" w:cs="Times New Roman"/>
        </w:rPr>
        <w:t xml:space="preserve">need to </w:t>
      </w:r>
      <w:r w:rsidR="000040AC" w:rsidRPr="00D17FCF">
        <w:rPr>
          <w:rFonts w:ascii="Times New Roman" w:hAnsi="Times New Roman" w:cs="Times New Roman"/>
        </w:rPr>
        <w:t>be awake once/hour. If data is needed to be transmitted once every 5 minutes then the nodes will have to wake up every 5 minutes.</w:t>
      </w:r>
    </w:p>
    <w:p w:rsidR="0000256E" w:rsidRPr="00D17FCF" w:rsidRDefault="00A2748B">
      <w:pPr>
        <w:rPr>
          <w:rFonts w:ascii="Times New Roman" w:hAnsi="Times New Roman" w:cs="Times New Roman"/>
        </w:rPr>
      </w:pPr>
      <w:r w:rsidRPr="00D17FCF">
        <w:rPr>
          <w:rFonts w:ascii="Times New Roman" w:hAnsi="Times New Roman" w:cs="Times New Roman"/>
        </w:rPr>
        <w:lastRenderedPageBreak/>
        <w:t xml:space="preserve">VI. </w:t>
      </w:r>
      <w:r w:rsidR="0000256E" w:rsidRPr="00D17FCF">
        <w:rPr>
          <w:rFonts w:ascii="Times New Roman" w:hAnsi="Times New Roman" w:cs="Times New Roman"/>
        </w:rPr>
        <w:t>Design</w:t>
      </w:r>
    </w:p>
    <w:p w:rsidR="00906A40" w:rsidRPr="00D17FCF" w:rsidRDefault="00906A40">
      <w:pPr>
        <w:rPr>
          <w:rFonts w:ascii="Times New Roman" w:hAnsi="Times New Roman" w:cs="Times New Roman"/>
        </w:rPr>
      </w:pPr>
      <w:r w:rsidRPr="00D17FCF">
        <w:rPr>
          <w:rFonts w:ascii="Times New Roman" w:hAnsi="Times New Roman" w:cs="Times New Roman"/>
          <w:b/>
        </w:rPr>
        <w:t>Arduino</w:t>
      </w:r>
      <w:r w:rsidRPr="00D17FCF">
        <w:rPr>
          <w:rFonts w:ascii="Times New Roman" w:hAnsi="Times New Roman" w:cs="Times New Roman"/>
        </w:rPr>
        <w:t xml:space="preserve"> – In order to simplify the design an Arduino was used to program and test each of the outer nodes.</w:t>
      </w:r>
    </w:p>
    <w:p w:rsidR="00A2748B" w:rsidRPr="00D17FCF" w:rsidRDefault="00CE7B80" w:rsidP="00074F5A">
      <w:pPr>
        <w:jc w:val="center"/>
        <w:rPr>
          <w:rFonts w:ascii="Times New Roman" w:hAnsi="Times New Roman" w:cs="Times New Roman"/>
        </w:rPr>
      </w:pPr>
      <w:r w:rsidRPr="00D17FCF">
        <w:rPr>
          <w:rFonts w:ascii="Times New Roman" w:hAnsi="Times New Roman" w:cs="Times New Roman"/>
          <w:noProof/>
        </w:rPr>
        <w:drawing>
          <wp:inline distT="0" distB="0" distL="0" distR="0" wp14:anchorId="2EF1A354" wp14:editId="0713A44A">
            <wp:extent cx="5184186" cy="41489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img.png"/>
                    <pic:cNvPicPr/>
                  </pic:nvPicPr>
                  <pic:blipFill>
                    <a:blip r:embed="rId12">
                      <a:extLst>
                        <a:ext uri="{28A0092B-C50C-407E-A947-70E740481C1C}">
                          <a14:useLocalDpi xmlns:a14="http://schemas.microsoft.com/office/drawing/2010/main" val="0"/>
                        </a:ext>
                      </a:extLst>
                    </a:blip>
                    <a:stretch>
                      <a:fillRect/>
                    </a:stretch>
                  </pic:blipFill>
                  <pic:spPr>
                    <a:xfrm>
                      <a:off x="0" y="0"/>
                      <a:ext cx="5195675" cy="4158114"/>
                    </a:xfrm>
                    <a:prstGeom prst="rect">
                      <a:avLst/>
                    </a:prstGeom>
                  </pic:spPr>
                </pic:pic>
              </a:graphicData>
            </a:graphic>
          </wp:inline>
        </w:drawing>
      </w:r>
      <w:r w:rsidR="00074F5A" w:rsidRPr="00D17FCF">
        <w:rPr>
          <w:rFonts w:ascii="Times New Roman" w:hAnsi="Times New Roman" w:cs="Times New Roman"/>
        </w:rPr>
        <w:br/>
      </w:r>
      <w:r w:rsidR="00074F5A" w:rsidRPr="00D17FCF">
        <w:rPr>
          <w:rFonts w:ascii="Times New Roman" w:hAnsi="Times New Roman" w:cs="Times New Roman"/>
          <w:b/>
        </w:rPr>
        <w:t>Fig 6.1 Schematic diagram of a node with a temperature sensor</w:t>
      </w:r>
    </w:p>
    <w:p w:rsidR="00F66365" w:rsidRPr="00D17FCF" w:rsidRDefault="00464823">
      <w:pPr>
        <w:rPr>
          <w:rFonts w:ascii="Times New Roman" w:hAnsi="Times New Roman" w:cs="Times New Roman"/>
        </w:rPr>
      </w:pPr>
      <w:r w:rsidRPr="00D17FCF">
        <w:rPr>
          <w:rFonts w:ascii="Times New Roman" w:hAnsi="Times New Roman" w:cs="Times New Roman"/>
          <w:b/>
        </w:rPr>
        <w:t>XBee Configuration</w:t>
      </w:r>
      <w:r w:rsidRPr="00D17FCF">
        <w:rPr>
          <w:rFonts w:ascii="Times New Roman" w:hAnsi="Times New Roman" w:cs="Times New Roman"/>
        </w:rPr>
        <w:t xml:space="preserve"> – In order to allow the XBee module to enter sleep modes a</w:t>
      </w:r>
      <w:r w:rsidR="00281A46" w:rsidRPr="00D17FCF">
        <w:rPr>
          <w:rFonts w:ascii="Times New Roman" w:hAnsi="Times New Roman" w:cs="Times New Roman"/>
        </w:rPr>
        <w:t>nd save power, it needs to be configured properly.</w:t>
      </w:r>
      <w:r w:rsidR="00D259CB" w:rsidRPr="00D17FCF">
        <w:rPr>
          <w:rFonts w:ascii="Times New Roman" w:hAnsi="Times New Roman" w:cs="Times New Roman"/>
        </w:rPr>
        <w:t xml:space="preserve"> The coordinator XBee is set to be awake at all time and simply just waiting for data. The remote XBee are set to be on cyclic sleep mode. This allows the Xbee to sleep for a set amount of time. When the XBee wakes up</w:t>
      </w:r>
      <w:r w:rsidR="00125529" w:rsidRPr="00D17FCF">
        <w:rPr>
          <w:rFonts w:ascii="Times New Roman" w:hAnsi="Times New Roman" w:cs="Times New Roman"/>
        </w:rPr>
        <w:t>,</w:t>
      </w:r>
      <w:r w:rsidR="00D259CB" w:rsidRPr="00D17FCF">
        <w:rPr>
          <w:rFonts w:ascii="Times New Roman" w:hAnsi="Times New Roman" w:cs="Times New Roman"/>
        </w:rPr>
        <w:t xml:space="preserve"> it pulls the CTS pin low which can then be used to wake the microcontroller up.</w:t>
      </w:r>
    </w:p>
    <w:p w:rsidR="00C043BC" w:rsidRPr="00D17FCF" w:rsidRDefault="00446DD7">
      <w:pPr>
        <w:rPr>
          <w:rFonts w:ascii="Times New Roman" w:hAnsi="Times New Roman" w:cs="Times New Roman"/>
        </w:rPr>
      </w:pPr>
      <w:r w:rsidRPr="00D17FCF">
        <w:rPr>
          <w:rFonts w:ascii="Times New Roman" w:hAnsi="Times New Roman" w:cs="Times New Roman"/>
          <w:b/>
        </w:rPr>
        <w:t>Custom Protocol</w:t>
      </w:r>
      <w:r w:rsidRPr="00D17FCF">
        <w:rPr>
          <w:rFonts w:ascii="Times New Roman" w:hAnsi="Times New Roman" w:cs="Times New Roman"/>
        </w:rPr>
        <w:t xml:space="preserve"> – In order reliably send data between the coordinator and nodes a custom packet was created. The first byte is the header byte with a fixed value of 0xFF, the next is the node ID, then it is followed by the data bytes, and the last byte is a checksum byte.</w:t>
      </w:r>
    </w:p>
    <w:p w:rsidR="00446DD7" w:rsidRPr="00D17FCF" w:rsidRDefault="00C043BC">
      <w:pPr>
        <w:rPr>
          <w:rFonts w:ascii="Times New Roman" w:hAnsi="Times New Roman" w:cs="Times New Roman"/>
        </w:rPr>
      </w:pPr>
      <w:r w:rsidRPr="00D17FCF">
        <w:rPr>
          <w:rFonts w:ascii="Times New Roman" w:hAnsi="Times New Roman" w:cs="Times New Roman"/>
          <w:noProof/>
        </w:rPr>
        <w:drawing>
          <wp:inline distT="0" distB="0" distL="0" distR="0" wp14:anchorId="17925089" wp14:editId="632868F4">
            <wp:extent cx="5936615" cy="532130"/>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36615" cy="532130"/>
                    </a:xfrm>
                    <a:prstGeom prst="rect">
                      <a:avLst/>
                    </a:prstGeom>
                    <a:noFill/>
                    <a:ln w="9525">
                      <a:noFill/>
                      <a:miter lim="800000"/>
                      <a:headEnd/>
                      <a:tailEnd/>
                    </a:ln>
                  </pic:spPr>
                </pic:pic>
              </a:graphicData>
            </a:graphic>
          </wp:inline>
        </w:drawing>
      </w:r>
      <w:r w:rsidR="00446DD7" w:rsidRPr="00D17FCF">
        <w:rPr>
          <w:rFonts w:ascii="Times New Roman" w:hAnsi="Times New Roman" w:cs="Times New Roman"/>
        </w:rPr>
        <w:t xml:space="preserve"> </w:t>
      </w:r>
    </w:p>
    <w:p w:rsidR="00BE66D2" w:rsidRDefault="00BE66D2">
      <w:pPr>
        <w:rPr>
          <w:rFonts w:ascii="Times New Roman" w:hAnsi="Times New Roman" w:cs="Times New Roman"/>
        </w:rPr>
      </w:pPr>
      <w:r w:rsidRPr="00097BEA">
        <w:rPr>
          <w:rFonts w:ascii="Times New Roman" w:hAnsi="Times New Roman" w:cs="Times New Roman"/>
          <w:b/>
        </w:rPr>
        <w:t>Custom PC Program</w:t>
      </w:r>
      <w:r>
        <w:rPr>
          <w:rFonts w:ascii="Times New Roman" w:hAnsi="Times New Roman" w:cs="Times New Roman"/>
        </w:rPr>
        <w:t xml:space="preserve"> –</w:t>
      </w:r>
      <w:r w:rsidR="00653BF5">
        <w:rPr>
          <w:rFonts w:ascii="Times New Roman" w:hAnsi="Times New Roman" w:cs="Times New Roman"/>
        </w:rPr>
        <w:t xml:space="preserve"> A </w:t>
      </w:r>
      <w:r>
        <w:rPr>
          <w:rFonts w:ascii="Times New Roman" w:hAnsi="Times New Roman" w:cs="Times New Roman"/>
        </w:rPr>
        <w:t>custom PC software was programmed using processing. It is designed to simply listen to the serial port. Once the progr</w:t>
      </w:r>
      <w:r w:rsidR="008701B9">
        <w:rPr>
          <w:rFonts w:ascii="Times New Roman" w:hAnsi="Times New Roman" w:cs="Times New Roman"/>
        </w:rPr>
        <w:t>am sees a header byte ‘0xFF’</w:t>
      </w:r>
      <w:r>
        <w:rPr>
          <w:rFonts w:ascii="Times New Roman" w:hAnsi="Times New Roman" w:cs="Times New Roman"/>
        </w:rPr>
        <w:t xml:space="preserve">, it knows it the beginning of a </w:t>
      </w:r>
      <w:r>
        <w:rPr>
          <w:rFonts w:ascii="Times New Roman" w:hAnsi="Times New Roman" w:cs="Times New Roman"/>
        </w:rPr>
        <w:lastRenderedPageBreak/>
        <w:t xml:space="preserve">packet and it does the appropriate calculations to determine the ID and temperature of the remote nodes. It also does the checksum calculations to check if there any errors in the transmission. The software is also designed to show a simple visual interface and display the temperature reading of the individual remote nodes. </w:t>
      </w:r>
      <w:r w:rsidR="00653BF5">
        <w:rPr>
          <w:rFonts w:ascii="Times New Roman" w:hAnsi="Times New Roman" w:cs="Times New Roman"/>
        </w:rPr>
        <w:t xml:space="preserve"> Additional</w:t>
      </w:r>
      <w:r w:rsidR="008764BE">
        <w:rPr>
          <w:rFonts w:ascii="Times New Roman" w:hAnsi="Times New Roman" w:cs="Times New Roman"/>
        </w:rPr>
        <w:t>l</w:t>
      </w:r>
      <w:r w:rsidR="00653BF5">
        <w:rPr>
          <w:rFonts w:ascii="Times New Roman" w:hAnsi="Times New Roman" w:cs="Times New Roman"/>
        </w:rPr>
        <w:t>y the software is d</w:t>
      </w:r>
      <w:r w:rsidR="00CB209B">
        <w:rPr>
          <w:rFonts w:ascii="Times New Roman" w:hAnsi="Times New Roman" w:cs="Times New Roman"/>
        </w:rPr>
        <w:t>esigned to handle data logging</w:t>
      </w:r>
      <w:r w:rsidR="00653BF5">
        <w:rPr>
          <w:rFonts w:ascii="Times New Roman" w:hAnsi="Times New Roman" w:cs="Times New Roman"/>
        </w:rPr>
        <w:t>. It</w:t>
      </w:r>
      <w:r w:rsidR="00CB209B">
        <w:rPr>
          <w:rFonts w:ascii="Times New Roman" w:hAnsi="Times New Roman" w:cs="Times New Roman"/>
        </w:rPr>
        <w:t xml:space="preserve"> also tags the data with the real</w:t>
      </w:r>
      <w:r w:rsidR="00653BF5">
        <w:rPr>
          <w:rFonts w:ascii="Times New Roman" w:hAnsi="Times New Roman" w:cs="Times New Roman"/>
        </w:rPr>
        <w:t xml:space="preserve"> time, </w:t>
      </w:r>
      <w:r w:rsidR="000E7B36">
        <w:rPr>
          <w:rFonts w:ascii="Times New Roman" w:hAnsi="Times New Roman" w:cs="Times New Roman"/>
        </w:rPr>
        <w:t>and time since star. D</w:t>
      </w:r>
      <w:r w:rsidR="00653BF5">
        <w:rPr>
          <w:rFonts w:ascii="Times New Roman" w:hAnsi="Times New Roman" w:cs="Times New Roman"/>
        </w:rPr>
        <w:t>ata is comma delimited to allow easy data analysis wi</w:t>
      </w:r>
      <w:r w:rsidR="00AC6FAD">
        <w:rPr>
          <w:rFonts w:ascii="Times New Roman" w:hAnsi="Times New Roman" w:cs="Times New Roman"/>
        </w:rPr>
        <w:t>th spreadsheet program such as MS E</w:t>
      </w:r>
      <w:r w:rsidR="00653BF5">
        <w:rPr>
          <w:rFonts w:ascii="Times New Roman" w:hAnsi="Times New Roman" w:cs="Times New Roman"/>
        </w:rPr>
        <w:t>xcel.</w:t>
      </w:r>
    </w:p>
    <w:p w:rsidR="00B248CF" w:rsidRDefault="00B248CF">
      <w:pPr>
        <w:rPr>
          <w:rFonts w:ascii="Times New Roman" w:hAnsi="Times New Roman" w:cs="Times New Roman"/>
        </w:rPr>
      </w:pPr>
      <w:r w:rsidRPr="00D17FCF">
        <w:rPr>
          <w:rFonts w:ascii="Times New Roman" w:hAnsi="Times New Roman" w:cs="Times New Roman"/>
        </w:rPr>
        <w:t>VII. Data Logging</w:t>
      </w:r>
    </w:p>
    <w:p w:rsidR="004A6D68" w:rsidRDefault="004A6D68" w:rsidP="004A6D68">
      <w:pPr>
        <w:jc w:val="center"/>
        <w:rPr>
          <w:rFonts w:ascii="Times New Roman" w:hAnsi="Times New Roman" w:cs="Times New Roman"/>
          <w:b/>
        </w:rPr>
      </w:pPr>
      <w:r>
        <w:rPr>
          <w:noProof/>
        </w:rPr>
        <w:drawing>
          <wp:inline distT="0" distB="0" distL="0" distR="0" wp14:anchorId="32401BBE" wp14:editId="72110201">
            <wp:extent cx="5943600" cy="3039745"/>
            <wp:effectExtent l="0" t="0" r="0" b="82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ascii="Times New Roman" w:hAnsi="Times New Roman" w:cs="Times New Roman"/>
        </w:rPr>
        <w:br/>
      </w:r>
      <w:r w:rsidRPr="004A6D68">
        <w:rPr>
          <w:rFonts w:ascii="Times New Roman" w:hAnsi="Times New Roman" w:cs="Times New Roman"/>
          <w:b/>
        </w:rPr>
        <w:t>Graph 7.1 Sample Data Logged</w:t>
      </w:r>
    </w:p>
    <w:p w:rsidR="00BF2FF2" w:rsidRPr="00BF2FF2" w:rsidRDefault="00BF2FF2" w:rsidP="00BF2FF2">
      <w:pPr>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Graph 7.1 shows a sample of data gathered over a short period of time. All the nodes were located in the same room. Artificial temperature spike were created using a soldering iron. As expected, the data is uniform among the three nodes because they are all in the same area.</w:t>
      </w:r>
    </w:p>
    <w:p w:rsidR="00C55F81" w:rsidRPr="00D17FCF" w:rsidRDefault="00C55F81">
      <w:pPr>
        <w:rPr>
          <w:rFonts w:ascii="Times New Roman" w:hAnsi="Times New Roman" w:cs="Times New Roman"/>
        </w:rPr>
      </w:pPr>
      <w:r w:rsidRPr="00D17FCF">
        <w:rPr>
          <w:rFonts w:ascii="Times New Roman" w:hAnsi="Times New Roman" w:cs="Times New Roman"/>
        </w:rPr>
        <w:t>VI</w:t>
      </w:r>
      <w:r w:rsidR="00B248CF" w:rsidRPr="00D17FCF">
        <w:rPr>
          <w:rFonts w:ascii="Times New Roman" w:hAnsi="Times New Roman" w:cs="Times New Roman"/>
        </w:rPr>
        <w:t>I</w:t>
      </w:r>
      <w:r w:rsidRPr="00D17FCF">
        <w:rPr>
          <w:rFonts w:ascii="Times New Roman" w:hAnsi="Times New Roman" w:cs="Times New Roman"/>
        </w:rPr>
        <w:t>I. Source Code</w:t>
      </w:r>
    </w:p>
    <w:p w:rsidR="00120577" w:rsidRPr="00D17FCF" w:rsidRDefault="00682A11">
      <w:pPr>
        <w:rPr>
          <w:rFonts w:ascii="Times New Roman" w:hAnsi="Times New Roman" w:cs="Times New Roman"/>
          <w:b/>
        </w:rPr>
      </w:pPr>
      <w:r w:rsidRPr="00D17FCF">
        <w:rPr>
          <w:rFonts w:ascii="Times New Roman" w:hAnsi="Times New Roman" w:cs="Times New Roman"/>
          <w:b/>
        </w:rPr>
        <w:t>Remote</w:t>
      </w:r>
      <w:r w:rsidR="00120577" w:rsidRPr="00D17FCF">
        <w:rPr>
          <w:rFonts w:ascii="Times New Roman" w:hAnsi="Times New Roman" w:cs="Times New Roman"/>
          <w:b/>
        </w:rPr>
        <w:t xml:space="preserve"> Node:</w:t>
      </w:r>
    </w:p>
    <w:tbl>
      <w:tblPr>
        <w:tblStyle w:val="TableGrid"/>
        <w:tblW w:w="0" w:type="auto"/>
        <w:tblLook w:val="04A0" w:firstRow="1" w:lastRow="0" w:firstColumn="1" w:lastColumn="0" w:noHBand="0" w:noVBand="1"/>
      </w:tblPr>
      <w:tblGrid>
        <w:gridCol w:w="9576"/>
      </w:tblGrid>
      <w:tr w:rsidR="00120577" w:rsidRPr="00D17FCF" w:rsidTr="00120577">
        <w:tc>
          <w:tcPr>
            <w:tcW w:w="9576" w:type="dxa"/>
          </w:tcPr>
          <w:p w:rsidR="008C17D9" w:rsidRPr="00D17FCF" w:rsidRDefault="008C17D9" w:rsidP="008C17D9">
            <w:pPr>
              <w:rPr>
                <w:rFonts w:ascii="Times New Roman" w:hAnsi="Times New Roman" w:cs="Times New Roman"/>
              </w:rPr>
            </w:pPr>
            <w:r w:rsidRPr="00D17FCF">
              <w:rPr>
                <w:rFonts w:ascii="Times New Roman" w:hAnsi="Times New Roman" w:cs="Times New Roman"/>
              </w:rPr>
              <w:t>//Dino Tinitigan</w:t>
            </w:r>
          </w:p>
          <w:p w:rsidR="008C17D9" w:rsidRPr="00D17FCF" w:rsidRDefault="008C17D9" w:rsidP="008C17D9">
            <w:pPr>
              <w:rPr>
                <w:rFonts w:ascii="Times New Roman" w:hAnsi="Times New Roman" w:cs="Times New Roman"/>
              </w:rPr>
            </w:pPr>
            <w:r w:rsidRPr="00D17FCF">
              <w:rPr>
                <w:rFonts w:ascii="Times New Roman" w:hAnsi="Times New Roman" w:cs="Times New Roman"/>
              </w:rPr>
              <w:t>//Sleeping Node</w:t>
            </w:r>
          </w:p>
          <w:p w:rsidR="008C17D9" w:rsidRPr="00D17FCF" w:rsidRDefault="00C04109" w:rsidP="008C17D9">
            <w:pPr>
              <w:rPr>
                <w:rFonts w:ascii="Times New Roman" w:hAnsi="Times New Roman" w:cs="Times New Roman"/>
              </w:rPr>
            </w:pPr>
            <w:r>
              <w:rPr>
                <w:rFonts w:ascii="Times New Roman" w:hAnsi="Times New Roman" w:cs="Times New Roman"/>
              </w:rPr>
              <w:t>//Sleep code derived fro</w:t>
            </w:r>
            <w:r w:rsidR="008C17D9" w:rsidRPr="00D17FCF">
              <w:rPr>
                <w:rFonts w:ascii="Times New Roman" w:hAnsi="Times New Roman" w:cs="Times New Roman"/>
              </w:rPr>
              <w:t xml:space="preserve">m sleep code from </w:t>
            </w:r>
            <w:r w:rsidR="008701B9" w:rsidRPr="00D17FCF">
              <w:rPr>
                <w:rFonts w:ascii="Times New Roman" w:hAnsi="Times New Roman" w:cs="Times New Roman"/>
              </w:rPr>
              <w:t>Arduino</w:t>
            </w:r>
            <w:r w:rsidR="008C17D9" w:rsidRPr="00D17FCF">
              <w:rPr>
                <w:rFonts w:ascii="Times New Roman" w:hAnsi="Times New Roman" w:cs="Times New Roman"/>
              </w:rPr>
              <w:t xml:space="preserve"> website</w:t>
            </w:r>
          </w:p>
          <w:p w:rsidR="008C17D9" w:rsidRPr="00D17FCF" w:rsidRDefault="008C17D9" w:rsidP="008C17D9">
            <w:pPr>
              <w:rPr>
                <w:rFonts w:ascii="Times New Roman" w:hAnsi="Times New Roman" w:cs="Times New Roman"/>
              </w:rPr>
            </w:pPr>
            <w:r w:rsidRPr="00D17FCF">
              <w:rPr>
                <w:rFonts w:ascii="Times New Roman" w:hAnsi="Times New Roman" w:cs="Times New Roman"/>
              </w:rPr>
              <w:t>//Sends temperature data to coordinator</w:t>
            </w:r>
          </w:p>
          <w:p w:rsidR="008C17D9" w:rsidRPr="00D17FCF" w:rsidRDefault="008C17D9" w:rsidP="008C17D9">
            <w:pPr>
              <w:rPr>
                <w:rFonts w:ascii="Times New Roman" w:hAnsi="Times New Roman" w:cs="Times New Roman"/>
              </w:rPr>
            </w:pPr>
            <w:r w:rsidRPr="00D17FCF">
              <w:rPr>
                <w:rFonts w:ascii="Times New Roman" w:hAnsi="Times New Roman" w:cs="Times New Roman"/>
              </w:rPr>
              <w:t>//Goes back to sleep after sending data</w:t>
            </w:r>
          </w:p>
          <w:p w:rsidR="008C17D9" w:rsidRPr="00D17FCF" w:rsidRDefault="008C17D9" w:rsidP="008C17D9">
            <w:pPr>
              <w:rPr>
                <w:rFonts w:ascii="Times New Roman" w:hAnsi="Times New Roman" w:cs="Times New Roman"/>
              </w:rPr>
            </w:pPr>
          </w:p>
          <w:p w:rsidR="008C17D9" w:rsidRPr="00D17FCF" w:rsidRDefault="008C17D9" w:rsidP="008C17D9">
            <w:pPr>
              <w:rPr>
                <w:rFonts w:ascii="Times New Roman" w:hAnsi="Times New Roman" w:cs="Times New Roman"/>
              </w:rPr>
            </w:pPr>
            <w:r w:rsidRPr="00D17FCF">
              <w:rPr>
                <w:rFonts w:ascii="Times New Roman" w:hAnsi="Times New Roman" w:cs="Times New Roman"/>
              </w:rPr>
              <w:t>#include &lt;avr/sleep.h&gt;</w:t>
            </w:r>
          </w:p>
          <w:p w:rsidR="008C17D9" w:rsidRPr="00D17FCF" w:rsidRDefault="008C17D9" w:rsidP="008C17D9">
            <w:pPr>
              <w:rPr>
                <w:rFonts w:ascii="Times New Roman" w:hAnsi="Times New Roman" w:cs="Times New Roman"/>
              </w:rPr>
            </w:pPr>
          </w:p>
          <w:p w:rsidR="008C17D9" w:rsidRPr="00D17FCF" w:rsidRDefault="008C17D9" w:rsidP="008C17D9">
            <w:pPr>
              <w:rPr>
                <w:rFonts w:ascii="Times New Roman" w:hAnsi="Times New Roman" w:cs="Times New Roman"/>
              </w:rPr>
            </w:pPr>
          </w:p>
          <w:p w:rsidR="008C17D9" w:rsidRPr="00D17FCF" w:rsidRDefault="008C17D9" w:rsidP="008C17D9">
            <w:pPr>
              <w:rPr>
                <w:rFonts w:ascii="Times New Roman" w:hAnsi="Times New Roman" w:cs="Times New Roman"/>
              </w:rPr>
            </w:pPr>
            <w:r w:rsidRPr="00D17FCF">
              <w:rPr>
                <w:rFonts w:ascii="Times New Roman" w:hAnsi="Times New Roman" w:cs="Times New Roman"/>
              </w:rPr>
              <w:t>int wakePin = 2;  // pin used for waking up</w:t>
            </w:r>
          </w:p>
          <w:p w:rsidR="008C17D9" w:rsidRPr="00D17FCF" w:rsidRDefault="008C17D9" w:rsidP="008C17D9">
            <w:pPr>
              <w:rPr>
                <w:rFonts w:ascii="Times New Roman" w:hAnsi="Times New Roman" w:cs="Times New Roman"/>
              </w:rPr>
            </w:pPr>
            <w:proofErr w:type="spellStart"/>
            <w:r w:rsidRPr="00D17FCF">
              <w:rPr>
                <w:rFonts w:ascii="Times New Roman" w:hAnsi="Times New Roman" w:cs="Times New Roman"/>
              </w:rPr>
              <w:t>int</w:t>
            </w:r>
            <w:proofErr w:type="spellEnd"/>
            <w:r w:rsidRPr="00D17FCF">
              <w:rPr>
                <w:rFonts w:ascii="Times New Roman" w:hAnsi="Times New Roman" w:cs="Times New Roman"/>
              </w:rPr>
              <w:t xml:space="preserve"> </w:t>
            </w:r>
            <w:proofErr w:type="spellStart"/>
            <w:r w:rsidRPr="00D17FCF">
              <w:rPr>
                <w:rFonts w:ascii="Times New Roman" w:hAnsi="Times New Roman" w:cs="Times New Roman"/>
              </w:rPr>
              <w:t>sleepStatus</w:t>
            </w:r>
            <w:proofErr w:type="spellEnd"/>
            <w:r w:rsidRPr="00D17FCF">
              <w:rPr>
                <w:rFonts w:ascii="Times New Roman" w:hAnsi="Times New Roman" w:cs="Times New Roman"/>
              </w:rPr>
              <w:t xml:space="preserve"> = 0;  // variable to store a request for sleep</w:t>
            </w:r>
          </w:p>
          <w:p w:rsidR="008C17D9" w:rsidRPr="00D17FCF" w:rsidRDefault="008C17D9" w:rsidP="008C17D9">
            <w:pPr>
              <w:rPr>
                <w:rFonts w:ascii="Times New Roman" w:hAnsi="Times New Roman" w:cs="Times New Roman"/>
              </w:rPr>
            </w:pPr>
            <w:proofErr w:type="spellStart"/>
            <w:r w:rsidRPr="00D17FCF">
              <w:rPr>
                <w:rFonts w:ascii="Times New Roman" w:hAnsi="Times New Roman" w:cs="Times New Roman"/>
              </w:rPr>
              <w:t>int</w:t>
            </w:r>
            <w:proofErr w:type="spellEnd"/>
            <w:r w:rsidRPr="00D17FCF">
              <w:rPr>
                <w:rFonts w:ascii="Times New Roman" w:hAnsi="Times New Roman" w:cs="Times New Roman"/>
              </w:rPr>
              <w:t xml:space="preserve"> temp1;</w:t>
            </w:r>
          </w:p>
          <w:p w:rsidR="008C17D9" w:rsidRPr="00D17FCF" w:rsidRDefault="008C17D9" w:rsidP="008C17D9">
            <w:pPr>
              <w:rPr>
                <w:rFonts w:ascii="Times New Roman" w:hAnsi="Times New Roman" w:cs="Times New Roman"/>
              </w:rPr>
            </w:pPr>
            <w:proofErr w:type="spellStart"/>
            <w:proofErr w:type="gramStart"/>
            <w:r w:rsidRPr="00D17FCF">
              <w:rPr>
                <w:rFonts w:ascii="Times New Roman" w:hAnsi="Times New Roman" w:cs="Times New Roman"/>
              </w:rPr>
              <w:lastRenderedPageBreak/>
              <w:t>int</w:t>
            </w:r>
            <w:proofErr w:type="spellEnd"/>
            <w:proofErr w:type="gramEnd"/>
            <w:r w:rsidRPr="00D17FCF">
              <w:rPr>
                <w:rFonts w:ascii="Times New Roman" w:hAnsi="Times New Roman" w:cs="Times New Roman"/>
              </w:rPr>
              <w:t xml:space="preserve"> ID = 6;  //ID of node, change this!!!            </w:t>
            </w:r>
          </w:p>
          <w:p w:rsidR="008C17D9" w:rsidRPr="00D17FCF" w:rsidRDefault="008C17D9" w:rsidP="008C17D9">
            <w:pPr>
              <w:rPr>
                <w:rFonts w:ascii="Times New Roman" w:hAnsi="Times New Roman" w:cs="Times New Roman"/>
              </w:rPr>
            </w:pPr>
            <w:proofErr w:type="spellStart"/>
            <w:r w:rsidRPr="00D17FCF">
              <w:rPr>
                <w:rFonts w:ascii="Times New Roman" w:hAnsi="Times New Roman" w:cs="Times New Roman"/>
              </w:rPr>
              <w:t>int</w:t>
            </w:r>
            <w:proofErr w:type="spellEnd"/>
            <w:r w:rsidRPr="00D17FCF">
              <w:rPr>
                <w:rFonts w:ascii="Times New Roman" w:hAnsi="Times New Roman" w:cs="Times New Roman"/>
              </w:rPr>
              <w:t xml:space="preserve"> </w:t>
            </w:r>
            <w:proofErr w:type="spellStart"/>
            <w:r w:rsidRPr="00D17FCF">
              <w:rPr>
                <w:rFonts w:ascii="Times New Roman" w:hAnsi="Times New Roman" w:cs="Times New Roman"/>
              </w:rPr>
              <w:t>ledPin</w:t>
            </w:r>
            <w:proofErr w:type="spellEnd"/>
            <w:r w:rsidRPr="00D17FCF">
              <w:rPr>
                <w:rFonts w:ascii="Times New Roman" w:hAnsi="Times New Roman" w:cs="Times New Roman"/>
              </w:rPr>
              <w:t xml:space="preserve"> = 3;</w:t>
            </w:r>
          </w:p>
          <w:p w:rsidR="008C17D9" w:rsidRPr="00D17FCF" w:rsidRDefault="008C17D9" w:rsidP="008C17D9">
            <w:pPr>
              <w:rPr>
                <w:rFonts w:ascii="Times New Roman" w:hAnsi="Times New Roman" w:cs="Times New Roman"/>
              </w:rPr>
            </w:pPr>
            <w:r w:rsidRPr="00D17FCF">
              <w:rPr>
                <w:rFonts w:ascii="Times New Roman" w:hAnsi="Times New Roman" w:cs="Times New Roman"/>
              </w:rPr>
              <w:t>double t1;</w:t>
            </w:r>
          </w:p>
          <w:p w:rsidR="008C17D9" w:rsidRPr="00D17FCF" w:rsidRDefault="008C17D9" w:rsidP="008C17D9">
            <w:pPr>
              <w:rPr>
                <w:rFonts w:ascii="Times New Roman" w:hAnsi="Times New Roman" w:cs="Times New Roman"/>
              </w:rPr>
            </w:pPr>
            <w:proofErr w:type="spellStart"/>
            <w:r w:rsidRPr="00D17FCF">
              <w:rPr>
                <w:rFonts w:ascii="Times New Roman" w:hAnsi="Times New Roman" w:cs="Times New Roman"/>
              </w:rPr>
              <w:t>int</w:t>
            </w:r>
            <w:proofErr w:type="spellEnd"/>
            <w:r w:rsidRPr="00D17FCF">
              <w:rPr>
                <w:rFonts w:ascii="Times New Roman" w:hAnsi="Times New Roman" w:cs="Times New Roman"/>
              </w:rPr>
              <w:t xml:space="preserve"> temp2;</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double </w:t>
            </w:r>
            <w:proofErr w:type="spellStart"/>
            <w:r w:rsidRPr="00D17FCF">
              <w:rPr>
                <w:rFonts w:ascii="Times New Roman" w:hAnsi="Times New Roman" w:cs="Times New Roman"/>
              </w:rPr>
              <w:t>vref</w:t>
            </w:r>
            <w:proofErr w:type="spellEnd"/>
            <w:r w:rsidRPr="00D17FCF">
              <w:rPr>
                <w:rFonts w:ascii="Times New Roman" w:hAnsi="Times New Roman" w:cs="Times New Roman"/>
              </w:rPr>
              <w:t xml:space="preserve"> = 5.04;</w:t>
            </w:r>
          </w:p>
          <w:p w:rsidR="008C17D9" w:rsidRPr="00D17FCF" w:rsidRDefault="008C17D9" w:rsidP="008C17D9">
            <w:pPr>
              <w:rPr>
                <w:rFonts w:ascii="Times New Roman" w:hAnsi="Times New Roman" w:cs="Times New Roman"/>
              </w:rPr>
            </w:pP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void </w:t>
            </w:r>
            <w:proofErr w:type="spellStart"/>
            <w:r w:rsidRPr="00D17FCF">
              <w:rPr>
                <w:rFonts w:ascii="Times New Roman" w:hAnsi="Times New Roman" w:cs="Times New Roman"/>
              </w:rPr>
              <w:t>wakeUpNow</w:t>
            </w:r>
            <w:proofErr w:type="spellEnd"/>
            <w:r w:rsidRPr="00D17FCF">
              <w:rPr>
                <w:rFonts w:ascii="Times New Roman" w:hAnsi="Times New Roman" w:cs="Times New Roman"/>
              </w:rPr>
              <w:t>()        // here the interrupt is handled after wakeup</w:t>
            </w:r>
          </w:p>
          <w:p w:rsidR="008C17D9" w:rsidRPr="00D17FCF" w:rsidRDefault="008C17D9" w:rsidP="008C17D9">
            <w:pPr>
              <w:rPr>
                <w:rFonts w:ascii="Times New Roman" w:hAnsi="Times New Roman" w:cs="Times New Roman"/>
              </w:rPr>
            </w:pPr>
            <w:r w:rsidRPr="00D17FCF">
              <w:rPr>
                <w:rFonts w:ascii="Times New Roman" w:hAnsi="Times New Roman" w:cs="Times New Roman"/>
              </w:rPr>
              <w:t>{</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 execute code here after wake-up before returning to the loop() function</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 timers and code using timers (</w:t>
            </w:r>
            <w:proofErr w:type="spellStart"/>
            <w:r w:rsidRPr="00D17FCF">
              <w:rPr>
                <w:rFonts w:ascii="Times New Roman" w:hAnsi="Times New Roman" w:cs="Times New Roman"/>
              </w:rPr>
              <w:t>serial.print</w:t>
            </w:r>
            <w:proofErr w:type="spellEnd"/>
            <w:r w:rsidRPr="00D17FCF">
              <w:rPr>
                <w:rFonts w:ascii="Times New Roman" w:hAnsi="Times New Roman" w:cs="Times New Roman"/>
              </w:rPr>
              <w:t xml:space="preserve"> and more...) will not work here.</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 we don't really need to execute any special functions here, since we</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 just want the thing to wake up</w:t>
            </w:r>
          </w:p>
          <w:p w:rsidR="008C17D9" w:rsidRPr="00D17FCF" w:rsidRDefault="008C17D9" w:rsidP="008C17D9">
            <w:pPr>
              <w:rPr>
                <w:rFonts w:ascii="Times New Roman" w:hAnsi="Times New Roman" w:cs="Times New Roman"/>
              </w:rPr>
            </w:pPr>
            <w:r w:rsidRPr="00D17FCF">
              <w:rPr>
                <w:rFonts w:ascii="Times New Roman" w:hAnsi="Times New Roman" w:cs="Times New Roman"/>
              </w:rPr>
              <w:t>}</w:t>
            </w:r>
          </w:p>
          <w:p w:rsidR="008C17D9" w:rsidRPr="00D17FCF" w:rsidRDefault="008C17D9" w:rsidP="008C17D9">
            <w:pPr>
              <w:rPr>
                <w:rFonts w:ascii="Times New Roman" w:hAnsi="Times New Roman" w:cs="Times New Roman"/>
              </w:rPr>
            </w:pPr>
          </w:p>
          <w:p w:rsidR="008C17D9" w:rsidRPr="00D17FCF" w:rsidRDefault="008C17D9" w:rsidP="008C17D9">
            <w:pPr>
              <w:rPr>
                <w:rFonts w:ascii="Times New Roman" w:hAnsi="Times New Roman" w:cs="Times New Roman"/>
              </w:rPr>
            </w:pPr>
            <w:r w:rsidRPr="00D17FCF">
              <w:rPr>
                <w:rFonts w:ascii="Times New Roman" w:hAnsi="Times New Roman" w:cs="Times New Roman"/>
              </w:rPr>
              <w:t>void setup()</w:t>
            </w:r>
          </w:p>
          <w:p w:rsidR="008C17D9" w:rsidRPr="00D17FCF" w:rsidRDefault="008C17D9" w:rsidP="008C17D9">
            <w:pPr>
              <w:rPr>
                <w:rFonts w:ascii="Times New Roman" w:hAnsi="Times New Roman" w:cs="Times New Roman"/>
              </w:rPr>
            </w:pPr>
            <w:r w:rsidRPr="00D17FCF">
              <w:rPr>
                <w:rFonts w:ascii="Times New Roman" w:hAnsi="Times New Roman" w:cs="Times New Roman"/>
              </w:rPr>
              <w:t>{</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pinMode</w:t>
            </w:r>
            <w:proofErr w:type="spellEnd"/>
            <w:r w:rsidRPr="00D17FCF">
              <w:rPr>
                <w:rFonts w:ascii="Times New Roman" w:hAnsi="Times New Roman" w:cs="Times New Roman"/>
              </w:rPr>
              <w:t>(</w:t>
            </w:r>
            <w:proofErr w:type="spellStart"/>
            <w:r w:rsidRPr="00D17FCF">
              <w:rPr>
                <w:rFonts w:ascii="Times New Roman" w:hAnsi="Times New Roman" w:cs="Times New Roman"/>
              </w:rPr>
              <w:t>ledPin</w:t>
            </w:r>
            <w:proofErr w:type="spellEnd"/>
            <w:r w:rsidRPr="00D17FCF">
              <w:rPr>
                <w:rFonts w:ascii="Times New Roman" w:hAnsi="Times New Roman" w:cs="Times New Roman"/>
              </w:rPr>
              <w:t>, OUTPUT);</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pinMode</w:t>
            </w:r>
            <w:proofErr w:type="spellEnd"/>
            <w:r w:rsidRPr="00D17FCF">
              <w:rPr>
                <w:rFonts w:ascii="Times New Roman" w:hAnsi="Times New Roman" w:cs="Times New Roman"/>
              </w:rPr>
              <w:t>(</w:t>
            </w:r>
            <w:proofErr w:type="spellStart"/>
            <w:r w:rsidRPr="00D17FCF">
              <w:rPr>
                <w:rFonts w:ascii="Times New Roman" w:hAnsi="Times New Roman" w:cs="Times New Roman"/>
              </w:rPr>
              <w:t>wakePin</w:t>
            </w:r>
            <w:proofErr w:type="spellEnd"/>
            <w:r w:rsidRPr="00D17FCF">
              <w:rPr>
                <w:rFonts w:ascii="Times New Roman" w:hAnsi="Times New Roman" w:cs="Times New Roman"/>
              </w:rPr>
              <w:t>, INPUT);</w:t>
            </w:r>
          </w:p>
          <w:p w:rsidR="008C17D9" w:rsidRPr="00D17FCF" w:rsidRDefault="008C17D9" w:rsidP="008C17D9">
            <w:pPr>
              <w:rPr>
                <w:rFonts w:ascii="Times New Roman" w:hAnsi="Times New Roman" w:cs="Times New Roman"/>
              </w:rPr>
            </w:pP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Serial.begin</w:t>
            </w:r>
            <w:proofErr w:type="spellEnd"/>
            <w:r w:rsidRPr="00D17FCF">
              <w:rPr>
                <w:rFonts w:ascii="Times New Roman" w:hAnsi="Times New Roman" w:cs="Times New Roman"/>
              </w:rPr>
              <w:t>(9600);</w:t>
            </w:r>
          </w:p>
          <w:p w:rsidR="008C17D9" w:rsidRPr="00D17FCF" w:rsidRDefault="008C17D9" w:rsidP="008C17D9">
            <w:pPr>
              <w:rPr>
                <w:rFonts w:ascii="Times New Roman" w:hAnsi="Times New Roman" w:cs="Times New Roman"/>
              </w:rPr>
            </w:pP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attachInterrupt</w:t>
            </w:r>
            <w:proofErr w:type="spellEnd"/>
            <w:r w:rsidRPr="00D17FCF">
              <w:rPr>
                <w:rFonts w:ascii="Times New Roman" w:hAnsi="Times New Roman" w:cs="Times New Roman"/>
              </w:rPr>
              <w:t xml:space="preserve">(0, </w:t>
            </w:r>
            <w:proofErr w:type="spellStart"/>
            <w:r w:rsidRPr="00D17FCF">
              <w:rPr>
                <w:rFonts w:ascii="Times New Roman" w:hAnsi="Times New Roman" w:cs="Times New Roman"/>
              </w:rPr>
              <w:t>wakeUpNow</w:t>
            </w:r>
            <w:proofErr w:type="spellEnd"/>
            <w:r w:rsidRPr="00D17FCF">
              <w:rPr>
                <w:rFonts w:ascii="Times New Roman" w:hAnsi="Times New Roman" w:cs="Times New Roman"/>
              </w:rPr>
              <w:t>, LOW); // use interrupt 0 (pin 2) and run function</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 </w:t>
            </w:r>
            <w:proofErr w:type="spellStart"/>
            <w:r w:rsidRPr="00D17FCF">
              <w:rPr>
                <w:rFonts w:ascii="Times New Roman" w:hAnsi="Times New Roman" w:cs="Times New Roman"/>
              </w:rPr>
              <w:t>wakeUpNow</w:t>
            </w:r>
            <w:proofErr w:type="spellEnd"/>
            <w:r w:rsidRPr="00D17FCF">
              <w:rPr>
                <w:rFonts w:ascii="Times New Roman" w:hAnsi="Times New Roman" w:cs="Times New Roman"/>
              </w:rPr>
              <w:t xml:space="preserve"> when pin 2 gets LOW </w:t>
            </w:r>
          </w:p>
          <w:p w:rsidR="008C17D9" w:rsidRPr="00D17FCF" w:rsidRDefault="008C17D9" w:rsidP="008C17D9">
            <w:pPr>
              <w:rPr>
                <w:rFonts w:ascii="Times New Roman" w:hAnsi="Times New Roman" w:cs="Times New Roman"/>
              </w:rPr>
            </w:pPr>
            <w:r w:rsidRPr="00D17FCF">
              <w:rPr>
                <w:rFonts w:ascii="Times New Roman" w:hAnsi="Times New Roman" w:cs="Times New Roman"/>
              </w:rPr>
              <w:t>}</w:t>
            </w:r>
          </w:p>
          <w:p w:rsidR="008C17D9" w:rsidRPr="00D17FCF" w:rsidRDefault="008C17D9" w:rsidP="008C17D9">
            <w:pPr>
              <w:rPr>
                <w:rFonts w:ascii="Times New Roman" w:hAnsi="Times New Roman" w:cs="Times New Roman"/>
              </w:rPr>
            </w:pP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void </w:t>
            </w:r>
            <w:proofErr w:type="spellStart"/>
            <w:r w:rsidRPr="00D17FCF">
              <w:rPr>
                <w:rFonts w:ascii="Times New Roman" w:hAnsi="Times New Roman" w:cs="Times New Roman"/>
              </w:rPr>
              <w:t>sleepNow</w:t>
            </w:r>
            <w:proofErr w:type="spellEnd"/>
            <w:r w:rsidRPr="00D17FCF">
              <w:rPr>
                <w:rFonts w:ascii="Times New Roman" w:hAnsi="Times New Roman" w:cs="Times New Roman"/>
              </w:rPr>
              <w:t xml:space="preserve">()         // here we put the </w:t>
            </w:r>
            <w:proofErr w:type="spellStart"/>
            <w:r w:rsidRPr="00D17FCF">
              <w:rPr>
                <w:rFonts w:ascii="Times New Roman" w:hAnsi="Times New Roman" w:cs="Times New Roman"/>
              </w:rPr>
              <w:t>arduino</w:t>
            </w:r>
            <w:proofErr w:type="spellEnd"/>
            <w:r w:rsidRPr="00D17FCF">
              <w:rPr>
                <w:rFonts w:ascii="Times New Roman" w:hAnsi="Times New Roman" w:cs="Times New Roman"/>
              </w:rPr>
              <w:t xml:space="preserve"> to sleep</w:t>
            </w:r>
          </w:p>
          <w:p w:rsidR="008C17D9" w:rsidRPr="00D17FCF" w:rsidRDefault="008C17D9" w:rsidP="008C17D9">
            <w:pPr>
              <w:rPr>
                <w:rFonts w:ascii="Times New Roman" w:hAnsi="Times New Roman" w:cs="Times New Roman"/>
              </w:rPr>
            </w:pPr>
            <w:r w:rsidRPr="00D17FCF">
              <w:rPr>
                <w:rFonts w:ascii="Times New Roman" w:hAnsi="Times New Roman" w:cs="Times New Roman"/>
              </w:rPr>
              <w:t>{</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Serial.println</w:t>
            </w:r>
            <w:proofErr w:type="spellEnd"/>
            <w:r w:rsidRPr="00D17FCF">
              <w:rPr>
                <w:rFonts w:ascii="Times New Roman" w:hAnsi="Times New Roman" w:cs="Times New Roman"/>
              </w:rPr>
              <w:t>("Sleeping");</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digitalWrite</w:t>
            </w:r>
            <w:proofErr w:type="spellEnd"/>
            <w:r w:rsidRPr="00D17FCF">
              <w:rPr>
                <w:rFonts w:ascii="Times New Roman" w:hAnsi="Times New Roman" w:cs="Times New Roman"/>
              </w:rPr>
              <w:t>(</w:t>
            </w:r>
            <w:proofErr w:type="spellStart"/>
            <w:r w:rsidRPr="00D17FCF">
              <w:rPr>
                <w:rFonts w:ascii="Times New Roman" w:hAnsi="Times New Roman" w:cs="Times New Roman"/>
              </w:rPr>
              <w:t>ledPin</w:t>
            </w:r>
            <w:proofErr w:type="spellEnd"/>
            <w:r w:rsidRPr="00D17FCF">
              <w:rPr>
                <w:rFonts w:ascii="Times New Roman" w:hAnsi="Times New Roman" w:cs="Times New Roman"/>
              </w:rPr>
              <w:t xml:space="preserve">, LOW); </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set_sleep_mode</w:t>
            </w:r>
            <w:proofErr w:type="spellEnd"/>
            <w:r w:rsidRPr="00D17FCF">
              <w:rPr>
                <w:rFonts w:ascii="Times New Roman" w:hAnsi="Times New Roman" w:cs="Times New Roman"/>
              </w:rPr>
              <w:t>(SLEEP_MODE_PWR_DOWN);   // sleep mode is set here</w:t>
            </w:r>
          </w:p>
          <w:p w:rsidR="008C17D9" w:rsidRPr="00D17FCF" w:rsidRDefault="008C17D9" w:rsidP="008C17D9">
            <w:pPr>
              <w:rPr>
                <w:rFonts w:ascii="Times New Roman" w:hAnsi="Times New Roman" w:cs="Times New Roman"/>
              </w:rPr>
            </w:pP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sleep_enable</w:t>
            </w:r>
            <w:proofErr w:type="spellEnd"/>
            <w:r w:rsidRPr="00D17FCF">
              <w:rPr>
                <w:rFonts w:ascii="Times New Roman" w:hAnsi="Times New Roman" w:cs="Times New Roman"/>
              </w:rPr>
              <w:t xml:space="preserve">();          // enables the sleep bit in the </w:t>
            </w:r>
            <w:proofErr w:type="spellStart"/>
            <w:r w:rsidRPr="00D17FCF">
              <w:rPr>
                <w:rFonts w:ascii="Times New Roman" w:hAnsi="Times New Roman" w:cs="Times New Roman"/>
              </w:rPr>
              <w:t>mcucr</w:t>
            </w:r>
            <w:proofErr w:type="spellEnd"/>
            <w:r w:rsidRPr="00D17FCF">
              <w:rPr>
                <w:rFonts w:ascii="Times New Roman" w:hAnsi="Times New Roman" w:cs="Times New Roman"/>
              </w:rPr>
              <w:t xml:space="preserve"> register</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 so sleep is possible. just a safety pin </w:t>
            </w:r>
          </w:p>
          <w:p w:rsidR="008C17D9" w:rsidRPr="00D17FCF" w:rsidRDefault="008C17D9" w:rsidP="008C17D9">
            <w:pPr>
              <w:rPr>
                <w:rFonts w:ascii="Times New Roman" w:hAnsi="Times New Roman" w:cs="Times New Roman"/>
              </w:rPr>
            </w:pP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attachInterrupt</w:t>
            </w:r>
            <w:proofErr w:type="spellEnd"/>
            <w:r w:rsidRPr="00D17FCF">
              <w:rPr>
                <w:rFonts w:ascii="Times New Roman" w:hAnsi="Times New Roman" w:cs="Times New Roman"/>
              </w:rPr>
              <w:t>(0,wakeUpNow, LOW); // use interrupt 0 (pin 2) and run function</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 </w:t>
            </w:r>
            <w:proofErr w:type="spellStart"/>
            <w:r w:rsidRPr="00D17FCF">
              <w:rPr>
                <w:rFonts w:ascii="Times New Roman" w:hAnsi="Times New Roman" w:cs="Times New Roman"/>
              </w:rPr>
              <w:t>wakeUpNow</w:t>
            </w:r>
            <w:proofErr w:type="spellEnd"/>
            <w:r w:rsidRPr="00D17FCF">
              <w:rPr>
                <w:rFonts w:ascii="Times New Roman" w:hAnsi="Times New Roman" w:cs="Times New Roman"/>
              </w:rPr>
              <w:t xml:space="preserve"> when pin 2 gets LOW </w:t>
            </w:r>
          </w:p>
          <w:p w:rsidR="008C17D9" w:rsidRPr="00D17FCF" w:rsidRDefault="008C17D9" w:rsidP="008C17D9">
            <w:pPr>
              <w:rPr>
                <w:rFonts w:ascii="Times New Roman" w:hAnsi="Times New Roman" w:cs="Times New Roman"/>
              </w:rPr>
            </w:pP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sleep_</w:t>
            </w:r>
            <w:proofErr w:type="gramStart"/>
            <w:r w:rsidRPr="00D17FCF">
              <w:rPr>
                <w:rFonts w:ascii="Times New Roman" w:hAnsi="Times New Roman" w:cs="Times New Roman"/>
              </w:rPr>
              <w:t>mode</w:t>
            </w:r>
            <w:proofErr w:type="spellEnd"/>
            <w:r w:rsidRPr="00D17FCF">
              <w:rPr>
                <w:rFonts w:ascii="Times New Roman" w:hAnsi="Times New Roman" w:cs="Times New Roman"/>
              </w:rPr>
              <w:t>(</w:t>
            </w:r>
            <w:proofErr w:type="gramEnd"/>
            <w:r w:rsidRPr="00D17FCF">
              <w:rPr>
                <w:rFonts w:ascii="Times New Roman" w:hAnsi="Times New Roman" w:cs="Times New Roman"/>
              </w:rPr>
              <w:t>);            // here the device is actually put to sleep!!</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 THE PROGRAM CONTINUES FROM HERE AFTER WAKING UP</w:t>
            </w:r>
          </w:p>
          <w:p w:rsidR="008C17D9" w:rsidRPr="00D17FCF" w:rsidRDefault="008C17D9" w:rsidP="008C17D9">
            <w:pPr>
              <w:rPr>
                <w:rFonts w:ascii="Times New Roman" w:hAnsi="Times New Roman" w:cs="Times New Roman"/>
              </w:rPr>
            </w:pP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sleep_disable</w:t>
            </w:r>
            <w:proofErr w:type="spellEnd"/>
            <w:r w:rsidRPr="00D17FCF">
              <w:rPr>
                <w:rFonts w:ascii="Times New Roman" w:hAnsi="Times New Roman" w:cs="Times New Roman"/>
              </w:rPr>
              <w:t>();         // first thing after waking from sleep:</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 disable sleep...</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detachInterrupt</w:t>
            </w:r>
            <w:proofErr w:type="spellEnd"/>
            <w:r w:rsidRPr="00D17FCF">
              <w:rPr>
                <w:rFonts w:ascii="Times New Roman" w:hAnsi="Times New Roman" w:cs="Times New Roman"/>
              </w:rPr>
              <w:t xml:space="preserve">(0);      // disables interrupt 0 on pin 2 so the </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 </w:t>
            </w:r>
            <w:proofErr w:type="spellStart"/>
            <w:r w:rsidRPr="00D17FCF">
              <w:rPr>
                <w:rFonts w:ascii="Times New Roman" w:hAnsi="Times New Roman" w:cs="Times New Roman"/>
              </w:rPr>
              <w:t>wakeUpNow</w:t>
            </w:r>
            <w:proofErr w:type="spellEnd"/>
            <w:r w:rsidRPr="00D17FCF">
              <w:rPr>
                <w:rFonts w:ascii="Times New Roman" w:hAnsi="Times New Roman" w:cs="Times New Roman"/>
              </w:rPr>
              <w:t xml:space="preserve"> code will not be executed </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 during normal running time.</w:t>
            </w:r>
          </w:p>
          <w:p w:rsidR="008C17D9" w:rsidRPr="00D17FCF" w:rsidRDefault="008C17D9" w:rsidP="008C17D9">
            <w:pPr>
              <w:rPr>
                <w:rFonts w:ascii="Times New Roman" w:hAnsi="Times New Roman" w:cs="Times New Roman"/>
              </w:rPr>
            </w:pPr>
          </w:p>
          <w:p w:rsidR="008C17D9" w:rsidRPr="00D17FCF" w:rsidRDefault="008C17D9" w:rsidP="008C17D9">
            <w:pPr>
              <w:rPr>
                <w:rFonts w:ascii="Times New Roman" w:hAnsi="Times New Roman" w:cs="Times New Roman"/>
              </w:rPr>
            </w:pPr>
            <w:r w:rsidRPr="00D17FCF">
              <w:rPr>
                <w:rFonts w:ascii="Times New Roman" w:hAnsi="Times New Roman" w:cs="Times New Roman"/>
              </w:rPr>
              <w:t>}</w:t>
            </w:r>
          </w:p>
          <w:p w:rsidR="008C17D9" w:rsidRPr="00D17FCF" w:rsidRDefault="008C17D9" w:rsidP="008C17D9">
            <w:pPr>
              <w:rPr>
                <w:rFonts w:ascii="Times New Roman" w:hAnsi="Times New Roman" w:cs="Times New Roman"/>
              </w:rPr>
            </w:pPr>
          </w:p>
          <w:p w:rsidR="008C17D9" w:rsidRPr="00D17FCF" w:rsidRDefault="008C17D9" w:rsidP="008C17D9">
            <w:pPr>
              <w:rPr>
                <w:rFonts w:ascii="Times New Roman" w:hAnsi="Times New Roman" w:cs="Times New Roman"/>
              </w:rPr>
            </w:pPr>
            <w:r w:rsidRPr="00D17FCF">
              <w:rPr>
                <w:rFonts w:ascii="Times New Roman" w:hAnsi="Times New Roman" w:cs="Times New Roman"/>
              </w:rPr>
              <w:t>void loop()</w:t>
            </w:r>
          </w:p>
          <w:p w:rsidR="008C17D9" w:rsidRPr="00D17FCF" w:rsidRDefault="008C17D9" w:rsidP="008C17D9">
            <w:pPr>
              <w:rPr>
                <w:rFonts w:ascii="Times New Roman" w:hAnsi="Times New Roman" w:cs="Times New Roman"/>
              </w:rPr>
            </w:pPr>
            <w:r w:rsidRPr="00D17FCF">
              <w:rPr>
                <w:rFonts w:ascii="Times New Roman" w:hAnsi="Times New Roman" w:cs="Times New Roman"/>
              </w:rPr>
              <w:t>{</w:t>
            </w:r>
          </w:p>
          <w:p w:rsidR="008C17D9" w:rsidRPr="00D17FCF" w:rsidRDefault="008C17D9" w:rsidP="008C17D9">
            <w:pPr>
              <w:rPr>
                <w:rFonts w:ascii="Times New Roman" w:hAnsi="Times New Roman" w:cs="Times New Roman"/>
              </w:rPr>
            </w:pPr>
            <w:r w:rsidRPr="00D17FCF">
              <w:rPr>
                <w:rFonts w:ascii="Times New Roman" w:hAnsi="Times New Roman" w:cs="Times New Roman"/>
              </w:rPr>
              <w:lastRenderedPageBreak/>
              <w:t xml:space="preserve">  </w:t>
            </w:r>
            <w:proofErr w:type="spellStart"/>
            <w:r w:rsidRPr="00D17FCF">
              <w:rPr>
                <w:rFonts w:ascii="Times New Roman" w:hAnsi="Times New Roman" w:cs="Times New Roman"/>
              </w:rPr>
              <w:t>digitalWrite</w:t>
            </w:r>
            <w:proofErr w:type="spellEnd"/>
            <w:r w:rsidRPr="00D17FCF">
              <w:rPr>
                <w:rFonts w:ascii="Times New Roman" w:hAnsi="Times New Roman" w:cs="Times New Roman"/>
              </w:rPr>
              <w:t>(</w:t>
            </w:r>
            <w:proofErr w:type="spellStart"/>
            <w:r w:rsidRPr="00D17FCF">
              <w:rPr>
                <w:rFonts w:ascii="Times New Roman" w:hAnsi="Times New Roman" w:cs="Times New Roman"/>
              </w:rPr>
              <w:t>ledPin</w:t>
            </w:r>
            <w:proofErr w:type="spellEnd"/>
            <w:r w:rsidRPr="00D17FCF">
              <w:rPr>
                <w:rFonts w:ascii="Times New Roman" w:hAnsi="Times New Roman" w:cs="Times New Roman"/>
              </w:rPr>
              <w:t>, HIGH); //turn led on while awake</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 display information about the counter</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temp1 = </w:t>
            </w:r>
            <w:proofErr w:type="spellStart"/>
            <w:r w:rsidRPr="00D17FCF">
              <w:rPr>
                <w:rFonts w:ascii="Times New Roman" w:hAnsi="Times New Roman" w:cs="Times New Roman"/>
              </w:rPr>
              <w:t>getTemp</w:t>
            </w:r>
            <w:proofErr w:type="spellEnd"/>
            <w:r w:rsidRPr="00D17FCF">
              <w:rPr>
                <w:rFonts w:ascii="Times New Roman" w:hAnsi="Times New Roman" w:cs="Times New Roman"/>
              </w:rPr>
              <w:t>();</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byte checksum = ID + temp1;</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Serial.write</w:t>
            </w:r>
            <w:proofErr w:type="spellEnd"/>
            <w:r w:rsidRPr="00D17FCF">
              <w:rPr>
                <w:rFonts w:ascii="Times New Roman" w:hAnsi="Times New Roman" w:cs="Times New Roman"/>
              </w:rPr>
              <w:t>(255); //header</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Serial.write</w:t>
            </w:r>
            <w:proofErr w:type="spellEnd"/>
            <w:r w:rsidRPr="00D17FCF">
              <w:rPr>
                <w:rFonts w:ascii="Times New Roman" w:hAnsi="Times New Roman" w:cs="Times New Roman"/>
              </w:rPr>
              <w:t>(ID); //ID BYTE</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Serial.write</w:t>
            </w:r>
            <w:proofErr w:type="spellEnd"/>
            <w:r w:rsidRPr="00D17FCF">
              <w:rPr>
                <w:rFonts w:ascii="Times New Roman" w:hAnsi="Times New Roman" w:cs="Times New Roman"/>
              </w:rPr>
              <w:t>(temp1); //DATA BYTE/S</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Serial.write</w:t>
            </w:r>
            <w:proofErr w:type="spellEnd"/>
            <w:r w:rsidRPr="00D17FCF">
              <w:rPr>
                <w:rFonts w:ascii="Times New Roman" w:hAnsi="Times New Roman" w:cs="Times New Roman"/>
              </w:rPr>
              <w:t>(checksum);</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Serial.print</w:t>
            </w:r>
            <w:proofErr w:type="spellEnd"/>
            <w:r w:rsidRPr="00D17FCF">
              <w:rPr>
                <w:rFonts w:ascii="Times New Roman" w:hAnsi="Times New Roman" w:cs="Times New Roman"/>
              </w:rPr>
              <w:t>("I am ");</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Serial.println</w:t>
            </w:r>
            <w:proofErr w:type="spellEnd"/>
            <w:r w:rsidRPr="00D17FCF">
              <w:rPr>
                <w:rFonts w:ascii="Times New Roman" w:hAnsi="Times New Roman" w:cs="Times New Roman"/>
              </w:rPr>
              <w:t>(ID);</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delay(3000);</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sleepNow</w:t>
            </w:r>
            <w:proofErr w:type="spellEnd"/>
            <w:r w:rsidRPr="00D17FCF">
              <w:rPr>
                <w:rFonts w:ascii="Times New Roman" w:hAnsi="Times New Roman" w:cs="Times New Roman"/>
              </w:rPr>
              <w:t xml:space="preserve">();  </w:t>
            </w:r>
          </w:p>
          <w:p w:rsidR="008C17D9" w:rsidRPr="00D17FCF" w:rsidRDefault="008C17D9" w:rsidP="008C17D9">
            <w:pPr>
              <w:rPr>
                <w:rFonts w:ascii="Times New Roman" w:hAnsi="Times New Roman" w:cs="Times New Roman"/>
              </w:rPr>
            </w:pPr>
            <w:r w:rsidRPr="00D17FCF">
              <w:rPr>
                <w:rFonts w:ascii="Times New Roman" w:hAnsi="Times New Roman" w:cs="Times New Roman"/>
              </w:rPr>
              <w:t>}</w:t>
            </w:r>
          </w:p>
          <w:p w:rsidR="008C17D9" w:rsidRPr="00D17FCF" w:rsidRDefault="008C17D9" w:rsidP="008C17D9">
            <w:pPr>
              <w:rPr>
                <w:rFonts w:ascii="Times New Roman" w:hAnsi="Times New Roman" w:cs="Times New Roman"/>
              </w:rPr>
            </w:pPr>
          </w:p>
          <w:p w:rsidR="008C17D9" w:rsidRPr="00D17FCF" w:rsidRDefault="008C17D9" w:rsidP="008C17D9">
            <w:pPr>
              <w:rPr>
                <w:rFonts w:ascii="Times New Roman" w:hAnsi="Times New Roman" w:cs="Times New Roman"/>
              </w:rPr>
            </w:pPr>
            <w:proofErr w:type="spellStart"/>
            <w:r w:rsidRPr="00D17FCF">
              <w:rPr>
                <w:rFonts w:ascii="Times New Roman" w:hAnsi="Times New Roman" w:cs="Times New Roman"/>
              </w:rPr>
              <w:t>int</w:t>
            </w:r>
            <w:proofErr w:type="spellEnd"/>
            <w:r w:rsidRPr="00D17FCF">
              <w:rPr>
                <w:rFonts w:ascii="Times New Roman" w:hAnsi="Times New Roman" w:cs="Times New Roman"/>
              </w:rPr>
              <w:t xml:space="preserve"> </w:t>
            </w:r>
            <w:proofErr w:type="spellStart"/>
            <w:r w:rsidRPr="00D17FCF">
              <w:rPr>
                <w:rFonts w:ascii="Times New Roman" w:hAnsi="Times New Roman" w:cs="Times New Roman"/>
              </w:rPr>
              <w:t>getTemp</w:t>
            </w:r>
            <w:proofErr w:type="spellEnd"/>
            <w:r w:rsidRPr="00D17FCF">
              <w:rPr>
                <w:rFonts w:ascii="Times New Roman" w:hAnsi="Times New Roman" w:cs="Times New Roman"/>
              </w:rPr>
              <w:t>()</w:t>
            </w:r>
          </w:p>
          <w:p w:rsidR="008C17D9" w:rsidRPr="00D17FCF" w:rsidRDefault="008C17D9" w:rsidP="008C17D9">
            <w:pPr>
              <w:rPr>
                <w:rFonts w:ascii="Times New Roman" w:hAnsi="Times New Roman" w:cs="Times New Roman"/>
              </w:rPr>
            </w:pPr>
            <w:r w:rsidRPr="00D17FCF">
              <w:rPr>
                <w:rFonts w:ascii="Times New Roman" w:hAnsi="Times New Roman" w:cs="Times New Roman"/>
              </w:rPr>
              <w:t>{</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t1 = </w:t>
            </w:r>
            <w:proofErr w:type="spellStart"/>
            <w:r w:rsidRPr="00D17FCF">
              <w:rPr>
                <w:rFonts w:ascii="Times New Roman" w:hAnsi="Times New Roman" w:cs="Times New Roman"/>
              </w:rPr>
              <w:t>analogRead</w:t>
            </w:r>
            <w:proofErr w:type="spellEnd"/>
            <w:r w:rsidRPr="00D17FCF">
              <w:rPr>
                <w:rFonts w:ascii="Times New Roman" w:hAnsi="Times New Roman" w:cs="Times New Roman"/>
              </w:rPr>
              <w:t>(0);</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t1 = t1*1000; //millivolts factor</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t1 = t1/1024; //10-bit range</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t1 = t1*</w:t>
            </w:r>
            <w:proofErr w:type="spellStart"/>
            <w:r w:rsidRPr="00D17FCF">
              <w:rPr>
                <w:rFonts w:ascii="Times New Roman" w:hAnsi="Times New Roman" w:cs="Times New Roman"/>
              </w:rPr>
              <w:t>vref</w:t>
            </w:r>
            <w:proofErr w:type="spellEnd"/>
            <w:r w:rsidRPr="00D17FCF">
              <w:rPr>
                <w:rFonts w:ascii="Times New Roman" w:hAnsi="Times New Roman" w:cs="Times New Roman"/>
              </w:rPr>
              <w:t>; //</w:t>
            </w:r>
            <w:proofErr w:type="spellStart"/>
            <w:r w:rsidRPr="00D17FCF">
              <w:rPr>
                <w:rFonts w:ascii="Times New Roman" w:hAnsi="Times New Roman" w:cs="Times New Roman"/>
              </w:rPr>
              <w:t>vref</w:t>
            </w:r>
            <w:proofErr w:type="spellEnd"/>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temp2 = (t1-500)/10;</w:t>
            </w:r>
          </w:p>
          <w:p w:rsidR="008C17D9" w:rsidRPr="00D17FCF" w:rsidRDefault="008C17D9" w:rsidP="008C17D9">
            <w:pPr>
              <w:rPr>
                <w:rFonts w:ascii="Times New Roman" w:hAnsi="Times New Roman" w:cs="Times New Roman"/>
              </w:rPr>
            </w:pPr>
            <w:r w:rsidRPr="00D17FCF">
              <w:rPr>
                <w:rFonts w:ascii="Times New Roman" w:hAnsi="Times New Roman" w:cs="Times New Roman"/>
              </w:rPr>
              <w:t xml:space="preserve">  return temp2;</w:t>
            </w:r>
          </w:p>
          <w:p w:rsidR="00120577" w:rsidRPr="00D17FCF" w:rsidRDefault="008C17D9" w:rsidP="008C17D9">
            <w:pPr>
              <w:rPr>
                <w:rFonts w:ascii="Times New Roman" w:hAnsi="Times New Roman" w:cs="Times New Roman"/>
              </w:rPr>
            </w:pPr>
            <w:r w:rsidRPr="00D17FCF">
              <w:rPr>
                <w:rFonts w:ascii="Times New Roman" w:hAnsi="Times New Roman" w:cs="Times New Roman"/>
              </w:rPr>
              <w:t>}</w:t>
            </w:r>
          </w:p>
        </w:tc>
      </w:tr>
    </w:tbl>
    <w:p w:rsidR="00120577" w:rsidRPr="00D17FCF" w:rsidRDefault="00120577">
      <w:pPr>
        <w:rPr>
          <w:rFonts w:ascii="Times New Roman" w:hAnsi="Times New Roman" w:cs="Times New Roman"/>
        </w:rPr>
      </w:pPr>
    </w:p>
    <w:p w:rsidR="00682A11" w:rsidRPr="00D17FCF" w:rsidRDefault="00682A11">
      <w:pPr>
        <w:rPr>
          <w:rFonts w:ascii="Times New Roman" w:hAnsi="Times New Roman" w:cs="Times New Roman"/>
          <w:b/>
        </w:rPr>
      </w:pPr>
      <w:r w:rsidRPr="00D17FCF">
        <w:rPr>
          <w:rFonts w:ascii="Times New Roman" w:hAnsi="Times New Roman" w:cs="Times New Roman"/>
          <w:b/>
        </w:rPr>
        <w:t>Coordinator Node:</w:t>
      </w:r>
    </w:p>
    <w:tbl>
      <w:tblPr>
        <w:tblStyle w:val="TableGrid"/>
        <w:tblW w:w="0" w:type="auto"/>
        <w:tblLook w:val="04A0" w:firstRow="1" w:lastRow="0" w:firstColumn="1" w:lastColumn="0" w:noHBand="0" w:noVBand="1"/>
      </w:tblPr>
      <w:tblGrid>
        <w:gridCol w:w="9576"/>
      </w:tblGrid>
      <w:tr w:rsidR="00682A11" w:rsidRPr="00D17FCF" w:rsidTr="00682A11">
        <w:tc>
          <w:tcPr>
            <w:tcW w:w="9576" w:type="dxa"/>
          </w:tcPr>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//Dino Tinitigan </w:t>
            </w:r>
          </w:p>
          <w:p w:rsidR="00682A11" w:rsidRPr="00D17FCF" w:rsidRDefault="00682A11" w:rsidP="00682A11">
            <w:pPr>
              <w:rPr>
                <w:rFonts w:ascii="Times New Roman" w:hAnsi="Times New Roman" w:cs="Times New Roman"/>
              </w:rPr>
            </w:pPr>
            <w:r w:rsidRPr="00D17FCF">
              <w:rPr>
                <w:rFonts w:ascii="Times New Roman" w:hAnsi="Times New Roman" w:cs="Times New Roman"/>
              </w:rPr>
              <w:t>//CPE 400</w:t>
            </w:r>
          </w:p>
          <w:p w:rsidR="00682A11" w:rsidRPr="00D17FCF" w:rsidRDefault="00682A11" w:rsidP="00682A11">
            <w:pPr>
              <w:rPr>
                <w:rFonts w:ascii="Times New Roman" w:hAnsi="Times New Roman" w:cs="Times New Roman"/>
              </w:rPr>
            </w:pPr>
            <w:r w:rsidRPr="00D17FCF">
              <w:rPr>
                <w:rFonts w:ascii="Times New Roman" w:hAnsi="Times New Roman" w:cs="Times New Roman"/>
              </w:rPr>
              <w:t>//Coordinator Application</w:t>
            </w:r>
          </w:p>
          <w:p w:rsidR="00682A11" w:rsidRPr="00D17FCF" w:rsidRDefault="00682A11" w:rsidP="00682A11">
            <w:pPr>
              <w:rPr>
                <w:rFonts w:ascii="Times New Roman" w:hAnsi="Times New Roman" w:cs="Times New Roman"/>
              </w:rPr>
            </w:pPr>
          </w:p>
          <w:p w:rsidR="00682A11" w:rsidRPr="00D17FCF" w:rsidRDefault="00682A11" w:rsidP="00682A11">
            <w:pPr>
              <w:rPr>
                <w:rFonts w:ascii="Times New Roman" w:hAnsi="Times New Roman" w:cs="Times New Roman"/>
              </w:rPr>
            </w:pPr>
            <w:proofErr w:type="gramStart"/>
            <w:r w:rsidRPr="00D17FCF">
              <w:rPr>
                <w:rFonts w:ascii="Times New Roman" w:hAnsi="Times New Roman" w:cs="Times New Roman"/>
              </w:rPr>
              <w:t>import</w:t>
            </w:r>
            <w:proofErr w:type="gramEnd"/>
            <w:r w:rsidRPr="00D17FCF">
              <w:rPr>
                <w:rFonts w:ascii="Times New Roman" w:hAnsi="Times New Roman" w:cs="Times New Roman"/>
              </w:rPr>
              <w:t xml:space="preserve"> </w:t>
            </w:r>
            <w:proofErr w:type="spellStart"/>
            <w:r w:rsidRPr="00D17FCF">
              <w:rPr>
                <w:rFonts w:ascii="Times New Roman" w:hAnsi="Times New Roman" w:cs="Times New Roman"/>
              </w:rPr>
              <w:t>processing.serial</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p>
          <w:p w:rsidR="00682A11" w:rsidRPr="00D17FCF" w:rsidRDefault="00682A11" w:rsidP="00682A11">
            <w:pPr>
              <w:rPr>
                <w:rFonts w:ascii="Times New Roman" w:hAnsi="Times New Roman" w:cs="Times New Roman"/>
              </w:rPr>
            </w:pPr>
            <w:proofErr w:type="spellStart"/>
            <w:r w:rsidRPr="00D17FCF">
              <w:rPr>
                <w:rFonts w:ascii="Times New Roman" w:hAnsi="Times New Roman" w:cs="Times New Roman"/>
              </w:rPr>
              <w:t>int</w:t>
            </w:r>
            <w:proofErr w:type="spellEnd"/>
            <w:r w:rsidRPr="00D17FCF">
              <w:rPr>
                <w:rFonts w:ascii="Times New Roman" w:hAnsi="Times New Roman" w:cs="Times New Roman"/>
              </w:rPr>
              <w:t xml:space="preserve"> incoming;</w:t>
            </w:r>
          </w:p>
          <w:p w:rsidR="00682A11" w:rsidRPr="00D17FCF" w:rsidRDefault="00682A11" w:rsidP="00682A11">
            <w:pPr>
              <w:rPr>
                <w:rFonts w:ascii="Times New Roman" w:hAnsi="Times New Roman" w:cs="Times New Roman"/>
              </w:rPr>
            </w:pPr>
            <w:proofErr w:type="spellStart"/>
            <w:r w:rsidRPr="00D17FCF">
              <w:rPr>
                <w:rFonts w:ascii="Times New Roman" w:hAnsi="Times New Roman" w:cs="Times New Roman"/>
              </w:rPr>
              <w:t>int</w:t>
            </w:r>
            <w:proofErr w:type="spellEnd"/>
            <w:r w:rsidRPr="00D17FCF">
              <w:rPr>
                <w:rFonts w:ascii="Times New Roman" w:hAnsi="Times New Roman" w:cs="Times New Roman"/>
              </w:rPr>
              <w:t xml:space="preserve"> </w:t>
            </w:r>
            <w:proofErr w:type="spellStart"/>
            <w:r w:rsidRPr="00D17FCF">
              <w:rPr>
                <w:rFonts w:ascii="Times New Roman" w:hAnsi="Times New Roman" w:cs="Times New Roman"/>
              </w:rPr>
              <w:t>nodeID</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proofErr w:type="spellStart"/>
            <w:r w:rsidRPr="00D17FCF">
              <w:rPr>
                <w:rFonts w:ascii="Times New Roman" w:hAnsi="Times New Roman" w:cs="Times New Roman"/>
              </w:rPr>
              <w:t>int</w:t>
            </w:r>
            <w:proofErr w:type="spellEnd"/>
            <w:r w:rsidRPr="00D17FCF">
              <w:rPr>
                <w:rFonts w:ascii="Times New Roman" w:hAnsi="Times New Roman" w:cs="Times New Roman"/>
              </w:rPr>
              <w:t xml:space="preserve"> value;</w:t>
            </w:r>
          </w:p>
          <w:p w:rsidR="00682A11" w:rsidRPr="00D17FCF" w:rsidRDefault="00682A11" w:rsidP="00682A11">
            <w:pPr>
              <w:rPr>
                <w:rFonts w:ascii="Times New Roman" w:hAnsi="Times New Roman" w:cs="Times New Roman"/>
              </w:rPr>
            </w:pPr>
            <w:proofErr w:type="spellStart"/>
            <w:r w:rsidRPr="00D17FCF">
              <w:rPr>
                <w:rFonts w:ascii="Times New Roman" w:hAnsi="Times New Roman" w:cs="Times New Roman"/>
              </w:rPr>
              <w:t>int</w:t>
            </w:r>
            <w:proofErr w:type="spellEnd"/>
            <w:r w:rsidRPr="00D17FCF">
              <w:rPr>
                <w:rFonts w:ascii="Times New Roman" w:hAnsi="Times New Roman" w:cs="Times New Roman"/>
              </w:rPr>
              <w:t xml:space="preserve"> </w:t>
            </w:r>
            <w:proofErr w:type="spellStart"/>
            <w:r w:rsidRPr="00D17FCF">
              <w:rPr>
                <w:rFonts w:ascii="Times New Roman" w:hAnsi="Times New Roman" w:cs="Times New Roman"/>
              </w:rPr>
              <w:t>numMembers</w:t>
            </w:r>
            <w:proofErr w:type="spellEnd"/>
            <w:r w:rsidRPr="00D17FCF">
              <w:rPr>
                <w:rFonts w:ascii="Times New Roman" w:hAnsi="Times New Roman" w:cs="Times New Roman"/>
              </w:rPr>
              <w:t xml:space="preserve"> = 5;</w:t>
            </w:r>
          </w:p>
          <w:p w:rsidR="00682A11" w:rsidRPr="00D17FCF" w:rsidRDefault="00682A11" w:rsidP="00682A11">
            <w:pPr>
              <w:rPr>
                <w:rFonts w:ascii="Times New Roman" w:hAnsi="Times New Roman" w:cs="Times New Roman"/>
              </w:rPr>
            </w:pPr>
            <w:proofErr w:type="spellStart"/>
            <w:r w:rsidRPr="00D17FCF">
              <w:rPr>
                <w:rFonts w:ascii="Times New Roman" w:hAnsi="Times New Roman" w:cs="Times New Roman"/>
              </w:rPr>
              <w:t>int</w:t>
            </w:r>
            <w:proofErr w:type="spellEnd"/>
            <w:r w:rsidRPr="00D17FCF">
              <w:rPr>
                <w:rFonts w:ascii="Times New Roman" w:hAnsi="Times New Roman" w:cs="Times New Roman"/>
              </w:rPr>
              <w:t>[] members = {2,3,4,5,6};</w:t>
            </w:r>
          </w:p>
          <w:p w:rsidR="00682A11" w:rsidRPr="00D17FCF" w:rsidRDefault="00682A11" w:rsidP="00682A11">
            <w:pPr>
              <w:rPr>
                <w:rFonts w:ascii="Times New Roman" w:hAnsi="Times New Roman" w:cs="Times New Roman"/>
              </w:rPr>
            </w:pPr>
            <w:proofErr w:type="spellStart"/>
            <w:r w:rsidRPr="00D17FCF">
              <w:rPr>
                <w:rFonts w:ascii="Times New Roman" w:hAnsi="Times New Roman" w:cs="Times New Roman"/>
              </w:rPr>
              <w:t>int</w:t>
            </w:r>
            <w:proofErr w:type="spellEnd"/>
            <w:r w:rsidRPr="00D17FCF">
              <w:rPr>
                <w:rFonts w:ascii="Times New Roman" w:hAnsi="Times New Roman" w:cs="Times New Roman"/>
              </w:rPr>
              <w:t xml:space="preserve">[] values = new </w:t>
            </w:r>
            <w:proofErr w:type="spellStart"/>
            <w:r w:rsidRPr="00D17FCF">
              <w:rPr>
                <w:rFonts w:ascii="Times New Roman" w:hAnsi="Times New Roman" w:cs="Times New Roman"/>
              </w:rPr>
              <w:t>int</w:t>
            </w:r>
            <w:proofErr w:type="spellEnd"/>
            <w:r w:rsidRPr="00D17FCF">
              <w:rPr>
                <w:rFonts w:ascii="Times New Roman" w:hAnsi="Times New Roman" w:cs="Times New Roman"/>
              </w:rPr>
              <w:t>[5];</w:t>
            </w:r>
          </w:p>
          <w:p w:rsidR="00682A11" w:rsidRPr="00D17FCF" w:rsidRDefault="00682A11" w:rsidP="00682A11">
            <w:pPr>
              <w:rPr>
                <w:rFonts w:ascii="Times New Roman" w:hAnsi="Times New Roman" w:cs="Times New Roman"/>
              </w:rPr>
            </w:pPr>
            <w:proofErr w:type="spellStart"/>
            <w:r w:rsidRPr="00D17FCF">
              <w:rPr>
                <w:rFonts w:ascii="Times New Roman" w:hAnsi="Times New Roman" w:cs="Times New Roman"/>
              </w:rPr>
              <w:t>int</w:t>
            </w:r>
            <w:proofErr w:type="spellEnd"/>
            <w:r w:rsidRPr="00D17FCF">
              <w:rPr>
                <w:rFonts w:ascii="Times New Roman" w:hAnsi="Times New Roman" w:cs="Times New Roman"/>
              </w:rPr>
              <w:t xml:space="preserve"> checksum;</w:t>
            </w:r>
          </w:p>
          <w:p w:rsidR="00682A11" w:rsidRPr="00D17FCF" w:rsidRDefault="00682A11" w:rsidP="00682A11">
            <w:pPr>
              <w:rPr>
                <w:rFonts w:ascii="Times New Roman" w:hAnsi="Times New Roman" w:cs="Times New Roman"/>
              </w:rPr>
            </w:pPr>
            <w:proofErr w:type="spellStart"/>
            <w:r w:rsidRPr="00D17FCF">
              <w:rPr>
                <w:rFonts w:ascii="Times New Roman" w:hAnsi="Times New Roman" w:cs="Times New Roman"/>
              </w:rPr>
              <w:t>int</w:t>
            </w:r>
            <w:proofErr w:type="spellEnd"/>
            <w:r w:rsidRPr="00D17FCF">
              <w:rPr>
                <w:rFonts w:ascii="Times New Roman" w:hAnsi="Times New Roman" w:cs="Times New Roman"/>
              </w:rPr>
              <w:t xml:space="preserve"> t = 5;</w:t>
            </w:r>
          </w:p>
          <w:p w:rsidR="00682A11" w:rsidRPr="00D17FCF" w:rsidRDefault="00682A11" w:rsidP="00682A11">
            <w:pPr>
              <w:rPr>
                <w:rFonts w:ascii="Times New Roman" w:hAnsi="Times New Roman" w:cs="Times New Roman"/>
              </w:rPr>
            </w:pPr>
            <w:proofErr w:type="spellStart"/>
            <w:r w:rsidRPr="00D17FCF">
              <w:rPr>
                <w:rFonts w:ascii="Times New Roman" w:hAnsi="Times New Roman" w:cs="Times New Roman"/>
              </w:rPr>
              <w:t>int</w:t>
            </w:r>
            <w:proofErr w:type="spellEnd"/>
            <w:r w:rsidRPr="00D17FCF">
              <w:rPr>
                <w:rFonts w:ascii="Times New Roman" w:hAnsi="Times New Roman" w:cs="Times New Roman"/>
              </w:rPr>
              <w:t xml:space="preserve"> ID;</w:t>
            </w:r>
          </w:p>
          <w:p w:rsidR="00682A11" w:rsidRPr="00D17FCF" w:rsidRDefault="00682A11" w:rsidP="00682A11">
            <w:pPr>
              <w:rPr>
                <w:rFonts w:ascii="Times New Roman" w:hAnsi="Times New Roman" w:cs="Times New Roman"/>
              </w:rPr>
            </w:pP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Serial </w:t>
            </w:r>
            <w:proofErr w:type="spellStart"/>
            <w:r w:rsidRPr="00D17FCF">
              <w:rPr>
                <w:rFonts w:ascii="Times New Roman" w:hAnsi="Times New Roman" w:cs="Times New Roman"/>
              </w:rPr>
              <w:t>myPort</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p>
          <w:p w:rsidR="00682A11" w:rsidRPr="00D17FCF" w:rsidRDefault="00682A11" w:rsidP="00682A11">
            <w:pPr>
              <w:rPr>
                <w:rFonts w:ascii="Times New Roman" w:hAnsi="Times New Roman" w:cs="Times New Roman"/>
              </w:rPr>
            </w:pPr>
            <w:r w:rsidRPr="00D17FCF">
              <w:rPr>
                <w:rFonts w:ascii="Times New Roman" w:hAnsi="Times New Roman" w:cs="Times New Roman"/>
              </w:rPr>
              <w:t>//----File IO---------</w:t>
            </w:r>
          </w:p>
          <w:p w:rsidR="00682A11" w:rsidRPr="00D17FCF" w:rsidRDefault="00682A11" w:rsidP="00682A11">
            <w:pPr>
              <w:rPr>
                <w:rFonts w:ascii="Times New Roman" w:hAnsi="Times New Roman" w:cs="Times New Roman"/>
              </w:rPr>
            </w:pPr>
            <w:r w:rsidRPr="00D17FCF">
              <w:rPr>
                <w:rFonts w:ascii="Times New Roman" w:hAnsi="Times New Roman" w:cs="Times New Roman"/>
              </w:rPr>
              <w:t>//use hour(), minute(), seconds();</w:t>
            </w:r>
          </w:p>
          <w:p w:rsidR="00682A11" w:rsidRPr="00D17FCF" w:rsidRDefault="00682A11" w:rsidP="00682A11">
            <w:pPr>
              <w:rPr>
                <w:rFonts w:ascii="Times New Roman" w:hAnsi="Times New Roman" w:cs="Times New Roman"/>
              </w:rPr>
            </w:pPr>
            <w:r w:rsidRPr="00D17FCF">
              <w:rPr>
                <w:rFonts w:ascii="Times New Roman" w:hAnsi="Times New Roman" w:cs="Times New Roman"/>
              </w:rPr>
              <w:t>//</w:t>
            </w:r>
            <w:proofErr w:type="spellStart"/>
            <w:r w:rsidRPr="00D17FCF">
              <w:rPr>
                <w:rFonts w:ascii="Times New Roman" w:hAnsi="Times New Roman" w:cs="Times New Roman"/>
              </w:rPr>
              <w:t>ude</w:t>
            </w:r>
            <w:proofErr w:type="spellEnd"/>
            <w:r w:rsidRPr="00D17FCF">
              <w:rPr>
                <w:rFonts w:ascii="Times New Roman" w:hAnsi="Times New Roman" w:cs="Times New Roman"/>
              </w:rPr>
              <w:t xml:space="preserve"> date()</w:t>
            </w:r>
          </w:p>
          <w:p w:rsidR="00682A11" w:rsidRPr="00D17FCF" w:rsidRDefault="00682A11" w:rsidP="00682A11">
            <w:pPr>
              <w:rPr>
                <w:rFonts w:ascii="Times New Roman" w:hAnsi="Times New Roman" w:cs="Times New Roman"/>
              </w:rPr>
            </w:pPr>
            <w:proofErr w:type="spellStart"/>
            <w:r w:rsidRPr="00D17FCF">
              <w:rPr>
                <w:rFonts w:ascii="Times New Roman" w:hAnsi="Times New Roman" w:cs="Times New Roman"/>
              </w:rPr>
              <w:t>PrintWriter</w:t>
            </w:r>
            <w:proofErr w:type="spellEnd"/>
            <w:r w:rsidRPr="00D17FCF">
              <w:rPr>
                <w:rFonts w:ascii="Times New Roman" w:hAnsi="Times New Roman" w:cs="Times New Roman"/>
              </w:rPr>
              <w:t xml:space="preserve"> output;</w:t>
            </w:r>
          </w:p>
          <w:p w:rsidR="00682A11" w:rsidRPr="00D17FCF" w:rsidRDefault="00682A11" w:rsidP="00682A11">
            <w:pPr>
              <w:rPr>
                <w:rFonts w:ascii="Times New Roman" w:hAnsi="Times New Roman" w:cs="Times New Roman"/>
              </w:rPr>
            </w:pPr>
          </w:p>
          <w:p w:rsidR="00682A11" w:rsidRPr="00D17FCF" w:rsidRDefault="00682A11" w:rsidP="00682A11">
            <w:pPr>
              <w:rPr>
                <w:rFonts w:ascii="Times New Roman" w:hAnsi="Times New Roman" w:cs="Times New Roman"/>
              </w:rPr>
            </w:pPr>
            <w:r w:rsidRPr="00D17FCF">
              <w:rPr>
                <w:rFonts w:ascii="Times New Roman" w:hAnsi="Times New Roman" w:cs="Times New Roman"/>
              </w:rPr>
              <w:t>void setup()</w:t>
            </w:r>
          </w:p>
          <w:p w:rsidR="00682A11" w:rsidRPr="00D17FCF" w:rsidRDefault="00682A11" w:rsidP="00682A11">
            <w:pPr>
              <w:rPr>
                <w:rFonts w:ascii="Times New Roman" w:hAnsi="Times New Roman" w:cs="Times New Roman"/>
              </w:rPr>
            </w:pPr>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myPort</w:t>
            </w:r>
            <w:proofErr w:type="spellEnd"/>
            <w:r w:rsidRPr="00D17FCF">
              <w:rPr>
                <w:rFonts w:ascii="Times New Roman" w:hAnsi="Times New Roman" w:cs="Times New Roman"/>
              </w:rPr>
              <w:t xml:space="preserve"> = new Serial(this, </w:t>
            </w:r>
            <w:proofErr w:type="spellStart"/>
            <w:r w:rsidRPr="00D17FCF">
              <w:rPr>
                <w:rFonts w:ascii="Times New Roman" w:hAnsi="Times New Roman" w:cs="Times New Roman"/>
              </w:rPr>
              <w:t>Serial.list</w:t>
            </w:r>
            <w:proofErr w:type="spellEnd"/>
            <w:r w:rsidRPr="00D17FCF">
              <w:rPr>
                <w:rFonts w:ascii="Times New Roman" w:hAnsi="Times New Roman" w:cs="Times New Roman"/>
              </w:rPr>
              <w:t xml:space="preserve">()[0], 9600);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println</w:t>
            </w:r>
            <w:proofErr w:type="spellEnd"/>
            <w:r w:rsidRPr="00D17FCF">
              <w:rPr>
                <w:rFonts w:ascii="Times New Roman" w:hAnsi="Times New Roman" w:cs="Times New Roman"/>
              </w:rPr>
              <w:t>(</w:t>
            </w:r>
            <w:proofErr w:type="spellStart"/>
            <w:r w:rsidRPr="00D17FCF">
              <w:rPr>
                <w:rFonts w:ascii="Times New Roman" w:hAnsi="Times New Roman" w:cs="Times New Roman"/>
              </w:rPr>
              <w:t>Serial.list</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textSize</w:t>
            </w:r>
            <w:proofErr w:type="spellEnd"/>
            <w:r w:rsidRPr="00D17FCF">
              <w:rPr>
                <w:rFonts w:ascii="Times New Roman" w:hAnsi="Times New Roman" w:cs="Times New Roman"/>
              </w:rPr>
              <w:t>(30);</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size(800, 600);</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background(80, 120, 255);</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//-------------------setup File IO-------------------</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output = </w:t>
            </w:r>
            <w:proofErr w:type="spellStart"/>
            <w:r w:rsidRPr="00D17FCF">
              <w:rPr>
                <w:rFonts w:ascii="Times New Roman" w:hAnsi="Times New Roman" w:cs="Times New Roman"/>
              </w:rPr>
              <w:t>createWriter</w:t>
            </w:r>
            <w:proofErr w:type="spellEnd"/>
            <w:r w:rsidRPr="00D17FCF">
              <w:rPr>
                <w:rFonts w:ascii="Times New Roman" w:hAnsi="Times New Roman" w:cs="Times New Roman"/>
              </w:rPr>
              <w:t>("log.csv");</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output.print</w:t>
            </w:r>
            <w:proofErr w:type="spellEnd"/>
            <w:r w:rsidRPr="00D17FCF">
              <w:rPr>
                <w:rFonts w:ascii="Times New Roman" w:hAnsi="Times New Roman" w:cs="Times New Roman"/>
              </w:rPr>
              <w:t>("Date and Time," + "</w:t>
            </w:r>
            <w:proofErr w:type="spellStart"/>
            <w:r w:rsidRPr="00D17FCF">
              <w:rPr>
                <w:rFonts w:ascii="Times New Roman" w:hAnsi="Times New Roman" w:cs="Times New Roman"/>
              </w:rPr>
              <w:t>millis</w:t>
            </w:r>
            <w:proofErr w:type="spellEnd"/>
            <w:r w:rsidRPr="00D17FCF">
              <w:rPr>
                <w:rFonts w:ascii="Times New Roman" w:hAnsi="Times New Roman" w:cs="Times New Roman"/>
              </w:rPr>
              <w:t xml:space="preserve"> since start,");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for(</w:t>
            </w:r>
            <w:proofErr w:type="spellStart"/>
            <w:r w:rsidRPr="00D17FCF">
              <w:rPr>
                <w:rFonts w:ascii="Times New Roman" w:hAnsi="Times New Roman" w:cs="Times New Roman"/>
              </w:rPr>
              <w:t>int</w:t>
            </w:r>
            <w:proofErr w:type="spellEnd"/>
            <w:r w:rsidRPr="00D17FCF">
              <w:rPr>
                <w:rFonts w:ascii="Times New Roman" w:hAnsi="Times New Roman" w:cs="Times New Roman"/>
              </w:rPr>
              <w:t xml:space="preserve"> i = 0; i &lt; </w:t>
            </w:r>
            <w:proofErr w:type="spellStart"/>
            <w:r w:rsidRPr="00D17FCF">
              <w:rPr>
                <w:rFonts w:ascii="Times New Roman" w:hAnsi="Times New Roman" w:cs="Times New Roman"/>
              </w:rPr>
              <w:t>numMembers</w:t>
            </w:r>
            <w:proofErr w:type="spellEnd"/>
            <w:r w:rsidRPr="00D17FCF">
              <w:rPr>
                <w:rFonts w:ascii="Times New Roman" w:hAnsi="Times New Roman" w:cs="Times New Roman"/>
              </w:rPr>
              <w:t>; i++)</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output.print</w:t>
            </w:r>
            <w:proofErr w:type="spellEnd"/>
            <w:r w:rsidRPr="00D17FCF">
              <w:rPr>
                <w:rFonts w:ascii="Times New Roman" w:hAnsi="Times New Roman" w:cs="Times New Roman"/>
              </w:rPr>
              <w:t>("Node " + i +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output.println</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//-------------------setup File IO-------------------</w:t>
            </w:r>
          </w:p>
          <w:p w:rsidR="00682A11" w:rsidRPr="00D17FCF" w:rsidRDefault="00682A11" w:rsidP="00682A11">
            <w:pPr>
              <w:rPr>
                <w:rFonts w:ascii="Times New Roman" w:hAnsi="Times New Roman" w:cs="Times New Roman"/>
              </w:rPr>
            </w:pPr>
            <w:r w:rsidRPr="00D17FCF">
              <w:rPr>
                <w:rFonts w:ascii="Times New Roman" w:hAnsi="Times New Roman" w:cs="Times New Roman"/>
              </w:rPr>
              <w:t>}</w:t>
            </w:r>
          </w:p>
          <w:p w:rsidR="00682A11" w:rsidRPr="00D17FCF" w:rsidRDefault="00682A11" w:rsidP="00682A11">
            <w:pPr>
              <w:rPr>
                <w:rFonts w:ascii="Times New Roman" w:hAnsi="Times New Roman" w:cs="Times New Roman"/>
              </w:rPr>
            </w:pPr>
          </w:p>
          <w:p w:rsidR="00682A11" w:rsidRPr="00D17FCF" w:rsidRDefault="00682A11" w:rsidP="00682A11">
            <w:pPr>
              <w:rPr>
                <w:rFonts w:ascii="Times New Roman" w:hAnsi="Times New Roman" w:cs="Times New Roman"/>
              </w:rPr>
            </w:pPr>
            <w:r w:rsidRPr="00D17FCF">
              <w:rPr>
                <w:rFonts w:ascii="Times New Roman" w:hAnsi="Times New Roman" w:cs="Times New Roman"/>
              </w:rPr>
              <w:t>void draw()</w:t>
            </w:r>
          </w:p>
          <w:p w:rsidR="00682A11" w:rsidRPr="00D17FCF" w:rsidRDefault="00682A11" w:rsidP="00682A11">
            <w:pPr>
              <w:rPr>
                <w:rFonts w:ascii="Times New Roman" w:hAnsi="Times New Roman" w:cs="Times New Roman"/>
              </w:rPr>
            </w:pPr>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if(</w:t>
            </w:r>
            <w:proofErr w:type="spellStart"/>
            <w:r w:rsidRPr="00D17FCF">
              <w:rPr>
                <w:rFonts w:ascii="Times New Roman" w:hAnsi="Times New Roman" w:cs="Times New Roman"/>
              </w:rPr>
              <w:t>myPort.available</w:t>
            </w:r>
            <w:proofErr w:type="spellEnd"/>
            <w:r w:rsidRPr="00D17FCF">
              <w:rPr>
                <w:rFonts w:ascii="Times New Roman" w:hAnsi="Times New Roman" w:cs="Times New Roman"/>
              </w:rPr>
              <w:t>()&gt;0) //data is on serial port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incoming = </w:t>
            </w:r>
            <w:proofErr w:type="spellStart"/>
            <w:r w:rsidRPr="00D17FCF">
              <w:rPr>
                <w:rFonts w:ascii="Times New Roman" w:hAnsi="Times New Roman" w:cs="Times New Roman"/>
              </w:rPr>
              <w:t>myPort.read</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println</w:t>
            </w:r>
            <w:proofErr w:type="spellEnd"/>
            <w:r w:rsidRPr="00D17FCF">
              <w:rPr>
                <w:rFonts w:ascii="Times New Roman" w:hAnsi="Times New Roman" w:cs="Times New Roman"/>
              </w:rPr>
              <w:t>("Data Received");</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while((incoming != 255) &amp;&amp; </w:t>
            </w:r>
            <w:proofErr w:type="spellStart"/>
            <w:r w:rsidRPr="00D17FCF">
              <w:rPr>
                <w:rFonts w:ascii="Times New Roman" w:hAnsi="Times New Roman" w:cs="Times New Roman"/>
              </w:rPr>
              <w:t>myPort.available</w:t>
            </w:r>
            <w:proofErr w:type="spellEnd"/>
            <w:r w:rsidRPr="00D17FCF">
              <w:rPr>
                <w:rFonts w:ascii="Times New Roman" w:hAnsi="Times New Roman" w:cs="Times New Roman"/>
              </w:rPr>
              <w:t xml:space="preserve">()&gt;0) //look for header if </w:t>
            </w:r>
            <w:proofErr w:type="spellStart"/>
            <w:r w:rsidRPr="00D17FCF">
              <w:rPr>
                <w:rFonts w:ascii="Times New Roman" w:hAnsi="Times New Roman" w:cs="Times New Roman"/>
              </w:rPr>
              <w:t>their</w:t>
            </w:r>
            <w:proofErr w:type="spellEnd"/>
            <w:r w:rsidRPr="00D17FCF">
              <w:rPr>
                <w:rFonts w:ascii="Times New Roman" w:hAnsi="Times New Roman" w:cs="Times New Roman"/>
              </w:rPr>
              <w:t xml:space="preserve"> is data on serial port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incoming = </w:t>
            </w:r>
            <w:proofErr w:type="spellStart"/>
            <w:r w:rsidRPr="00D17FCF">
              <w:rPr>
                <w:rFonts w:ascii="Times New Roman" w:hAnsi="Times New Roman" w:cs="Times New Roman"/>
              </w:rPr>
              <w:t>myPort.read</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if(incoming == 255) //header found</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//header received</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println</w:t>
            </w:r>
            <w:proofErr w:type="spellEnd"/>
            <w:r w:rsidRPr="00D17FCF">
              <w:rPr>
                <w:rFonts w:ascii="Times New Roman" w:hAnsi="Times New Roman" w:cs="Times New Roman"/>
              </w:rPr>
              <w:t>("----------header received-----------");</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nodeID</w:t>
            </w:r>
            <w:proofErr w:type="spellEnd"/>
            <w:r w:rsidRPr="00D17FCF">
              <w:rPr>
                <w:rFonts w:ascii="Times New Roman" w:hAnsi="Times New Roman" w:cs="Times New Roman"/>
              </w:rPr>
              <w:t xml:space="preserve"> = </w:t>
            </w:r>
            <w:proofErr w:type="spellStart"/>
            <w:r w:rsidRPr="00D17FCF">
              <w:rPr>
                <w:rFonts w:ascii="Times New Roman" w:hAnsi="Times New Roman" w:cs="Times New Roman"/>
              </w:rPr>
              <w:t>myPort.read</w:t>
            </w:r>
            <w:proofErr w:type="spellEnd"/>
            <w:r w:rsidRPr="00D17FCF">
              <w:rPr>
                <w:rFonts w:ascii="Times New Roman" w:hAnsi="Times New Roman" w:cs="Times New Roman"/>
              </w:rPr>
              <w:t>(); //read ID</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value = </w:t>
            </w:r>
            <w:proofErr w:type="spellStart"/>
            <w:r w:rsidRPr="00D17FCF">
              <w:rPr>
                <w:rFonts w:ascii="Times New Roman" w:hAnsi="Times New Roman" w:cs="Times New Roman"/>
              </w:rPr>
              <w:t>myPort.read</w:t>
            </w:r>
            <w:proofErr w:type="spellEnd"/>
            <w:r w:rsidRPr="00D17FCF">
              <w:rPr>
                <w:rFonts w:ascii="Times New Roman" w:hAnsi="Times New Roman" w:cs="Times New Roman"/>
              </w:rPr>
              <w:t>();  //read data</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println</w:t>
            </w:r>
            <w:proofErr w:type="spellEnd"/>
            <w:r w:rsidRPr="00D17FCF">
              <w:rPr>
                <w:rFonts w:ascii="Times New Roman" w:hAnsi="Times New Roman" w:cs="Times New Roman"/>
              </w:rPr>
              <w:t xml:space="preserve">("Node " + </w:t>
            </w:r>
            <w:proofErr w:type="spellStart"/>
            <w:r w:rsidRPr="00D17FCF">
              <w:rPr>
                <w:rFonts w:ascii="Times New Roman" w:hAnsi="Times New Roman" w:cs="Times New Roman"/>
              </w:rPr>
              <w:t>nodeID</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println</w:t>
            </w:r>
            <w:proofErr w:type="spellEnd"/>
            <w:r w:rsidRPr="00D17FCF">
              <w:rPr>
                <w:rFonts w:ascii="Times New Roman" w:hAnsi="Times New Roman" w:cs="Times New Roman"/>
              </w:rPr>
              <w:t>(value + " C");</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updateValue</w:t>
            </w:r>
            <w:proofErr w:type="spellEnd"/>
            <w:r w:rsidRPr="00D17FCF">
              <w:rPr>
                <w:rFonts w:ascii="Times New Roman" w:hAnsi="Times New Roman" w:cs="Times New Roman"/>
              </w:rPr>
              <w:t>(</w:t>
            </w:r>
            <w:proofErr w:type="spellStart"/>
            <w:r w:rsidRPr="00D17FCF">
              <w:rPr>
                <w:rFonts w:ascii="Times New Roman" w:hAnsi="Times New Roman" w:cs="Times New Roman"/>
              </w:rPr>
              <w:t>nodeID</w:t>
            </w:r>
            <w:proofErr w:type="spellEnd"/>
            <w:r w:rsidRPr="00D17FCF">
              <w:rPr>
                <w:rFonts w:ascii="Times New Roman" w:hAnsi="Times New Roman" w:cs="Times New Roman"/>
              </w:rPr>
              <w:t>, value);</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w:t>
            </w:r>
          </w:p>
          <w:p w:rsidR="00682A11" w:rsidRPr="00D17FCF" w:rsidRDefault="00682A11" w:rsidP="00682A11">
            <w:pPr>
              <w:rPr>
                <w:rFonts w:ascii="Times New Roman" w:hAnsi="Times New Roman" w:cs="Times New Roman"/>
              </w:rPr>
            </w:pP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void </w:t>
            </w:r>
            <w:proofErr w:type="spellStart"/>
            <w:r w:rsidRPr="00D17FCF">
              <w:rPr>
                <w:rFonts w:ascii="Times New Roman" w:hAnsi="Times New Roman" w:cs="Times New Roman"/>
              </w:rPr>
              <w:t>updateValue</w:t>
            </w:r>
            <w:proofErr w:type="spellEnd"/>
            <w:r w:rsidRPr="00D17FCF">
              <w:rPr>
                <w:rFonts w:ascii="Times New Roman" w:hAnsi="Times New Roman" w:cs="Times New Roman"/>
              </w:rPr>
              <w:t>(</w:t>
            </w:r>
            <w:proofErr w:type="spellStart"/>
            <w:r w:rsidRPr="00D17FCF">
              <w:rPr>
                <w:rFonts w:ascii="Times New Roman" w:hAnsi="Times New Roman" w:cs="Times New Roman"/>
              </w:rPr>
              <w:t>int</w:t>
            </w:r>
            <w:proofErr w:type="spellEnd"/>
            <w:r w:rsidRPr="00D17FCF">
              <w:rPr>
                <w:rFonts w:ascii="Times New Roman" w:hAnsi="Times New Roman" w:cs="Times New Roman"/>
              </w:rPr>
              <w:t xml:space="preserve"> ID, </w:t>
            </w:r>
            <w:proofErr w:type="spellStart"/>
            <w:r w:rsidRPr="00D17FCF">
              <w:rPr>
                <w:rFonts w:ascii="Times New Roman" w:hAnsi="Times New Roman" w:cs="Times New Roman"/>
              </w:rPr>
              <w:t>int</w:t>
            </w:r>
            <w:proofErr w:type="spellEnd"/>
            <w:r w:rsidRPr="00D17FCF">
              <w:rPr>
                <w:rFonts w:ascii="Times New Roman" w:hAnsi="Times New Roman" w:cs="Times New Roman"/>
              </w:rPr>
              <w:t xml:space="preserve"> </w:t>
            </w:r>
            <w:proofErr w:type="spellStart"/>
            <w:r w:rsidRPr="00D17FCF">
              <w:rPr>
                <w:rFonts w:ascii="Times New Roman" w:hAnsi="Times New Roman" w:cs="Times New Roman"/>
              </w:rPr>
              <w:t>val</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switch(ID)</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lastRenderedPageBreak/>
              <w:t xml:space="preserve">    case 2:</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int</w:t>
            </w:r>
            <w:proofErr w:type="spellEnd"/>
            <w:r w:rsidRPr="00D17FCF">
              <w:rPr>
                <w:rFonts w:ascii="Times New Roman" w:hAnsi="Times New Roman" w:cs="Times New Roman"/>
              </w:rPr>
              <w:t xml:space="preserve"> check = </w:t>
            </w:r>
            <w:proofErr w:type="spellStart"/>
            <w:r w:rsidRPr="00D17FCF">
              <w:rPr>
                <w:rFonts w:ascii="Times New Roman" w:hAnsi="Times New Roman" w:cs="Times New Roman"/>
              </w:rPr>
              <w:t>myPort.read</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checksum = ID + </w:t>
            </w:r>
            <w:proofErr w:type="spellStart"/>
            <w:r w:rsidRPr="00D17FCF">
              <w:rPr>
                <w:rFonts w:ascii="Times New Roman" w:hAnsi="Times New Roman" w:cs="Times New Roman"/>
              </w:rPr>
              <w:t>val</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if(checksum &gt;=256)</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checksum = checksum - 256;</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if(checksum == check)</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//draw box</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fill(0,255,0);</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rect</w:t>
            </w:r>
            <w:proofErr w:type="spellEnd"/>
            <w:r w:rsidRPr="00D17FCF">
              <w:rPr>
                <w:rFonts w:ascii="Times New Roman" w:hAnsi="Times New Roman" w:cs="Times New Roman"/>
              </w:rPr>
              <w:t>(10,10,200, 100);</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fill(0);</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text("Node: " + ID, 30, 40);</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text(</w:t>
            </w:r>
            <w:proofErr w:type="spellStart"/>
            <w:r w:rsidRPr="00D17FCF">
              <w:rPr>
                <w:rFonts w:ascii="Times New Roman" w:hAnsi="Times New Roman" w:cs="Times New Roman"/>
              </w:rPr>
              <w:t>val</w:t>
            </w:r>
            <w:proofErr w:type="spellEnd"/>
            <w:r w:rsidRPr="00D17FCF">
              <w:rPr>
                <w:rFonts w:ascii="Times New Roman" w:hAnsi="Times New Roman" w:cs="Times New Roman"/>
              </w:rPr>
              <w:t xml:space="preserve"> + " C", 30, 100);</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output.print</w:t>
            </w:r>
            <w:proofErr w:type="spellEnd"/>
            <w:r w:rsidRPr="00D17FCF">
              <w:rPr>
                <w:rFonts w:ascii="Times New Roman" w:hAnsi="Times New Roman" w:cs="Times New Roman"/>
              </w:rPr>
              <w:t xml:space="preserve">(month() + "/" + day() + "/" + year() + "/" + hour() + ":" + minute() + ":" + second() + "," + </w:t>
            </w:r>
            <w:proofErr w:type="spellStart"/>
            <w:r w:rsidRPr="00D17FCF">
              <w:rPr>
                <w:rFonts w:ascii="Times New Roman" w:hAnsi="Times New Roman" w:cs="Times New Roman"/>
              </w:rPr>
              <w:t>millis</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output.println</w:t>
            </w:r>
            <w:proofErr w:type="spellEnd"/>
            <w:r w:rsidRPr="00D17FCF">
              <w:rPr>
                <w:rFonts w:ascii="Times New Roman" w:hAnsi="Times New Roman" w:cs="Times New Roman"/>
              </w:rPr>
              <w:t xml:space="preserve">("," + </w:t>
            </w:r>
            <w:proofErr w:type="spellStart"/>
            <w:r w:rsidRPr="00D17FCF">
              <w:rPr>
                <w:rFonts w:ascii="Times New Roman" w:hAnsi="Times New Roman" w:cs="Times New Roman"/>
              </w:rPr>
              <w:t>val</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break;</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case 3:</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int</w:t>
            </w:r>
            <w:proofErr w:type="spellEnd"/>
            <w:r w:rsidRPr="00D17FCF">
              <w:rPr>
                <w:rFonts w:ascii="Times New Roman" w:hAnsi="Times New Roman" w:cs="Times New Roman"/>
              </w:rPr>
              <w:t xml:space="preserve"> check = </w:t>
            </w:r>
            <w:proofErr w:type="spellStart"/>
            <w:r w:rsidRPr="00D17FCF">
              <w:rPr>
                <w:rFonts w:ascii="Times New Roman" w:hAnsi="Times New Roman" w:cs="Times New Roman"/>
              </w:rPr>
              <w:t>myPort.read</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checksum = ID + </w:t>
            </w:r>
            <w:proofErr w:type="spellStart"/>
            <w:r w:rsidRPr="00D17FCF">
              <w:rPr>
                <w:rFonts w:ascii="Times New Roman" w:hAnsi="Times New Roman" w:cs="Times New Roman"/>
              </w:rPr>
              <w:t>val</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if(checksum &gt;=256)</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checksum = checksum - 256;</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if(checksum == check)</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fill(0,255,0);</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rect</w:t>
            </w:r>
            <w:proofErr w:type="spellEnd"/>
            <w:r w:rsidRPr="00D17FCF">
              <w:rPr>
                <w:rFonts w:ascii="Times New Roman" w:hAnsi="Times New Roman" w:cs="Times New Roman"/>
              </w:rPr>
              <w:t>(10,200,200, 100);</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fill(0);</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text("Node: " + ID, 30, 225);</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text(</w:t>
            </w:r>
            <w:proofErr w:type="spellStart"/>
            <w:r w:rsidRPr="00D17FCF">
              <w:rPr>
                <w:rFonts w:ascii="Times New Roman" w:hAnsi="Times New Roman" w:cs="Times New Roman"/>
              </w:rPr>
              <w:t>val</w:t>
            </w:r>
            <w:proofErr w:type="spellEnd"/>
            <w:r w:rsidRPr="00D17FCF">
              <w:rPr>
                <w:rFonts w:ascii="Times New Roman" w:hAnsi="Times New Roman" w:cs="Times New Roman"/>
              </w:rPr>
              <w:t xml:space="preserve"> + " C", 30, 285);</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output.print</w:t>
            </w:r>
            <w:proofErr w:type="spellEnd"/>
            <w:r w:rsidRPr="00D17FCF">
              <w:rPr>
                <w:rFonts w:ascii="Times New Roman" w:hAnsi="Times New Roman" w:cs="Times New Roman"/>
              </w:rPr>
              <w:t xml:space="preserve">(month() + "/" + day() + "/" + year() + "/" + hour() + ":" + minute() + ":" + second() + "," + </w:t>
            </w:r>
            <w:proofErr w:type="spellStart"/>
            <w:r w:rsidRPr="00D17FCF">
              <w:rPr>
                <w:rFonts w:ascii="Times New Roman" w:hAnsi="Times New Roman" w:cs="Times New Roman"/>
              </w:rPr>
              <w:t>millis</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output.println</w:t>
            </w:r>
            <w:proofErr w:type="spellEnd"/>
            <w:r w:rsidRPr="00D17FCF">
              <w:rPr>
                <w:rFonts w:ascii="Times New Roman" w:hAnsi="Times New Roman" w:cs="Times New Roman"/>
              </w:rPr>
              <w:t xml:space="preserve">(",," + </w:t>
            </w:r>
            <w:proofErr w:type="spellStart"/>
            <w:r w:rsidRPr="00D17FCF">
              <w:rPr>
                <w:rFonts w:ascii="Times New Roman" w:hAnsi="Times New Roman" w:cs="Times New Roman"/>
              </w:rPr>
              <w:t>val</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break;</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case 4:</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int</w:t>
            </w:r>
            <w:proofErr w:type="spellEnd"/>
            <w:r w:rsidRPr="00D17FCF">
              <w:rPr>
                <w:rFonts w:ascii="Times New Roman" w:hAnsi="Times New Roman" w:cs="Times New Roman"/>
              </w:rPr>
              <w:t xml:space="preserve"> check = </w:t>
            </w:r>
            <w:proofErr w:type="spellStart"/>
            <w:r w:rsidRPr="00D17FCF">
              <w:rPr>
                <w:rFonts w:ascii="Times New Roman" w:hAnsi="Times New Roman" w:cs="Times New Roman"/>
              </w:rPr>
              <w:t>myPort.read</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checksum = ID + </w:t>
            </w:r>
            <w:proofErr w:type="spellStart"/>
            <w:r w:rsidRPr="00D17FCF">
              <w:rPr>
                <w:rFonts w:ascii="Times New Roman" w:hAnsi="Times New Roman" w:cs="Times New Roman"/>
              </w:rPr>
              <w:t>val</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if(checksum &gt;=256)</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checksum = checksum - 256;</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lastRenderedPageBreak/>
              <w:t xml:space="preserve">      if(checksum == check)</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//draw box</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fill(0,255,0);</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rect</w:t>
            </w:r>
            <w:proofErr w:type="spellEnd"/>
            <w:r w:rsidRPr="00D17FCF">
              <w:rPr>
                <w:rFonts w:ascii="Times New Roman" w:hAnsi="Times New Roman" w:cs="Times New Roman"/>
              </w:rPr>
              <w:t>(200,10,200, 100);</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fill(0);</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text("Node: " + ID, 220, 40);</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text(</w:t>
            </w:r>
            <w:proofErr w:type="spellStart"/>
            <w:r w:rsidRPr="00D17FCF">
              <w:rPr>
                <w:rFonts w:ascii="Times New Roman" w:hAnsi="Times New Roman" w:cs="Times New Roman"/>
              </w:rPr>
              <w:t>val</w:t>
            </w:r>
            <w:proofErr w:type="spellEnd"/>
            <w:r w:rsidRPr="00D17FCF">
              <w:rPr>
                <w:rFonts w:ascii="Times New Roman" w:hAnsi="Times New Roman" w:cs="Times New Roman"/>
              </w:rPr>
              <w:t xml:space="preserve"> + " C", 220, 100);</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output.print</w:t>
            </w:r>
            <w:proofErr w:type="spellEnd"/>
            <w:r w:rsidRPr="00D17FCF">
              <w:rPr>
                <w:rFonts w:ascii="Times New Roman" w:hAnsi="Times New Roman" w:cs="Times New Roman"/>
              </w:rPr>
              <w:t xml:space="preserve">(month() + "/" + day() + "/" + year() + "/" + hour() + ":" + minute() + ":" + second() + "," + </w:t>
            </w:r>
            <w:proofErr w:type="spellStart"/>
            <w:r w:rsidRPr="00D17FCF">
              <w:rPr>
                <w:rFonts w:ascii="Times New Roman" w:hAnsi="Times New Roman" w:cs="Times New Roman"/>
              </w:rPr>
              <w:t>millis</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output.println</w:t>
            </w:r>
            <w:proofErr w:type="spellEnd"/>
            <w:r w:rsidRPr="00D17FCF">
              <w:rPr>
                <w:rFonts w:ascii="Times New Roman" w:hAnsi="Times New Roman" w:cs="Times New Roman"/>
              </w:rPr>
              <w:t xml:space="preserve">(",,," + </w:t>
            </w:r>
            <w:proofErr w:type="spellStart"/>
            <w:r w:rsidRPr="00D17FCF">
              <w:rPr>
                <w:rFonts w:ascii="Times New Roman" w:hAnsi="Times New Roman" w:cs="Times New Roman"/>
              </w:rPr>
              <w:t>val</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break;</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case 5:</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int</w:t>
            </w:r>
            <w:proofErr w:type="spellEnd"/>
            <w:r w:rsidRPr="00D17FCF">
              <w:rPr>
                <w:rFonts w:ascii="Times New Roman" w:hAnsi="Times New Roman" w:cs="Times New Roman"/>
              </w:rPr>
              <w:t xml:space="preserve"> check = </w:t>
            </w:r>
            <w:proofErr w:type="spellStart"/>
            <w:r w:rsidRPr="00D17FCF">
              <w:rPr>
                <w:rFonts w:ascii="Times New Roman" w:hAnsi="Times New Roman" w:cs="Times New Roman"/>
              </w:rPr>
              <w:t>myPort.read</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checksum = ID + </w:t>
            </w:r>
            <w:proofErr w:type="spellStart"/>
            <w:r w:rsidRPr="00D17FCF">
              <w:rPr>
                <w:rFonts w:ascii="Times New Roman" w:hAnsi="Times New Roman" w:cs="Times New Roman"/>
              </w:rPr>
              <w:t>val</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if(checksum &gt;=256)</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checksum = checksum - 256;</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if(checksum == check)</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fill(0,255,0);</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rect</w:t>
            </w:r>
            <w:proofErr w:type="spellEnd"/>
            <w:r w:rsidRPr="00D17FCF">
              <w:rPr>
                <w:rFonts w:ascii="Times New Roman" w:hAnsi="Times New Roman" w:cs="Times New Roman"/>
              </w:rPr>
              <w:t>(200,200,200, 100);</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fill(0);</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text("Node: " + ID, 220, 225);</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text(</w:t>
            </w:r>
            <w:proofErr w:type="spellStart"/>
            <w:r w:rsidRPr="00D17FCF">
              <w:rPr>
                <w:rFonts w:ascii="Times New Roman" w:hAnsi="Times New Roman" w:cs="Times New Roman"/>
              </w:rPr>
              <w:t>val</w:t>
            </w:r>
            <w:proofErr w:type="spellEnd"/>
            <w:r w:rsidRPr="00D17FCF">
              <w:rPr>
                <w:rFonts w:ascii="Times New Roman" w:hAnsi="Times New Roman" w:cs="Times New Roman"/>
              </w:rPr>
              <w:t xml:space="preserve"> + " C", 220, 285);</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output.print</w:t>
            </w:r>
            <w:proofErr w:type="spellEnd"/>
            <w:r w:rsidRPr="00D17FCF">
              <w:rPr>
                <w:rFonts w:ascii="Times New Roman" w:hAnsi="Times New Roman" w:cs="Times New Roman"/>
              </w:rPr>
              <w:t xml:space="preserve">(month() + "/" + day() + "/" + year() + "/" + hour() + ":" + minute() + ":" + second() + "," + </w:t>
            </w:r>
            <w:proofErr w:type="spellStart"/>
            <w:r w:rsidRPr="00D17FCF">
              <w:rPr>
                <w:rFonts w:ascii="Times New Roman" w:hAnsi="Times New Roman" w:cs="Times New Roman"/>
              </w:rPr>
              <w:t>millis</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output.println</w:t>
            </w:r>
            <w:proofErr w:type="spellEnd"/>
            <w:r w:rsidRPr="00D17FCF">
              <w:rPr>
                <w:rFonts w:ascii="Times New Roman" w:hAnsi="Times New Roman" w:cs="Times New Roman"/>
              </w:rPr>
              <w:t xml:space="preserve">(",,,," + </w:t>
            </w:r>
            <w:proofErr w:type="spellStart"/>
            <w:r w:rsidRPr="00D17FCF">
              <w:rPr>
                <w:rFonts w:ascii="Times New Roman" w:hAnsi="Times New Roman" w:cs="Times New Roman"/>
              </w:rPr>
              <w:t>val</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break;</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case 6:</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int</w:t>
            </w:r>
            <w:proofErr w:type="spellEnd"/>
            <w:r w:rsidRPr="00D17FCF">
              <w:rPr>
                <w:rFonts w:ascii="Times New Roman" w:hAnsi="Times New Roman" w:cs="Times New Roman"/>
              </w:rPr>
              <w:t xml:space="preserve"> check = </w:t>
            </w:r>
            <w:proofErr w:type="spellStart"/>
            <w:r w:rsidRPr="00D17FCF">
              <w:rPr>
                <w:rFonts w:ascii="Times New Roman" w:hAnsi="Times New Roman" w:cs="Times New Roman"/>
              </w:rPr>
              <w:t>myPort.read</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checksum = ID + </w:t>
            </w:r>
            <w:proofErr w:type="spellStart"/>
            <w:r w:rsidRPr="00D17FCF">
              <w:rPr>
                <w:rFonts w:ascii="Times New Roman" w:hAnsi="Times New Roman" w:cs="Times New Roman"/>
              </w:rPr>
              <w:t>val</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if(checksum &gt;=256)</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checksum = checksum - 256;</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if(checksum == check)</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//draw box</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fill(0,255,0);</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rect</w:t>
            </w:r>
            <w:proofErr w:type="spellEnd"/>
            <w:r w:rsidRPr="00D17FCF">
              <w:rPr>
                <w:rFonts w:ascii="Times New Roman" w:hAnsi="Times New Roman" w:cs="Times New Roman"/>
              </w:rPr>
              <w:t>(490,10,200, 100);</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fill(0);</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text("Node: " + ID, 510, 40);</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text(</w:t>
            </w:r>
            <w:proofErr w:type="spellStart"/>
            <w:r w:rsidRPr="00D17FCF">
              <w:rPr>
                <w:rFonts w:ascii="Times New Roman" w:hAnsi="Times New Roman" w:cs="Times New Roman"/>
              </w:rPr>
              <w:t>val</w:t>
            </w:r>
            <w:proofErr w:type="spellEnd"/>
            <w:r w:rsidRPr="00D17FCF">
              <w:rPr>
                <w:rFonts w:ascii="Times New Roman" w:hAnsi="Times New Roman" w:cs="Times New Roman"/>
              </w:rPr>
              <w:t xml:space="preserve"> + " C", 510, 100);</w:t>
            </w:r>
          </w:p>
          <w:p w:rsidR="00682A11" w:rsidRPr="00D17FCF" w:rsidRDefault="00682A11" w:rsidP="00682A11">
            <w:pPr>
              <w:rPr>
                <w:rFonts w:ascii="Times New Roman" w:hAnsi="Times New Roman" w:cs="Times New Roman"/>
              </w:rPr>
            </w:pPr>
            <w:r w:rsidRPr="00D17FCF">
              <w:rPr>
                <w:rFonts w:ascii="Times New Roman" w:hAnsi="Times New Roman" w:cs="Times New Roman"/>
              </w:rPr>
              <w:lastRenderedPageBreak/>
              <w:t xml:space="preserve">        </w:t>
            </w:r>
            <w:proofErr w:type="spellStart"/>
            <w:r w:rsidRPr="00D17FCF">
              <w:rPr>
                <w:rFonts w:ascii="Times New Roman" w:hAnsi="Times New Roman" w:cs="Times New Roman"/>
              </w:rPr>
              <w:t>output.print</w:t>
            </w:r>
            <w:proofErr w:type="spellEnd"/>
            <w:r w:rsidRPr="00D17FCF">
              <w:rPr>
                <w:rFonts w:ascii="Times New Roman" w:hAnsi="Times New Roman" w:cs="Times New Roman"/>
              </w:rPr>
              <w:t xml:space="preserve">(month() + "/" + day() + "/" + year() + "/" + hour() + ":" + minute() + ":" + second() + "," + </w:t>
            </w:r>
            <w:proofErr w:type="spellStart"/>
            <w:r w:rsidRPr="00D17FCF">
              <w:rPr>
                <w:rFonts w:ascii="Times New Roman" w:hAnsi="Times New Roman" w:cs="Times New Roman"/>
              </w:rPr>
              <w:t>millis</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output.println</w:t>
            </w:r>
            <w:proofErr w:type="spellEnd"/>
            <w:r w:rsidRPr="00D17FCF">
              <w:rPr>
                <w:rFonts w:ascii="Times New Roman" w:hAnsi="Times New Roman" w:cs="Times New Roman"/>
              </w:rPr>
              <w:t xml:space="preserve">(",,,,," + </w:t>
            </w:r>
            <w:proofErr w:type="spellStart"/>
            <w:r w:rsidRPr="00D17FCF">
              <w:rPr>
                <w:rFonts w:ascii="Times New Roman" w:hAnsi="Times New Roman" w:cs="Times New Roman"/>
              </w:rPr>
              <w:t>val</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break;</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default: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if(key=='x')</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output.close</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exit();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w:t>
            </w:r>
          </w:p>
          <w:p w:rsidR="00682A11" w:rsidRPr="00D17FCF" w:rsidRDefault="00682A11" w:rsidP="00682A11">
            <w:pPr>
              <w:rPr>
                <w:rFonts w:ascii="Times New Roman" w:hAnsi="Times New Roman" w:cs="Times New Roman"/>
              </w:rPr>
            </w:pP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void </w:t>
            </w:r>
            <w:proofErr w:type="spellStart"/>
            <w:r w:rsidRPr="00D17FCF">
              <w:rPr>
                <w:rFonts w:ascii="Times New Roman" w:hAnsi="Times New Roman" w:cs="Times New Roman"/>
              </w:rPr>
              <w:t>keyPressed</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println</w:t>
            </w:r>
            <w:proofErr w:type="spellEnd"/>
            <w:r w:rsidRPr="00D17FCF">
              <w:rPr>
                <w:rFonts w:ascii="Times New Roman" w:hAnsi="Times New Roman" w:cs="Times New Roman"/>
              </w:rPr>
              <w:t>("key pressed");</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if(key=='x')</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exit();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
          <w:p w:rsidR="00682A11" w:rsidRPr="00D17FCF" w:rsidRDefault="00682A11" w:rsidP="00682A11">
            <w:pPr>
              <w:rPr>
                <w:rFonts w:ascii="Times New Roman" w:hAnsi="Times New Roman" w:cs="Times New Roman"/>
              </w:rPr>
            </w:pPr>
            <w:r w:rsidRPr="00D17FCF">
              <w:rPr>
                <w:rFonts w:ascii="Times New Roman" w:hAnsi="Times New Roman" w:cs="Times New Roman"/>
              </w:rPr>
              <w:t>}</w:t>
            </w:r>
          </w:p>
          <w:p w:rsidR="00682A11" w:rsidRPr="00D17FCF" w:rsidRDefault="00682A11" w:rsidP="00682A11">
            <w:pPr>
              <w:rPr>
                <w:rFonts w:ascii="Times New Roman" w:hAnsi="Times New Roman" w:cs="Times New Roman"/>
              </w:rPr>
            </w:pPr>
          </w:p>
          <w:p w:rsidR="00682A11" w:rsidRPr="00D17FCF" w:rsidRDefault="00682A11" w:rsidP="00682A11">
            <w:pPr>
              <w:rPr>
                <w:rFonts w:ascii="Times New Roman" w:hAnsi="Times New Roman" w:cs="Times New Roman"/>
              </w:rPr>
            </w:pPr>
            <w:r w:rsidRPr="00D17FCF">
              <w:rPr>
                <w:rFonts w:ascii="Times New Roman" w:hAnsi="Times New Roman" w:cs="Times New Roman"/>
              </w:rPr>
              <w:t>void stop()</w:t>
            </w:r>
          </w:p>
          <w:p w:rsidR="00682A11" w:rsidRPr="00D17FCF" w:rsidRDefault="00682A11" w:rsidP="00682A11">
            <w:pPr>
              <w:rPr>
                <w:rFonts w:ascii="Times New Roman" w:hAnsi="Times New Roman" w:cs="Times New Roman"/>
              </w:rPr>
            </w:pPr>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output.close</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 xml:space="preserve">  </w:t>
            </w:r>
            <w:proofErr w:type="spellStart"/>
            <w:r w:rsidRPr="00D17FCF">
              <w:rPr>
                <w:rFonts w:ascii="Times New Roman" w:hAnsi="Times New Roman" w:cs="Times New Roman"/>
              </w:rPr>
              <w:t>super.stop</w:t>
            </w:r>
            <w:proofErr w:type="spellEnd"/>
            <w:r w:rsidRPr="00D17FCF">
              <w:rPr>
                <w:rFonts w:ascii="Times New Roman" w:hAnsi="Times New Roman" w:cs="Times New Roman"/>
              </w:rPr>
              <w:t>();</w:t>
            </w:r>
          </w:p>
          <w:p w:rsidR="00682A11" w:rsidRPr="00D17FCF" w:rsidRDefault="00682A11" w:rsidP="00682A11">
            <w:pPr>
              <w:rPr>
                <w:rFonts w:ascii="Times New Roman" w:hAnsi="Times New Roman" w:cs="Times New Roman"/>
              </w:rPr>
            </w:pPr>
            <w:r w:rsidRPr="00D17FCF">
              <w:rPr>
                <w:rFonts w:ascii="Times New Roman" w:hAnsi="Times New Roman" w:cs="Times New Roman"/>
              </w:rPr>
              <w:t>}</w:t>
            </w:r>
          </w:p>
        </w:tc>
      </w:tr>
    </w:tbl>
    <w:p w:rsidR="00682A11" w:rsidRDefault="00682A11">
      <w:pPr>
        <w:rPr>
          <w:rFonts w:ascii="Times New Roman" w:hAnsi="Times New Roman" w:cs="Times New Roman"/>
        </w:rPr>
      </w:pPr>
    </w:p>
    <w:p w:rsidR="00EF2078" w:rsidRDefault="00EF2078">
      <w:pPr>
        <w:rPr>
          <w:rFonts w:ascii="Times New Roman" w:hAnsi="Times New Roman" w:cs="Times New Roman"/>
        </w:rPr>
      </w:pPr>
    </w:p>
    <w:p w:rsidR="00EF2078" w:rsidRDefault="00EF2078">
      <w:pPr>
        <w:rPr>
          <w:rFonts w:ascii="Times New Roman" w:hAnsi="Times New Roman" w:cs="Times New Roman"/>
        </w:rPr>
      </w:pPr>
    </w:p>
    <w:p w:rsidR="00EF2078" w:rsidRDefault="00EF2078">
      <w:pPr>
        <w:rPr>
          <w:rFonts w:ascii="Times New Roman" w:hAnsi="Times New Roman" w:cs="Times New Roman"/>
        </w:rPr>
      </w:pPr>
    </w:p>
    <w:p w:rsidR="00EF2078" w:rsidRDefault="00EF2078">
      <w:pPr>
        <w:rPr>
          <w:rFonts w:ascii="Times New Roman" w:hAnsi="Times New Roman" w:cs="Times New Roman"/>
        </w:rPr>
      </w:pPr>
    </w:p>
    <w:p w:rsidR="00EF2078" w:rsidRDefault="00EF2078">
      <w:pPr>
        <w:rPr>
          <w:rFonts w:ascii="Times New Roman" w:hAnsi="Times New Roman" w:cs="Times New Roman"/>
        </w:rPr>
      </w:pPr>
    </w:p>
    <w:p w:rsidR="00EF2078" w:rsidRDefault="00EF2078">
      <w:pPr>
        <w:rPr>
          <w:rFonts w:ascii="Times New Roman" w:hAnsi="Times New Roman" w:cs="Times New Roman"/>
        </w:rPr>
      </w:pPr>
    </w:p>
    <w:p w:rsidR="00EF2078" w:rsidRDefault="00EF2078">
      <w:pPr>
        <w:rPr>
          <w:rFonts w:ascii="Times New Roman" w:hAnsi="Times New Roman" w:cs="Times New Roman"/>
        </w:rPr>
      </w:pPr>
    </w:p>
    <w:p w:rsidR="00EF2078" w:rsidRDefault="00EF2078">
      <w:pPr>
        <w:rPr>
          <w:rFonts w:ascii="Times New Roman" w:hAnsi="Times New Roman" w:cs="Times New Roman"/>
        </w:rPr>
      </w:pPr>
    </w:p>
    <w:p w:rsidR="00EF2078" w:rsidRPr="00D17FCF" w:rsidRDefault="00EF2078">
      <w:pPr>
        <w:rPr>
          <w:rFonts w:ascii="Times New Roman" w:hAnsi="Times New Roman" w:cs="Times New Roman"/>
        </w:rPr>
      </w:pPr>
    </w:p>
    <w:p w:rsidR="005B225B" w:rsidRPr="00D17FCF" w:rsidRDefault="005B225B" w:rsidP="005B225B">
      <w:pPr>
        <w:tabs>
          <w:tab w:val="left" w:pos="2296"/>
        </w:tabs>
        <w:rPr>
          <w:rFonts w:ascii="Times New Roman" w:hAnsi="Times New Roman" w:cs="Times New Roman"/>
          <w:b/>
        </w:rPr>
      </w:pPr>
      <w:r w:rsidRPr="00D17FCF">
        <w:rPr>
          <w:rFonts w:ascii="Times New Roman" w:hAnsi="Times New Roman" w:cs="Times New Roman"/>
          <w:b/>
        </w:rPr>
        <w:lastRenderedPageBreak/>
        <w:t>References:</w:t>
      </w:r>
    </w:p>
    <w:p w:rsidR="005B225B" w:rsidRPr="00D17FCF" w:rsidRDefault="005B225B" w:rsidP="000A2DD0">
      <w:pPr>
        <w:pStyle w:val="ListParagraph"/>
        <w:numPr>
          <w:ilvl w:val="0"/>
          <w:numId w:val="2"/>
        </w:numPr>
        <w:tabs>
          <w:tab w:val="left" w:pos="2296"/>
        </w:tabs>
        <w:rPr>
          <w:rFonts w:ascii="Times New Roman" w:hAnsi="Times New Roman" w:cs="Times New Roman"/>
        </w:rPr>
      </w:pPr>
      <w:proofErr w:type="spellStart"/>
      <w:r w:rsidRPr="00D17FCF">
        <w:rPr>
          <w:rFonts w:ascii="Times New Roman" w:hAnsi="Times New Roman" w:cs="Times New Roman"/>
        </w:rPr>
        <w:t>Willig</w:t>
      </w:r>
      <w:proofErr w:type="spellEnd"/>
      <w:r w:rsidRPr="00D17FCF">
        <w:rPr>
          <w:rFonts w:ascii="Times New Roman" w:hAnsi="Times New Roman" w:cs="Times New Roman"/>
        </w:rPr>
        <w:t xml:space="preserve">, Andreas; Karl, </w:t>
      </w:r>
      <w:proofErr w:type="spellStart"/>
      <w:r w:rsidRPr="00D17FCF">
        <w:rPr>
          <w:rFonts w:ascii="Times New Roman" w:hAnsi="Times New Roman" w:cs="Times New Roman"/>
        </w:rPr>
        <w:t>Holger</w:t>
      </w:r>
      <w:proofErr w:type="spellEnd"/>
      <w:r w:rsidRPr="00D17FCF">
        <w:rPr>
          <w:rFonts w:ascii="Times New Roman" w:hAnsi="Times New Roman" w:cs="Times New Roman"/>
        </w:rPr>
        <w:t xml:space="preserve">. </w:t>
      </w:r>
      <w:r w:rsidRPr="00197EC0">
        <w:rPr>
          <w:rFonts w:ascii="Times New Roman" w:hAnsi="Times New Roman" w:cs="Times New Roman"/>
          <w:i/>
        </w:rPr>
        <w:t>Protocols and Architectures for Wireless Sensor Networks</w:t>
      </w:r>
      <w:r w:rsidRPr="00D17FCF">
        <w:rPr>
          <w:rFonts w:ascii="Times New Roman" w:hAnsi="Times New Roman" w:cs="Times New Roman"/>
        </w:rPr>
        <w:t>.</w:t>
      </w:r>
    </w:p>
    <w:p w:rsidR="000A2DD0" w:rsidRPr="00D17FCF" w:rsidRDefault="000A2DD0" w:rsidP="000A2DD0">
      <w:pPr>
        <w:pStyle w:val="ListParagraph"/>
        <w:numPr>
          <w:ilvl w:val="0"/>
          <w:numId w:val="2"/>
        </w:numPr>
        <w:tabs>
          <w:tab w:val="left" w:pos="2296"/>
        </w:tabs>
        <w:rPr>
          <w:rFonts w:ascii="Times New Roman" w:hAnsi="Times New Roman" w:cs="Times New Roman"/>
        </w:rPr>
      </w:pPr>
      <w:proofErr w:type="spellStart"/>
      <w:r w:rsidRPr="00D17FCF">
        <w:rPr>
          <w:rFonts w:ascii="Times New Roman" w:hAnsi="Times New Roman" w:cs="Times New Roman"/>
        </w:rPr>
        <w:t>Kosmerchock</w:t>
      </w:r>
      <w:proofErr w:type="spellEnd"/>
      <w:r w:rsidRPr="00D17FCF">
        <w:rPr>
          <w:rFonts w:ascii="Times New Roman" w:hAnsi="Times New Roman" w:cs="Times New Roman"/>
        </w:rPr>
        <w:t>. “Wireless Sensor Network Topologies</w:t>
      </w:r>
      <w:r w:rsidR="00197EC0">
        <w:rPr>
          <w:rFonts w:ascii="Times New Roman" w:hAnsi="Times New Roman" w:cs="Times New Roman"/>
        </w:rPr>
        <w:t>”</w:t>
      </w:r>
      <w:r w:rsidRPr="00D17FCF">
        <w:rPr>
          <w:rFonts w:ascii="Times New Roman" w:hAnsi="Times New Roman" w:cs="Times New Roman"/>
        </w:rPr>
        <w:t>.</w:t>
      </w:r>
    </w:p>
    <w:sectPr w:rsidR="000A2DD0" w:rsidRPr="00D17FCF" w:rsidSect="009F0FD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5036" w:rsidRDefault="00705036" w:rsidP="00705036">
      <w:pPr>
        <w:spacing w:after="0" w:line="240" w:lineRule="auto"/>
      </w:pPr>
      <w:r>
        <w:separator/>
      </w:r>
    </w:p>
  </w:endnote>
  <w:endnote w:type="continuationSeparator" w:id="0">
    <w:p w:rsidR="00705036" w:rsidRDefault="00705036" w:rsidP="00705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5036" w:rsidRDefault="00705036" w:rsidP="00705036">
      <w:pPr>
        <w:spacing w:after="0" w:line="240" w:lineRule="auto"/>
      </w:pPr>
      <w:r>
        <w:separator/>
      </w:r>
    </w:p>
  </w:footnote>
  <w:footnote w:type="continuationSeparator" w:id="0">
    <w:p w:rsidR="00705036" w:rsidRDefault="00705036" w:rsidP="007050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5036" w:rsidRDefault="00F70088">
    <w:pPr>
      <w:pStyle w:val="Header"/>
    </w:pPr>
    <w:r>
      <w:tab/>
    </w:r>
  </w:p>
  <w:p w:rsidR="00705036" w:rsidRDefault="007050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673E0"/>
    <w:multiLevelType w:val="hybridMultilevel"/>
    <w:tmpl w:val="57C6B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53369C"/>
    <w:multiLevelType w:val="hybridMultilevel"/>
    <w:tmpl w:val="89006C14"/>
    <w:lvl w:ilvl="0" w:tplc="B260C462">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864BE5"/>
    <w:multiLevelType w:val="hybridMultilevel"/>
    <w:tmpl w:val="99FCD108"/>
    <w:lvl w:ilvl="0" w:tplc="26F0351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6B4626"/>
    <w:multiLevelType w:val="hybridMultilevel"/>
    <w:tmpl w:val="CDB06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05036"/>
    <w:rsid w:val="0000256E"/>
    <w:rsid w:val="000040AC"/>
    <w:rsid w:val="000241A8"/>
    <w:rsid w:val="00051F2F"/>
    <w:rsid w:val="00074F5A"/>
    <w:rsid w:val="00077A25"/>
    <w:rsid w:val="00097BEA"/>
    <w:rsid w:val="000A2DD0"/>
    <w:rsid w:val="000A7D19"/>
    <w:rsid w:val="000C4466"/>
    <w:rsid w:val="000E7B36"/>
    <w:rsid w:val="00106A12"/>
    <w:rsid w:val="00107EA4"/>
    <w:rsid w:val="00120577"/>
    <w:rsid w:val="00125529"/>
    <w:rsid w:val="00126894"/>
    <w:rsid w:val="00151D88"/>
    <w:rsid w:val="00197EC0"/>
    <w:rsid w:val="001C07BA"/>
    <w:rsid w:val="001D68FC"/>
    <w:rsid w:val="001E2797"/>
    <w:rsid w:val="0021098D"/>
    <w:rsid w:val="00255554"/>
    <w:rsid w:val="00261C42"/>
    <w:rsid w:val="00267D11"/>
    <w:rsid w:val="00280C2E"/>
    <w:rsid w:val="00281A46"/>
    <w:rsid w:val="002A17BD"/>
    <w:rsid w:val="002E195F"/>
    <w:rsid w:val="00300890"/>
    <w:rsid w:val="0034077E"/>
    <w:rsid w:val="00386C3A"/>
    <w:rsid w:val="003A65A8"/>
    <w:rsid w:val="003D267C"/>
    <w:rsid w:val="004423E4"/>
    <w:rsid w:val="00446DD7"/>
    <w:rsid w:val="00453B4E"/>
    <w:rsid w:val="00464823"/>
    <w:rsid w:val="00465D7D"/>
    <w:rsid w:val="004A6D68"/>
    <w:rsid w:val="004E0922"/>
    <w:rsid w:val="00502943"/>
    <w:rsid w:val="00503C0A"/>
    <w:rsid w:val="005517A3"/>
    <w:rsid w:val="00556BEC"/>
    <w:rsid w:val="005A5FC7"/>
    <w:rsid w:val="005B225B"/>
    <w:rsid w:val="005F56CF"/>
    <w:rsid w:val="0060056B"/>
    <w:rsid w:val="00603520"/>
    <w:rsid w:val="0063590E"/>
    <w:rsid w:val="00653BF5"/>
    <w:rsid w:val="00682A11"/>
    <w:rsid w:val="006E3847"/>
    <w:rsid w:val="00705036"/>
    <w:rsid w:val="00741AB3"/>
    <w:rsid w:val="00765950"/>
    <w:rsid w:val="0078128B"/>
    <w:rsid w:val="0078792A"/>
    <w:rsid w:val="00787D47"/>
    <w:rsid w:val="007954AA"/>
    <w:rsid w:val="007A0A32"/>
    <w:rsid w:val="007D0C3C"/>
    <w:rsid w:val="007E11F5"/>
    <w:rsid w:val="0082633E"/>
    <w:rsid w:val="008306D9"/>
    <w:rsid w:val="00845626"/>
    <w:rsid w:val="008701B9"/>
    <w:rsid w:val="008764BE"/>
    <w:rsid w:val="008B2247"/>
    <w:rsid w:val="008C17D9"/>
    <w:rsid w:val="008C53E3"/>
    <w:rsid w:val="008F09DB"/>
    <w:rsid w:val="008F4D22"/>
    <w:rsid w:val="00906A40"/>
    <w:rsid w:val="009362B5"/>
    <w:rsid w:val="009928A1"/>
    <w:rsid w:val="009C52EC"/>
    <w:rsid w:val="009F0FDB"/>
    <w:rsid w:val="00A206A5"/>
    <w:rsid w:val="00A2748B"/>
    <w:rsid w:val="00A34CDA"/>
    <w:rsid w:val="00A4170A"/>
    <w:rsid w:val="00AC6FAD"/>
    <w:rsid w:val="00AE20A2"/>
    <w:rsid w:val="00AF6C86"/>
    <w:rsid w:val="00B248CF"/>
    <w:rsid w:val="00B31754"/>
    <w:rsid w:val="00BC323A"/>
    <w:rsid w:val="00BE66D2"/>
    <w:rsid w:val="00BF2FF2"/>
    <w:rsid w:val="00C04109"/>
    <w:rsid w:val="00C043BC"/>
    <w:rsid w:val="00C27BC5"/>
    <w:rsid w:val="00C55F81"/>
    <w:rsid w:val="00CB209B"/>
    <w:rsid w:val="00CB4EED"/>
    <w:rsid w:val="00CE7B80"/>
    <w:rsid w:val="00D17FCF"/>
    <w:rsid w:val="00D259CB"/>
    <w:rsid w:val="00D50A1D"/>
    <w:rsid w:val="00D573CF"/>
    <w:rsid w:val="00D65D79"/>
    <w:rsid w:val="00D718BD"/>
    <w:rsid w:val="00D96AE2"/>
    <w:rsid w:val="00DA07A1"/>
    <w:rsid w:val="00DA69FD"/>
    <w:rsid w:val="00DC2B5A"/>
    <w:rsid w:val="00DD03C5"/>
    <w:rsid w:val="00DD576C"/>
    <w:rsid w:val="00DF3C61"/>
    <w:rsid w:val="00E14C73"/>
    <w:rsid w:val="00E227AE"/>
    <w:rsid w:val="00E3017E"/>
    <w:rsid w:val="00E4028F"/>
    <w:rsid w:val="00E71E51"/>
    <w:rsid w:val="00E753F4"/>
    <w:rsid w:val="00E95DFC"/>
    <w:rsid w:val="00ED46AE"/>
    <w:rsid w:val="00EF2078"/>
    <w:rsid w:val="00F11F08"/>
    <w:rsid w:val="00F51DBB"/>
    <w:rsid w:val="00F53B10"/>
    <w:rsid w:val="00F56852"/>
    <w:rsid w:val="00F66365"/>
    <w:rsid w:val="00F70088"/>
    <w:rsid w:val="00F87151"/>
    <w:rsid w:val="00FA2076"/>
    <w:rsid w:val="00FB1158"/>
    <w:rsid w:val="00FD3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9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036"/>
  </w:style>
  <w:style w:type="paragraph" w:styleId="Footer">
    <w:name w:val="footer"/>
    <w:basedOn w:val="Normal"/>
    <w:link w:val="FooterChar"/>
    <w:uiPriority w:val="99"/>
    <w:unhideWhenUsed/>
    <w:rsid w:val="00705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036"/>
  </w:style>
  <w:style w:type="paragraph" w:styleId="ListParagraph">
    <w:name w:val="List Paragraph"/>
    <w:basedOn w:val="Normal"/>
    <w:uiPriority w:val="34"/>
    <w:qFormat/>
    <w:rsid w:val="00705036"/>
    <w:pPr>
      <w:ind w:left="720"/>
      <w:contextualSpacing/>
    </w:pPr>
  </w:style>
  <w:style w:type="paragraph" w:styleId="BalloonText">
    <w:name w:val="Balloon Text"/>
    <w:basedOn w:val="Normal"/>
    <w:link w:val="BalloonTextChar"/>
    <w:uiPriority w:val="99"/>
    <w:semiHidden/>
    <w:unhideWhenUsed/>
    <w:rsid w:val="00DD5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76C"/>
    <w:rPr>
      <w:rFonts w:ascii="Tahoma" w:hAnsi="Tahoma" w:cs="Tahoma"/>
      <w:sz w:val="16"/>
      <w:szCs w:val="16"/>
    </w:rPr>
  </w:style>
  <w:style w:type="table" w:styleId="TableGrid">
    <w:name w:val="Table Grid"/>
    <w:basedOn w:val="TableNormal"/>
    <w:uiPriority w:val="59"/>
    <w:rsid w:val="00465D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0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5036"/>
  </w:style>
  <w:style w:type="paragraph" w:styleId="Footer">
    <w:name w:val="footer"/>
    <w:basedOn w:val="Normal"/>
    <w:link w:val="FooterChar"/>
    <w:uiPriority w:val="99"/>
    <w:unhideWhenUsed/>
    <w:rsid w:val="007050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036"/>
  </w:style>
  <w:style w:type="paragraph" w:styleId="ListParagraph">
    <w:name w:val="List Paragraph"/>
    <w:basedOn w:val="Normal"/>
    <w:uiPriority w:val="34"/>
    <w:qFormat/>
    <w:rsid w:val="00705036"/>
    <w:pPr>
      <w:ind w:left="720"/>
      <w:contextualSpacing/>
    </w:pPr>
  </w:style>
  <w:style w:type="paragraph" w:styleId="BalloonText">
    <w:name w:val="Balloon Text"/>
    <w:basedOn w:val="Normal"/>
    <w:link w:val="BalloonTextChar"/>
    <w:uiPriority w:val="99"/>
    <w:semiHidden/>
    <w:unhideWhenUsed/>
    <w:rsid w:val="00DD5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7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itlabs\AppData\Local\Chemistry%20Add-in%20for%20Word\Chemistry%20Gallery\Chem4Word.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H:\school\CPE%20400\Research%20Project\coordAppV2\log.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log!$C$1</c:f>
              <c:strCache>
                <c:ptCount val="1"/>
                <c:pt idx="0">
                  <c:v>Node 0</c:v>
                </c:pt>
              </c:strCache>
            </c:strRef>
          </c:tx>
          <c:spPr>
            <a:ln w="28575">
              <a:noFill/>
            </a:ln>
          </c:spPr>
          <c:xVal>
            <c:numRef>
              <c:f>log!$B$2:$B$392</c:f>
              <c:numCache>
                <c:formatCode>General</c:formatCode>
                <c:ptCount val="391"/>
                <c:pt idx="0">
                  <c:v>11642</c:v>
                </c:pt>
                <c:pt idx="1">
                  <c:v>11761</c:v>
                </c:pt>
                <c:pt idx="2">
                  <c:v>18374</c:v>
                </c:pt>
                <c:pt idx="3">
                  <c:v>23635</c:v>
                </c:pt>
                <c:pt idx="4">
                  <c:v>23768</c:v>
                </c:pt>
                <c:pt idx="5">
                  <c:v>30376</c:v>
                </c:pt>
                <c:pt idx="6">
                  <c:v>35637</c:v>
                </c:pt>
                <c:pt idx="7">
                  <c:v>35770</c:v>
                </c:pt>
                <c:pt idx="8">
                  <c:v>42395</c:v>
                </c:pt>
                <c:pt idx="9">
                  <c:v>47660</c:v>
                </c:pt>
                <c:pt idx="10">
                  <c:v>47776</c:v>
                </c:pt>
                <c:pt idx="11">
                  <c:v>54407</c:v>
                </c:pt>
                <c:pt idx="12">
                  <c:v>59681</c:v>
                </c:pt>
                <c:pt idx="13">
                  <c:v>71689</c:v>
                </c:pt>
                <c:pt idx="14">
                  <c:v>71805</c:v>
                </c:pt>
                <c:pt idx="15">
                  <c:v>78438</c:v>
                </c:pt>
                <c:pt idx="16">
                  <c:v>83705</c:v>
                </c:pt>
                <c:pt idx="17">
                  <c:v>83839</c:v>
                </c:pt>
                <c:pt idx="18">
                  <c:v>90453</c:v>
                </c:pt>
                <c:pt idx="19">
                  <c:v>95710</c:v>
                </c:pt>
                <c:pt idx="20">
                  <c:v>95844</c:v>
                </c:pt>
                <c:pt idx="21">
                  <c:v>107846</c:v>
                </c:pt>
                <c:pt idx="22">
                  <c:v>114495</c:v>
                </c:pt>
                <c:pt idx="23">
                  <c:v>126502</c:v>
                </c:pt>
                <c:pt idx="24">
                  <c:v>131745</c:v>
                </c:pt>
                <c:pt idx="25">
                  <c:v>131878</c:v>
                </c:pt>
                <c:pt idx="26">
                  <c:v>138523</c:v>
                </c:pt>
                <c:pt idx="27">
                  <c:v>143750</c:v>
                </c:pt>
                <c:pt idx="28">
                  <c:v>143883</c:v>
                </c:pt>
                <c:pt idx="29">
                  <c:v>150530</c:v>
                </c:pt>
                <c:pt idx="30">
                  <c:v>155773</c:v>
                </c:pt>
                <c:pt idx="31">
                  <c:v>155890</c:v>
                </c:pt>
                <c:pt idx="32">
                  <c:v>162535</c:v>
                </c:pt>
                <c:pt idx="33">
                  <c:v>167781</c:v>
                </c:pt>
                <c:pt idx="34">
                  <c:v>167897</c:v>
                </c:pt>
                <c:pt idx="35">
                  <c:v>174559</c:v>
                </c:pt>
                <c:pt idx="36">
                  <c:v>179921</c:v>
                </c:pt>
                <c:pt idx="37">
                  <c:v>186566</c:v>
                </c:pt>
                <c:pt idx="38">
                  <c:v>191810</c:v>
                </c:pt>
                <c:pt idx="39">
                  <c:v>203815</c:v>
                </c:pt>
                <c:pt idx="40">
                  <c:v>210605</c:v>
                </c:pt>
                <c:pt idx="41">
                  <c:v>215832</c:v>
                </c:pt>
                <c:pt idx="42">
                  <c:v>215947</c:v>
                </c:pt>
                <c:pt idx="43">
                  <c:v>222608</c:v>
                </c:pt>
                <c:pt idx="44">
                  <c:v>227841</c:v>
                </c:pt>
                <c:pt idx="45">
                  <c:v>227958</c:v>
                </c:pt>
                <c:pt idx="46">
                  <c:v>239855</c:v>
                </c:pt>
                <c:pt idx="47">
                  <c:v>239972</c:v>
                </c:pt>
                <c:pt idx="48">
                  <c:v>246651</c:v>
                </c:pt>
                <c:pt idx="49">
                  <c:v>251994</c:v>
                </c:pt>
                <c:pt idx="50">
                  <c:v>258656</c:v>
                </c:pt>
                <c:pt idx="51">
                  <c:v>263887</c:v>
                </c:pt>
                <c:pt idx="52">
                  <c:v>270699</c:v>
                </c:pt>
                <c:pt idx="53">
                  <c:v>275900</c:v>
                </c:pt>
                <c:pt idx="54">
                  <c:v>282712</c:v>
                </c:pt>
                <c:pt idx="55">
                  <c:v>287909</c:v>
                </c:pt>
                <c:pt idx="56">
                  <c:v>288042</c:v>
                </c:pt>
                <c:pt idx="57">
                  <c:v>294721</c:v>
                </c:pt>
                <c:pt idx="58">
                  <c:v>299936</c:v>
                </c:pt>
                <c:pt idx="59">
                  <c:v>300053</c:v>
                </c:pt>
                <c:pt idx="60">
                  <c:v>306741</c:v>
                </c:pt>
                <c:pt idx="61">
                  <c:v>312054</c:v>
                </c:pt>
                <c:pt idx="62">
                  <c:v>318754</c:v>
                </c:pt>
                <c:pt idx="63">
                  <c:v>323969</c:v>
                </c:pt>
                <c:pt idx="64">
                  <c:v>324087</c:v>
                </c:pt>
                <c:pt idx="65">
                  <c:v>330785</c:v>
                </c:pt>
                <c:pt idx="66">
                  <c:v>335979</c:v>
                </c:pt>
                <c:pt idx="67">
                  <c:v>336096</c:v>
                </c:pt>
                <c:pt idx="68">
                  <c:v>342807</c:v>
                </c:pt>
                <c:pt idx="69">
                  <c:v>347989</c:v>
                </c:pt>
                <c:pt idx="70">
                  <c:v>354817</c:v>
                </c:pt>
                <c:pt idx="71">
                  <c:v>360014</c:v>
                </c:pt>
                <c:pt idx="72">
                  <c:v>360131</c:v>
                </c:pt>
                <c:pt idx="73">
                  <c:v>366825</c:v>
                </c:pt>
                <c:pt idx="74">
                  <c:v>372021</c:v>
                </c:pt>
                <c:pt idx="75">
                  <c:v>372138</c:v>
                </c:pt>
                <c:pt idx="76">
                  <c:v>378849</c:v>
                </c:pt>
                <c:pt idx="77">
                  <c:v>384025</c:v>
                </c:pt>
                <c:pt idx="78">
                  <c:v>384158</c:v>
                </c:pt>
                <c:pt idx="79">
                  <c:v>390852</c:v>
                </c:pt>
                <c:pt idx="80">
                  <c:v>396161</c:v>
                </c:pt>
                <c:pt idx="81">
                  <c:v>402869</c:v>
                </c:pt>
                <c:pt idx="82">
                  <c:v>408047</c:v>
                </c:pt>
                <c:pt idx="83">
                  <c:v>408164</c:v>
                </c:pt>
                <c:pt idx="84">
                  <c:v>414892</c:v>
                </c:pt>
                <c:pt idx="85">
                  <c:v>420050</c:v>
                </c:pt>
                <c:pt idx="86">
                  <c:v>420166</c:v>
                </c:pt>
                <c:pt idx="87">
                  <c:v>426890</c:v>
                </c:pt>
                <c:pt idx="88">
                  <c:v>432066</c:v>
                </c:pt>
                <c:pt idx="89">
                  <c:v>432166</c:v>
                </c:pt>
                <c:pt idx="90">
                  <c:v>438893</c:v>
                </c:pt>
                <c:pt idx="91">
                  <c:v>444073</c:v>
                </c:pt>
                <c:pt idx="92">
                  <c:v>456079</c:v>
                </c:pt>
                <c:pt idx="93">
                  <c:v>456213</c:v>
                </c:pt>
                <c:pt idx="94">
                  <c:v>462937</c:v>
                </c:pt>
                <c:pt idx="95">
                  <c:v>468083</c:v>
                </c:pt>
                <c:pt idx="96">
                  <c:v>468216</c:v>
                </c:pt>
                <c:pt idx="97">
                  <c:v>474943</c:v>
                </c:pt>
                <c:pt idx="98">
                  <c:v>480224</c:v>
                </c:pt>
                <c:pt idx="99">
                  <c:v>492134</c:v>
                </c:pt>
                <c:pt idx="100">
                  <c:v>492251</c:v>
                </c:pt>
                <c:pt idx="101">
                  <c:v>498977</c:v>
                </c:pt>
                <c:pt idx="102">
                  <c:v>504142</c:v>
                </c:pt>
                <c:pt idx="103">
                  <c:v>504258</c:v>
                </c:pt>
                <c:pt idx="104">
                  <c:v>511006</c:v>
                </c:pt>
                <c:pt idx="105">
                  <c:v>516149</c:v>
                </c:pt>
                <c:pt idx="106">
                  <c:v>516266</c:v>
                </c:pt>
                <c:pt idx="107">
                  <c:v>528168</c:v>
                </c:pt>
                <c:pt idx="108">
                  <c:v>528268</c:v>
                </c:pt>
                <c:pt idx="109">
                  <c:v>535034</c:v>
                </c:pt>
                <c:pt idx="110">
                  <c:v>540182</c:v>
                </c:pt>
                <c:pt idx="111">
                  <c:v>540299</c:v>
                </c:pt>
                <c:pt idx="112">
                  <c:v>547047</c:v>
                </c:pt>
                <c:pt idx="113">
                  <c:v>552191</c:v>
                </c:pt>
                <c:pt idx="114">
                  <c:v>552326</c:v>
                </c:pt>
                <c:pt idx="115">
                  <c:v>559047</c:v>
                </c:pt>
                <c:pt idx="116">
                  <c:v>564328</c:v>
                </c:pt>
                <c:pt idx="117">
                  <c:v>571089</c:v>
                </c:pt>
                <c:pt idx="118">
                  <c:v>576336</c:v>
                </c:pt>
                <c:pt idx="119">
                  <c:v>583094</c:v>
                </c:pt>
                <c:pt idx="120">
                  <c:v>588243</c:v>
                </c:pt>
                <c:pt idx="121">
                  <c:v>588343</c:v>
                </c:pt>
                <c:pt idx="122">
                  <c:v>595103</c:v>
                </c:pt>
                <c:pt idx="123">
                  <c:v>600247</c:v>
                </c:pt>
                <c:pt idx="124">
                  <c:v>600364</c:v>
                </c:pt>
                <c:pt idx="125">
                  <c:v>612252</c:v>
                </c:pt>
                <c:pt idx="126">
                  <c:v>612367</c:v>
                </c:pt>
                <c:pt idx="127">
                  <c:v>619140</c:v>
                </c:pt>
                <c:pt idx="128">
                  <c:v>624253</c:v>
                </c:pt>
                <c:pt idx="129">
                  <c:v>624369</c:v>
                </c:pt>
                <c:pt idx="130">
                  <c:v>631152</c:v>
                </c:pt>
                <c:pt idx="131">
                  <c:v>636284</c:v>
                </c:pt>
                <c:pt idx="132">
                  <c:v>636383</c:v>
                </c:pt>
                <c:pt idx="133">
                  <c:v>643183</c:v>
                </c:pt>
                <c:pt idx="134">
                  <c:v>648296</c:v>
                </c:pt>
                <c:pt idx="135">
                  <c:v>655194</c:v>
                </c:pt>
                <c:pt idx="136">
                  <c:v>660445</c:v>
                </c:pt>
                <c:pt idx="137">
                  <c:v>667203</c:v>
                </c:pt>
                <c:pt idx="138">
                  <c:v>672329</c:v>
                </c:pt>
                <c:pt idx="139">
                  <c:v>672446</c:v>
                </c:pt>
                <c:pt idx="140">
                  <c:v>684348</c:v>
                </c:pt>
                <c:pt idx="141">
                  <c:v>684448</c:v>
                </c:pt>
                <c:pt idx="142">
                  <c:v>691252</c:v>
                </c:pt>
                <c:pt idx="143">
                  <c:v>696369</c:v>
                </c:pt>
                <c:pt idx="144">
                  <c:v>696469</c:v>
                </c:pt>
                <c:pt idx="145">
                  <c:v>703265</c:v>
                </c:pt>
                <c:pt idx="146">
                  <c:v>708376</c:v>
                </c:pt>
                <c:pt idx="147">
                  <c:v>708476</c:v>
                </c:pt>
                <c:pt idx="148">
                  <c:v>715266</c:v>
                </c:pt>
                <c:pt idx="149">
                  <c:v>720379</c:v>
                </c:pt>
                <c:pt idx="150">
                  <c:v>720493</c:v>
                </c:pt>
                <c:pt idx="151">
                  <c:v>727290</c:v>
                </c:pt>
                <c:pt idx="152">
                  <c:v>732385</c:v>
                </c:pt>
                <c:pt idx="153">
                  <c:v>732502</c:v>
                </c:pt>
                <c:pt idx="154">
                  <c:v>739314</c:v>
                </c:pt>
                <c:pt idx="155">
                  <c:v>751318</c:v>
                </c:pt>
                <c:pt idx="156">
                  <c:v>768438</c:v>
                </c:pt>
                <c:pt idx="157">
                  <c:v>768555</c:v>
                </c:pt>
                <c:pt idx="158">
                  <c:v>775346</c:v>
                </c:pt>
                <c:pt idx="159">
                  <c:v>780441</c:v>
                </c:pt>
                <c:pt idx="160">
                  <c:v>780557</c:v>
                </c:pt>
                <c:pt idx="161">
                  <c:v>787346</c:v>
                </c:pt>
                <c:pt idx="162">
                  <c:v>792440</c:v>
                </c:pt>
                <c:pt idx="163">
                  <c:v>792557</c:v>
                </c:pt>
                <c:pt idx="164">
                  <c:v>804458</c:v>
                </c:pt>
                <c:pt idx="165">
                  <c:v>804558</c:v>
                </c:pt>
                <c:pt idx="166">
                  <c:v>811382</c:v>
                </c:pt>
                <c:pt idx="167">
                  <c:v>816461</c:v>
                </c:pt>
                <c:pt idx="168">
                  <c:v>816578</c:v>
                </c:pt>
                <c:pt idx="169">
                  <c:v>823387</c:v>
                </c:pt>
                <c:pt idx="170">
                  <c:v>828464</c:v>
                </c:pt>
                <c:pt idx="171">
                  <c:v>828581</c:v>
                </c:pt>
                <c:pt idx="172">
                  <c:v>840588</c:v>
                </c:pt>
                <c:pt idx="173">
                  <c:v>847420</c:v>
                </c:pt>
                <c:pt idx="174">
                  <c:v>852499</c:v>
                </c:pt>
                <c:pt idx="175">
                  <c:v>859444</c:v>
                </c:pt>
                <c:pt idx="176">
                  <c:v>864522</c:v>
                </c:pt>
                <c:pt idx="177">
                  <c:v>864622</c:v>
                </c:pt>
                <c:pt idx="178">
                  <c:v>871450</c:v>
                </c:pt>
                <c:pt idx="179">
                  <c:v>876529</c:v>
                </c:pt>
                <c:pt idx="180">
                  <c:v>876646</c:v>
                </c:pt>
                <c:pt idx="181">
                  <c:v>883473</c:v>
                </c:pt>
                <c:pt idx="182">
                  <c:v>888532</c:v>
                </c:pt>
                <c:pt idx="183">
                  <c:v>888649</c:v>
                </c:pt>
                <c:pt idx="184">
                  <c:v>895477</c:v>
                </c:pt>
                <c:pt idx="185">
                  <c:v>900539</c:v>
                </c:pt>
                <c:pt idx="186">
                  <c:v>900656</c:v>
                </c:pt>
                <c:pt idx="187">
                  <c:v>907498</c:v>
                </c:pt>
                <c:pt idx="188">
                  <c:v>912676</c:v>
                </c:pt>
                <c:pt idx="189">
                  <c:v>919519</c:v>
                </c:pt>
                <c:pt idx="190">
                  <c:v>924583</c:v>
                </c:pt>
                <c:pt idx="191">
                  <c:v>924683</c:v>
                </c:pt>
                <c:pt idx="192">
                  <c:v>931530</c:v>
                </c:pt>
                <c:pt idx="193">
                  <c:v>936595</c:v>
                </c:pt>
                <c:pt idx="194">
                  <c:v>943538</c:v>
                </c:pt>
                <c:pt idx="195">
                  <c:v>948599</c:v>
                </c:pt>
                <c:pt idx="196">
                  <c:v>955564</c:v>
                </c:pt>
                <c:pt idx="197">
                  <c:v>960626</c:v>
                </c:pt>
                <c:pt idx="198">
                  <c:v>960726</c:v>
                </c:pt>
                <c:pt idx="199">
                  <c:v>967589</c:v>
                </c:pt>
                <c:pt idx="200">
                  <c:v>972637</c:v>
                </c:pt>
                <c:pt idx="201">
                  <c:v>972753</c:v>
                </c:pt>
                <c:pt idx="202">
                  <c:v>979595</c:v>
                </c:pt>
                <c:pt idx="203">
                  <c:v>984758</c:v>
                </c:pt>
                <c:pt idx="204">
                  <c:v>996763</c:v>
                </c:pt>
                <c:pt idx="205">
                  <c:v>1003624</c:v>
                </c:pt>
                <c:pt idx="206">
                  <c:v>1008685</c:v>
                </c:pt>
                <c:pt idx="207">
                  <c:v>1008768</c:v>
                </c:pt>
                <c:pt idx="208">
                  <c:v>1015644</c:v>
                </c:pt>
                <c:pt idx="209">
                  <c:v>1020690</c:v>
                </c:pt>
                <c:pt idx="210">
                  <c:v>1020772</c:v>
                </c:pt>
                <c:pt idx="211">
                  <c:v>1027669</c:v>
                </c:pt>
                <c:pt idx="212">
                  <c:v>1032699</c:v>
                </c:pt>
                <c:pt idx="213">
                  <c:v>1039676</c:v>
                </c:pt>
                <c:pt idx="214">
                  <c:v>1044708</c:v>
                </c:pt>
                <c:pt idx="215">
                  <c:v>1044824</c:v>
                </c:pt>
                <c:pt idx="216">
                  <c:v>1051690</c:v>
                </c:pt>
                <c:pt idx="217">
                  <c:v>1056717</c:v>
                </c:pt>
                <c:pt idx="218">
                  <c:v>1056833</c:v>
                </c:pt>
                <c:pt idx="219">
                  <c:v>1063714</c:v>
                </c:pt>
                <c:pt idx="220">
                  <c:v>1068845</c:v>
                </c:pt>
                <c:pt idx="221">
                  <c:v>1075737</c:v>
                </c:pt>
                <c:pt idx="222">
                  <c:v>1080768</c:v>
                </c:pt>
                <c:pt idx="223">
                  <c:v>1080851</c:v>
                </c:pt>
                <c:pt idx="224">
                  <c:v>1087741</c:v>
                </c:pt>
                <c:pt idx="225">
                  <c:v>1092770</c:v>
                </c:pt>
                <c:pt idx="226">
                  <c:v>1092870</c:v>
                </c:pt>
                <c:pt idx="227">
                  <c:v>1099765</c:v>
                </c:pt>
                <c:pt idx="228">
                  <c:v>1104778</c:v>
                </c:pt>
                <c:pt idx="229">
                  <c:v>1104877</c:v>
                </c:pt>
                <c:pt idx="230">
                  <c:v>1111771</c:v>
                </c:pt>
                <c:pt idx="231">
                  <c:v>1116784</c:v>
                </c:pt>
                <c:pt idx="232">
                  <c:v>1123774</c:v>
                </c:pt>
                <c:pt idx="233">
                  <c:v>1128805</c:v>
                </c:pt>
                <c:pt idx="234">
                  <c:v>1128905</c:v>
                </c:pt>
                <c:pt idx="235">
                  <c:v>1135815</c:v>
                </c:pt>
                <c:pt idx="236">
                  <c:v>1140905</c:v>
                </c:pt>
                <c:pt idx="237">
                  <c:v>1147819</c:v>
                </c:pt>
                <c:pt idx="238">
                  <c:v>1152826</c:v>
                </c:pt>
                <c:pt idx="239">
                  <c:v>1152926</c:v>
                </c:pt>
                <c:pt idx="240">
                  <c:v>1159814</c:v>
                </c:pt>
                <c:pt idx="241">
                  <c:v>1164829</c:v>
                </c:pt>
                <c:pt idx="242">
                  <c:v>1164929</c:v>
                </c:pt>
                <c:pt idx="243">
                  <c:v>1171836</c:v>
                </c:pt>
                <c:pt idx="244">
                  <c:v>1176835</c:v>
                </c:pt>
                <c:pt idx="245">
                  <c:v>1176934</c:v>
                </c:pt>
                <c:pt idx="246">
                  <c:v>1183851</c:v>
                </c:pt>
                <c:pt idx="247">
                  <c:v>1188866</c:v>
                </c:pt>
                <c:pt idx="248">
                  <c:v>1188950</c:v>
                </c:pt>
                <c:pt idx="249">
                  <c:v>1195880</c:v>
                </c:pt>
                <c:pt idx="250">
                  <c:v>1200977</c:v>
                </c:pt>
                <c:pt idx="251">
                  <c:v>1207908</c:v>
                </c:pt>
                <c:pt idx="252">
                  <c:v>1212999</c:v>
                </c:pt>
                <c:pt idx="253">
                  <c:v>1219909</c:v>
                </c:pt>
                <c:pt idx="254">
                  <c:v>1224999</c:v>
                </c:pt>
                <c:pt idx="255">
                  <c:v>1231912</c:v>
                </c:pt>
                <c:pt idx="256">
                  <c:v>1236910</c:v>
                </c:pt>
                <c:pt idx="257">
                  <c:v>1237010</c:v>
                </c:pt>
                <c:pt idx="258">
                  <c:v>1243938</c:v>
                </c:pt>
                <c:pt idx="259">
                  <c:v>1248916</c:v>
                </c:pt>
                <c:pt idx="260">
                  <c:v>1249016</c:v>
                </c:pt>
                <c:pt idx="261">
                  <c:v>1255946</c:v>
                </c:pt>
                <c:pt idx="262">
                  <c:v>1260939</c:v>
                </c:pt>
                <c:pt idx="263">
                  <c:v>1261023</c:v>
                </c:pt>
                <c:pt idx="264">
                  <c:v>1272939</c:v>
                </c:pt>
                <c:pt idx="265">
                  <c:v>1273023</c:v>
                </c:pt>
                <c:pt idx="266">
                  <c:v>1279982</c:v>
                </c:pt>
                <c:pt idx="267">
                  <c:v>1291987</c:v>
                </c:pt>
                <c:pt idx="268">
                  <c:v>1296969</c:v>
                </c:pt>
                <c:pt idx="269">
                  <c:v>1297069</c:v>
                </c:pt>
                <c:pt idx="270">
                  <c:v>1308972</c:v>
                </c:pt>
                <c:pt idx="271">
                  <c:v>1309072</c:v>
                </c:pt>
                <c:pt idx="272">
                  <c:v>1316015</c:v>
                </c:pt>
                <c:pt idx="273">
                  <c:v>1320991</c:v>
                </c:pt>
                <c:pt idx="274">
                  <c:v>1321074</c:v>
                </c:pt>
                <c:pt idx="275">
                  <c:v>1333003</c:v>
                </c:pt>
                <c:pt idx="276">
                  <c:v>1333087</c:v>
                </c:pt>
                <c:pt idx="277">
                  <c:v>1345008</c:v>
                </c:pt>
                <c:pt idx="278">
                  <c:v>1345108</c:v>
                </c:pt>
                <c:pt idx="279">
                  <c:v>1352070</c:v>
                </c:pt>
                <c:pt idx="280">
                  <c:v>1364080</c:v>
                </c:pt>
                <c:pt idx="281">
                  <c:v>1369043</c:v>
                </c:pt>
                <c:pt idx="282">
                  <c:v>1369143</c:v>
                </c:pt>
                <c:pt idx="283">
                  <c:v>1381059</c:v>
                </c:pt>
                <c:pt idx="284">
                  <c:v>1381159</c:v>
                </c:pt>
                <c:pt idx="285">
                  <c:v>1388122</c:v>
                </c:pt>
                <c:pt idx="286">
                  <c:v>1393085</c:v>
                </c:pt>
                <c:pt idx="287">
                  <c:v>1393167</c:v>
                </c:pt>
                <c:pt idx="288">
                  <c:v>1405157</c:v>
                </c:pt>
                <c:pt idx="289">
                  <c:v>1412132</c:v>
                </c:pt>
                <c:pt idx="290">
                  <c:v>1417098</c:v>
                </c:pt>
                <c:pt idx="291">
                  <c:v>1417182</c:v>
                </c:pt>
                <c:pt idx="292">
                  <c:v>1424165</c:v>
                </c:pt>
                <c:pt idx="293">
                  <c:v>1429114</c:v>
                </c:pt>
                <c:pt idx="294">
                  <c:v>1429214</c:v>
                </c:pt>
                <c:pt idx="295">
                  <c:v>1436193</c:v>
                </c:pt>
                <c:pt idx="296">
                  <c:v>1441125</c:v>
                </c:pt>
                <c:pt idx="297">
                  <c:v>1441225</c:v>
                </c:pt>
                <c:pt idx="298">
                  <c:v>1448208</c:v>
                </c:pt>
                <c:pt idx="299">
                  <c:v>1453140</c:v>
                </c:pt>
                <c:pt idx="300">
                  <c:v>1453240</c:v>
                </c:pt>
                <c:pt idx="301">
                  <c:v>1460222</c:v>
                </c:pt>
                <c:pt idx="302">
                  <c:v>1465155</c:v>
                </c:pt>
                <c:pt idx="303">
                  <c:v>1465254</c:v>
                </c:pt>
                <c:pt idx="304">
                  <c:v>1472248</c:v>
                </c:pt>
                <c:pt idx="305">
                  <c:v>1477258</c:v>
                </c:pt>
                <c:pt idx="306">
                  <c:v>1484259</c:v>
                </c:pt>
                <c:pt idx="307">
                  <c:v>1489208</c:v>
                </c:pt>
                <c:pt idx="308">
                  <c:v>1496282</c:v>
                </c:pt>
                <c:pt idx="309">
                  <c:v>1501208</c:v>
                </c:pt>
                <c:pt idx="310">
                  <c:v>1501308</c:v>
                </c:pt>
                <c:pt idx="311">
                  <c:v>1508303</c:v>
                </c:pt>
                <c:pt idx="312">
                  <c:v>1513216</c:v>
                </c:pt>
                <c:pt idx="313">
                  <c:v>1513316</c:v>
                </c:pt>
                <c:pt idx="314">
                  <c:v>1520312</c:v>
                </c:pt>
                <c:pt idx="315">
                  <c:v>1525225</c:v>
                </c:pt>
                <c:pt idx="316">
                  <c:v>1525325</c:v>
                </c:pt>
                <c:pt idx="317">
                  <c:v>1537336</c:v>
                </c:pt>
                <c:pt idx="318">
                  <c:v>1544344</c:v>
                </c:pt>
                <c:pt idx="319">
                  <c:v>1549276</c:v>
                </c:pt>
                <c:pt idx="320">
                  <c:v>1549360</c:v>
                </c:pt>
                <c:pt idx="321">
                  <c:v>1556367</c:v>
                </c:pt>
                <c:pt idx="322">
                  <c:v>1561282</c:v>
                </c:pt>
                <c:pt idx="323">
                  <c:v>1573281</c:v>
                </c:pt>
                <c:pt idx="324">
                  <c:v>1580388</c:v>
                </c:pt>
                <c:pt idx="325">
                  <c:v>1585300</c:v>
                </c:pt>
                <c:pt idx="326">
                  <c:v>1585383</c:v>
                </c:pt>
                <c:pt idx="327">
                  <c:v>1592389</c:v>
                </c:pt>
                <c:pt idx="328">
                  <c:v>1597398</c:v>
                </c:pt>
                <c:pt idx="329">
                  <c:v>1604421</c:v>
                </c:pt>
                <c:pt idx="330">
                  <c:v>1609306</c:v>
                </c:pt>
                <c:pt idx="331">
                  <c:v>1616418</c:v>
                </c:pt>
                <c:pt idx="332">
                  <c:v>1621314</c:v>
                </c:pt>
                <c:pt idx="333">
                  <c:v>1621414</c:v>
                </c:pt>
                <c:pt idx="334">
                  <c:v>1628439</c:v>
                </c:pt>
                <c:pt idx="335">
                  <c:v>1633324</c:v>
                </c:pt>
                <c:pt idx="336">
                  <c:v>1633423</c:v>
                </c:pt>
                <c:pt idx="337">
                  <c:v>1640440</c:v>
                </c:pt>
                <c:pt idx="338">
                  <c:v>1645336</c:v>
                </c:pt>
                <c:pt idx="339">
                  <c:v>1645419</c:v>
                </c:pt>
                <c:pt idx="340">
                  <c:v>1657351</c:v>
                </c:pt>
                <c:pt idx="341">
                  <c:v>1657417</c:v>
                </c:pt>
                <c:pt idx="342">
                  <c:v>1664446</c:v>
                </c:pt>
                <c:pt idx="343">
                  <c:v>1669336</c:v>
                </c:pt>
                <c:pt idx="344">
                  <c:v>1676455</c:v>
                </c:pt>
                <c:pt idx="345">
                  <c:v>1681332</c:v>
                </c:pt>
                <c:pt idx="346">
                  <c:v>1681432</c:v>
                </c:pt>
                <c:pt idx="347">
                  <c:v>1688480</c:v>
                </c:pt>
                <c:pt idx="348">
                  <c:v>1693445</c:v>
                </c:pt>
                <c:pt idx="349">
                  <c:v>1700489</c:v>
                </c:pt>
                <c:pt idx="350">
                  <c:v>1705371</c:v>
                </c:pt>
                <c:pt idx="351">
                  <c:v>1705455</c:v>
                </c:pt>
                <c:pt idx="352">
                  <c:v>1717399</c:v>
                </c:pt>
                <c:pt idx="353">
                  <c:v>1717466</c:v>
                </c:pt>
                <c:pt idx="354">
                  <c:v>1724527</c:v>
                </c:pt>
                <c:pt idx="355">
                  <c:v>1729406</c:v>
                </c:pt>
                <c:pt idx="356">
                  <c:v>1736532</c:v>
                </c:pt>
                <c:pt idx="357">
                  <c:v>1741409</c:v>
                </c:pt>
                <c:pt idx="358">
                  <c:v>1741509</c:v>
                </c:pt>
                <c:pt idx="359">
                  <c:v>1748552</c:v>
                </c:pt>
                <c:pt idx="360">
                  <c:v>1753513</c:v>
                </c:pt>
                <c:pt idx="361">
                  <c:v>1760578</c:v>
                </c:pt>
                <c:pt idx="362">
                  <c:v>1765439</c:v>
                </c:pt>
                <c:pt idx="363">
                  <c:v>1765523</c:v>
                </c:pt>
                <c:pt idx="364">
                  <c:v>1777449</c:v>
                </c:pt>
                <c:pt idx="365">
                  <c:v>1777532</c:v>
                </c:pt>
                <c:pt idx="366">
                  <c:v>1784607</c:v>
                </c:pt>
                <c:pt idx="367">
                  <c:v>1789452</c:v>
                </c:pt>
                <c:pt idx="368">
                  <c:v>1796612</c:v>
                </c:pt>
                <c:pt idx="369">
                  <c:v>1801560</c:v>
                </c:pt>
                <c:pt idx="370">
                  <c:v>1808634</c:v>
                </c:pt>
                <c:pt idx="371">
                  <c:v>1813499</c:v>
                </c:pt>
                <c:pt idx="372">
                  <c:v>1813565</c:v>
                </c:pt>
                <c:pt idx="373">
                  <c:v>1820641</c:v>
                </c:pt>
                <c:pt idx="374">
                  <c:v>1825503</c:v>
                </c:pt>
                <c:pt idx="375">
                  <c:v>1825586</c:v>
                </c:pt>
                <c:pt idx="376">
                  <c:v>1837517</c:v>
                </c:pt>
                <c:pt idx="377">
                  <c:v>1837601</c:v>
                </c:pt>
                <c:pt idx="378">
                  <c:v>1844698</c:v>
                </c:pt>
                <c:pt idx="379">
                  <c:v>1849526</c:v>
                </c:pt>
                <c:pt idx="380">
                  <c:v>1856698</c:v>
                </c:pt>
                <c:pt idx="381">
                  <c:v>1861545</c:v>
                </c:pt>
                <c:pt idx="382">
                  <c:v>1861628</c:v>
                </c:pt>
                <c:pt idx="383">
                  <c:v>1868716</c:v>
                </c:pt>
                <c:pt idx="384">
                  <c:v>1873557</c:v>
                </c:pt>
                <c:pt idx="385">
                  <c:v>1873640</c:v>
                </c:pt>
                <c:pt idx="386">
                  <c:v>1880712</c:v>
                </c:pt>
                <c:pt idx="387">
                  <c:v>1885548</c:v>
                </c:pt>
                <c:pt idx="388">
                  <c:v>1885631</c:v>
                </c:pt>
                <c:pt idx="389">
                  <c:v>1892715</c:v>
                </c:pt>
                <c:pt idx="390">
                  <c:v>1897642</c:v>
                </c:pt>
              </c:numCache>
            </c:numRef>
          </c:xVal>
          <c:yVal>
            <c:numRef>
              <c:f>log!$C$2:$C$392</c:f>
              <c:numCache>
                <c:formatCode>General</c:formatCode>
                <c:ptCount val="391"/>
                <c:pt idx="1">
                  <c:v>23</c:v>
                </c:pt>
                <c:pt idx="4">
                  <c:v>23</c:v>
                </c:pt>
                <c:pt idx="7">
                  <c:v>23</c:v>
                </c:pt>
                <c:pt idx="10">
                  <c:v>23</c:v>
                </c:pt>
                <c:pt idx="14">
                  <c:v>23</c:v>
                </c:pt>
                <c:pt idx="17">
                  <c:v>23</c:v>
                </c:pt>
                <c:pt idx="20">
                  <c:v>23</c:v>
                </c:pt>
                <c:pt idx="21">
                  <c:v>23</c:v>
                </c:pt>
                <c:pt idx="25">
                  <c:v>22</c:v>
                </c:pt>
                <c:pt idx="28">
                  <c:v>22</c:v>
                </c:pt>
                <c:pt idx="31">
                  <c:v>22</c:v>
                </c:pt>
                <c:pt idx="34">
                  <c:v>22</c:v>
                </c:pt>
                <c:pt idx="36">
                  <c:v>22</c:v>
                </c:pt>
                <c:pt idx="42">
                  <c:v>22</c:v>
                </c:pt>
                <c:pt idx="45">
                  <c:v>22</c:v>
                </c:pt>
                <c:pt idx="47">
                  <c:v>22</c:v>
                </c:pt>
                <c:pt idx="49">
                  <c:v>22</c:v>
                </c:pt>
                <c:pt idx="56">
                  <c:v>22</c:v>
                </c:pt>
                <c:pt idx="59">
                  <c:v>22</c:v>
                </c:pt>
                <c:pt idx="61">
                  <c:v>22</c:v>
                </c:pt>
                <c:pt idx="64">
                  <c:v>21</c:v>
                </c:pt>
                <c:pt idx="67">
                  <c:v>21</c:v>
                </c:pt>
                <c:pt idx="72">
                  <c:v>21</c:v>
                </c:pt>
                <c:pt idx="75">
                  <c:v>21</c:v>
                </c:pt>
                <c:pt idx="78">
                  <c:v>21</c:v>
                </c:pt>
                <c:pt idx="80">
                  <c:v>21</c:v>
                </c:pt>
                <c:pt idx="83">
                  <c:v>21</c:v>
                </c:pt>
                <c:pt idx="86">
                  <c:v>21</c:v>
                </c:pt>
                <c:pt idx="89">
                  <c:v>21</c:v>
                </c:pt>
                <c:pt idx="93">
                  <c:v>21</c:v>
                </c:pt>
                <c:pt idx="96">
                  <c:v>21</c:v>
                </c:pt>
                <c:pt idx="98">
                  <c:v>21</c:v>
                </c:pt>
                <c:pt idx="100">
                  <c:v>22</c:v>
                </c:pt>
                <c:pt idx="103">
                  <c:v>22</c:v>
                </c:pt>
                <c:pt idx="106">
                  <c:v>22</c:v>
                </c:pt>
                <c:pt idx="108">
                  <c:v>22</c:v>
                </c:pt>
                <c:pt idx="111">
                  <c:v>22</c:v>
                </c:pt>
                <c:pt idx="114">
                  <c:v>22</c:v>
                </c:pt>
                <c:pt idx="116">
                  <c:v>22</c:v>
                </c:pt>
                <c:pt idx="118">
                  <c:v>22</c:v>
                </c:pt>
                <c:pt idx="121">
                  <c:v>22</c:v>
                </c:pt>
                <c:pt idx="124">
                  <c:v>22</c:v>
                </c:pt>
                <c:pt idx="126">
                  <c:v>22</c:v>
                </c:pt>
                <c:pt idx="129">
                  <c:v>22</c:v>
                </c:pt>
                <c:pt idx="132">
                  <c:v>22</c:v>
                </c:pt>
                <c:pt idx="136">
                  <c:v>22</c:v>
                </c:pt>
                <c:pt idx="139">
                  <c:v>22</c:v>
                </c:pt>
                <c:pt idx="141">
                  <c:v>22</c:v>
                </c:pt>
                <c:pt idx="144">
                  <c:v>22</c:v>
                </c:pt>
                <c:pt idx="147">
                  <c:v>22</c:v>
                </c:pt>
                <c:pt idx="150">
                  <c:v>22</c:v>
                </c:pt>
                <c:pt idx="153">
                  <c:v>22</c:v>
                </c:pt>
                <c:pt idx="157">
                  <c:v>22</c:v>
                </c:pt>
                <c:pt idx="160">
                  <c:v>22</c:v>
                </c:pt>
                <c:pt idx="163">
                  <c:v>22</c:v>
                </c:pt>
                <c:pt idx="165">
                  <c:v>22</c:v>
                </c:pt>
                <c:pt idx="168">
                  <c:v>22</c:v>
                </c:pt>
                <c:pt idx="171">
                  <c:v>22</c:v>
                </c:pt>
                <c:pt idx="172">
                  <c:v>22</c:v>
                </c:pt>
                <c:pt idx="177">
                  <c:v>22</c:v>
                </c:pt>
                <c:pt idx="180">
                  <c:v>22</c:v>
                </c:pt>
                <c:pt idx="183">
                  <c:v>22</c:v>
                </c:pt>
                <c:pt idx="186">
                  <c:v>22</c:v>
                </c:pt>
                <c:pt idx="188">
                  <c:v>22</c:v>
                </c:pt>
                <c:pt idx="191">
                  <c:v>22</c:v>
                </c:pt>
                <c:pt idx="198">
                  <c:v>22</c:v>
                </c:pt>
                <c:pt idx="201">
                  <c:v>22</c:v>
                </c:pt>
                <c:pt idx="203">
                  <c:v>22</c:v>
                </c:pt>
                <c:pt idx="204">
                  <c:v>22</c:v>
                </c:pt>
                <c:pt idx="207">
                  <c:v>22</c:v>
                </c:pt>
                <c:pt idx="210">
                  <c:v>22</c:v>
                </c:pt>
                <c:pt idx="215">
                  <c:v>22</c:v>
                </c:pt>
                <c:pt idx="218">
                  <c:v>22</c:v>
                </c:pt>
                <c:pt idx="220">
                  <c:v>22</c:v>
                </c:pt>
                <c:pt idx="223">
                  <c:v>22</c:v>
                </c:pt>
                <c:pt idx="226">
                  <c:v>23</c:v>
                </c:pt>
                <c:pt idx="229">
                  <c:v>25</c:v>
                </c:pt>
                <c:pt idx="234">
                  <c:v>33</c:v>
                </c:pt>
                <c:pt idx="236">
                  <c:v>28</c:v>
                </c:pt>
                <c:pt idx="239">
                  <c:v>30</c:v>
                </c:pt>
                <c:pt idx="242">
                  <c:v>27</c:v>
                </c:pt>
                <c:pt idx="245">
                  <c:v>25</c:v>
                </c:pt>
                <c:pt idx="248">
                  <c:v>25</c:v>
                </c:pt>
                <c:pt idx="250">
                  <c:v>25</c:v>
                </c:pt>
                <c:pt idx="252">
                  <c:v>25</c:v>
                </c:pt>
                <c:pt idx="254">
                  <c:v>24</c:v>
                </c:pt>
                <c:pt idx="257">
                  <c:v>24</c:v>
                </c:pt>
                <c:pt idx="260">
                  <c:v>24</c:v>
                </c:pt>
                <c:pt idx="263">
                  <c:v>24</c:v>
                </c:pt>
                <c:pt idx="265">
                  <c:v>24</c:v>
                </c:pt>
                <c:pt idx="269">
                  <c:v>24</c:v>
                </c:pt>
                <c:pt idx="271">
                  <c:v>24</c:v>
                </c:pt>
                <c:pt idx="274">
                  <c:v>24</c:v>
                </c:pt>
                <c:pt idx="276">
                  <c:v>24</c:v>
                </c:pt>
                <c:pt idx="278">
                  <c:v>24</c:v>
                </c:pt>
                <c:pt idx="282">
                  <c:v>24</c:v>
                </c:pt>
                <c:pt idx="284">
                  <c:v>23</c:v>
                </c:pt>
                <c:pt idx="287">
                  <c:v>23</c:v>
                </c:pt>
                <c:pt idx="288">
                  <c:v>23</c:v>
                </c:pt>
                <c:pt idx="291">
                  <c:v>23</c:v>
                </c:pt>
                <c:pt idx="294">
                  <c:v>23</c:v>
                </c:pt>
                <c:pt idx="297">
                  <c:v>23</c:v>
                </c:pt>
                <c:pt idx="300">
                  <c:v>23</c:v>
                </c:pt>
                <c:pt idx="303">
                  <c:v>23</c:v>
                </c:pt>
                <c:pt idx="305">
                  <c:v>23</c:v>
                </c:pt>
                <c:pt idx="310">
                  <c:v>23</c:v>
                </c:pt>
                <c:pt idx="313">
                  <c:v>23</c:v>
                </c:pt>
                <c:pt idx="316">
                  <c:v>23</c:v>
                </c:pt>
                <c:pt idx="317">
                  <c:v>23</c:v>
                </c:pt>
                <c:pt idx="320">
                  <c:v>23</c:v>
                </c:pt>
                <c:pt idx="326">
                  <c:v>23</c:v>
                </c:pt>
                <c:pt idx="328">
                  <c:v>23</c:v>
                </c:pt>
                <c:pt idx="333">
                  <c:v>22</c:v>
                </c:pt>
                <c:pt idx="336">
                  <c:v>22</c:v>
                </c:pt>
                <c:pt idx="339">
                  <c:v>22</c:v>
                </c:pt>
                <c:pt idx="341">
                  <c:v>22</c:v>
                </c:pt>
                <c:pt idx="346">
                  <c:v>22</c:v>
                </c:pt>
                <c:pt idx="348">
                  <c:v>22</c:v>
                </c:pt>
                <c:pt idx="351">
                  <c:v>22</c:v>
                </c:pt>
                <c:pt idx="353">
                  <c:v>22</c:v>
                </c:pt>
                <c:pt idx="358">
                  <c:v>22</c:v>
                </c:pt>
                <c:pt idx="360">
                  <c:v>22</c:v>
                </c:pt>
                <c:pt idx="363">
                  <c:v>22</c:v>
                </c:pt>
                <c:pt idx="365">
                  <c:v>22</c:v>
                </c:pt>
                <c:pt idx="369">
                  <c:v>22</c:v>
                </c:pt>
                <c:pt idx="372">
                  <c:v>22</c:v>
                </c:pt>
                <c:pt idx="375">
                  <c:v>22</c:v>
                </c:pt>
                <c:pt idx="377">
                  <c:v>22</c:v>
                </c:pt>
                <c:pt idx="382">
                  <c:v>22</c:v>
                </c:pt>
                <c:pt idx="385">
                  <c:v>22</c:v>
                </c:pt>
                <c:pt idx="388">
                  <c:v>22</c:v>
                </c:pt>
                <c:pt idx="390">
                  <c:v>22</c:v>
                </c:pt>
              </c:numCache>
            </c:numRef>
          </c:yVal>
          <c:smooth val="0"/>
        </c:ser>
        <c:ser>
          <c:idx val="1"/>
          <c:order val="1"/>
          <c:tx>
            <c:strRef>
              <c:f>log!$D$1</c:f>
              <c:strCache>
                <c:ptCount val="1"/>
                <c:pt idx="0">
                  <c:v>Node 1</c:v>
                </c:pt>
              </c:strCache>
            </c:strRef>
          </c:tx>
          <c:spPr>
            <a:ln w="28575">
              <a:noFill/>
            </a:ln>
          </c:spPr>
          <c:xVal>
            <c:numRef>
              <c:f>log!$B$2:$B$392</c:f>
              <c:numCache>
                <c:formatCode>General</c:formatCode>
                <c:ptCount val="391"/>
                <c:pt idx="0">
                  <c:v>11642</c:v>
                </c:pt>
                <c:pt idx="1">
                  <c:v>11761</c:v>
                </c:pt>
                <c:pt idx="2">
                  <c:v>18374</c:v>
                </c:pt>
                <c:pt idx="3">
                  <c:v>23635</c:v>
                </c:pt>
                <c:pt idx="4">
                  <c:v>23768</c:v>
                </c:pt>
                <c:pt idx="5">
                  <c:v>30376</c:v>
                </c:pt>
                <c:pt idx="6">
                  <c:v>35637</c:v>
                </c:pt>
                <c:pt idx="7">
                  <c:v>35770</c:v>
                </c:pt>
                <c:pt idx="8">
                  <c:v>42395</c:v>
                </c:pt>
                <c:pt idx="9">
                  <c:v>47660</c:v>
                </c:pt>
                <c:pt idx="10">
                  <c:v>47776</c:v>
                </c:pt>
                <c:pt idx="11">
                  <c:v>54407</c:v>
                </c:pt>
                <c:pt idx="12">
                  <c:v>59681</c:v>
                </c:pt>
                <c:pt idx="13">
                  <c:v>71689</c:v>
                </c:pt>
                <c:pt idx="14">
                  <c:v>71805</c:v>
                </c:pt>
                <c:pt idx="15">
                  <c:v>78438</c:v>
                </c:pt>
                <c:pt idx="16">
                  <c:v>83705</c:v>
                </c:pt>
                <c:pt idx="17">
                  <c:v>83839</c:v>
                </c:pt>
                <c:pt idx="18">
                  <c:v>90453</c:v>
                </c:pt>
                <c:pt idx="19">
                  <c:v>95710</c:v>
                </c:pt>
                <c:pt idx="20">
                  <c:v>95844</c:v>
                </c:pt>
                <c:pt idx="21">
                  <c:v>107846</c:v>
                </c:pt>
                <c:pt idx="22">
                  <c:v>114495</c:v>
                </c:pt>
                <c:pt idx="23">
                  <c:v>126502</c:v>
                </c:pt>
                <c:pt idx="24">
                  <c:v>131745</c:v>
                </c:pt>
                <c:pt idx="25">
                  <c:v>131878</c:v>
                </c:pt>
                <c:pt idx="26">
                  <c:v>138523</c:v>
                </c:pt>
                <c:pt idx="27">
                  <c:v>143750</c:v>
                </c:pt>
                <c:pt idx="28">
                  <c:v>143883</c:v>
                </c:pt>
                <c:pt idx="29">
                  <c:v>150530</c:v>
                </c:pt>
                <c:pt idx="30">
                  <c:v>155773</c:v>
                </c:pt>
                <c:pt idx="31">
                  <c:v>155890</c:v>
                </c:pt>
                <c:pt idx="32">
                  <c:v>162535</c:v>
                </c:pt>
                <c:pt idx="33">
                  <c:v>167781</c:v>
                </c:pt>
                <c:pt idx="34">
                  <c:v>167897</c:v>
                </c:pt>
                <c:pt idx="35">
                  <c:v>174559</c:v>
                </c:pt>
                <c:pt idx="36">
                  <c:v>179921</c:v>
                </c:pt>
                <c:pt idx="37">
                  <c:v>186566</c:v>
                </c:pt>
                <c:pt idx="38">
                  <c:v>191810</c:v>
                </c:pt>
                <c:pt idx="39">
                  <c:v>203815</c:v>
                </c:pt>
                <c:pt idx="40">
                  <c:v>210605</c:v>
                </c:pt>
                <c:pt idx="41">
                  <c:v>215832</c:v>
                </c:pt>
                <c:pt idx="42">
                  <c:v>215947</c:v>
                </c:pt>
                <c:pt idx="43">
                  <c:v>222608</c:v>
                </c:pt>
                <c:pt idx="44">
                  <c:v>227841</c:v>
                </c:pt>
                <c:pt idx="45">
                  <c:v>227958</c:v>
                </c:pt>
                <c:pt idx="46">
                  <c:v>239855</c:v>
                </c:pt>
                <c:pt idx="47">
                  <c:v>239972</c:v>
                </c:pt>
                <c:pt idx="48">
                  <c:v>246651</c:v>
                </c:pt>
                <c:pt idx="49">
                  <c:v>251994</c:v>
                </c:pt>
                <c:pt idx="50">
                  <c:v>258656</c:v>
                </c:pt>
                <c:pt idx="51">
                  <c:v>263887</c:v>
                </c:pt>
                <c:pt idx="52">
                  <c:v>270699</c:v>
                </c:pt>
                <c:pt idx="53">
                  <c:v>275900</c:v>
                </c:pt>
                <c:pt idx="54">
                  <c:v>282712</c:v>
                </c:pt>
                <c:pt idx="55">
                  <c:v>287909</c:v>
                </c:pt>
                <c:pt idx="56">
                  <c:v>288042</c:v>
                </c:pt>
                <c:pt idx="57">
                  <c:v>294721</c:v>
                </c:pt>
                <c:pt idx="58">
                  <c:v>299936</c:v>
                </c:pt>
                <c:pt idx="59">
                  <c:v>300053</c:v>
                </c:pt>
                <c:pt idx="60">
                  <c:v>306741</c:v>
                </c:pt>
                <c:pt idx="61">
                  <c:v>312054</c:v>
                </c:pt>
                <c:pt idx="62">
                  <c:v>318754</c:v>
                </c:pt>
                <c:pt idx="63">
                  <c:v>323969</c:v>
                </c:pt>
                <c:pt idx="64">
                  <c:v>324087</c:v>
                </c:pt>
                <c:pt idx="65">
                  <c:v>330785</c:v>
                </c:pt>
                <c:pt idx="66">
                  <c:v>335979</c:v>
                </c:pt>
                <c:pt idx="67">
                  <c:v>336096</c:v>
                </c:pt>
                <c:pt idx="68">
                  <c:v>342807</c:v>
                </c:pt>
                <c:pt idx="69">
                  <c:v>347989</c:v>
                </c:pt>
                <c:pt idx="70">
                  <c:v>354817</c:v>
                </c:pt>
                <c:pt idx="71">
                  <c:v>360014</c:v>
                </c:pt>
                <c:pt idx="72">
                  <c:v>360131</c:v>
                </c:pt>
                <c:pt idx="73">
                  <c:v>366825</c:v>
                </c:pt>
                <c:pt idx="74">
                  <c:v>372021</c:v>
                </c:pt>
                <c:pt idx="75">
                  <c:v>372138</c:v>
                </c:pt>
                <c:pt idx="76">
                  <c:v>378849</c:v>
                </c:pt>
                <c:pt idx="77">
                  <c:v>384025</c:v>
                </c:pt>
                <c:pt idx="78">
                  <c:v>384158</c:v>
                </c:pt>
                <c:pt idx="79">
                  <c:v>390852</c:v>
                </c:pt>
                <c:pt idx="80">
                  <c:v>396161</c:v>
                </c:pt>
                <c:pt idx="81">
                  <c:v>402869</c:v>
                </c:pt>
                <c:pt idx="82">
                  <c:v>408047</c:v>
                </c:pt>
                <c:pt idx="83">
                  <c:v>408164</c:v>
                </c:pt>
                <c:pt idx="84">
                  <c:v>414892</c:v>
                </c:pt>
                <c:pt idx="85">
                  <c:v>420050</c:v>
                </c:pt>
                <c:pt idx="86">
                  <c:v>420166</c:v>
                </c:pt>
                <c:pt idx="87">
                  <c:v>426890</c:v>
                </c:pt>
                <c:pt idx="88">
                  <c:v>432066</c:v>
                </c:pt>
                <c:pt idx="89">
                  <c:v>432166</c:v>
                </c:pt>
                <c:pt idx="90">
                  <c:v>438893</c:v>
                </c:pt>
                <c:pt idx="91">
                  <c:v>444073</c:v>
                </c:pt>
                <c:pt idx="92">
                  <c:v>456079</c:v>
                </c:pt>
                <c:pt idx="93">
                  <c:v>456213</c:v>
                </c:pt>
                <c:pt idx="94">
                  <c:v>462937</c:v>
                </c:pt>
                <c:pt idx="95">
                  <c:v>468083</c:v>
                </c:pt>
                <c:pt idx="96">
                  <c:v>468216</c:v>
                </c:pt>
                <c:pt idx="97">
                  <c:v>474943</c:v>
                </c:pt>
                <c:pt idx="98">
                  <c:v>480224</c:v>
                </c:pt>
                <c:pt idx="99">
                  <c:v>492134</c:v>
                </c:pt>
                <c:pt idx="100">
                  <c:v>492251</c:v>
                </c:pt>
                <c:pt idx="101">
                  <c:v>498977</c:v>
                </c:pt>
                <c:pt idx="102">
                  <c:v>504142</c:v>
                </c:pt>
                <c:pt idx="103">
                  <c:v>504258</c:v>
                </c:pt>
                <c:pt idx="104">
                  <c:v>511006</c:v>
                </c:pt>
                <c:pt idx="105">
                  <c:v>516149</c:v>
                </c:pt>
                <c:pt idx="106">
                  <c:v>516266</c:v>
                </c:pt>
                <c:pt idx="107">
                  <c:v>528168</c:v>
                </c:pt>
                <c:pt idx="108">
                  <c:v>528268</c:v>
                </c:pt>
                <c:pt idx="109">
                  <c:v>535034</c:v>
                </c:pt>
                <c:pt idx="110">
                  <c:v>540182</c:v>
                </c:pt>
                <c:pt idx="111">
                  <c:v>540299</c:v>
                </c:pt>
                <c:pt idx="112">
                  <c:v>547047</c:v>
                </c:pt>
                <c:pt idx="113">
                  <c:v>552191</c:v>
                </c:pt>
                <c:pt idx="114">
                  <c:v>552326</c:v>
                </c:pt>
                <c:pt idx="115">
                  <c:v>559047</c:v>
                </c:pt>
                <c:pt idx="116">
                  <c:v>564328</c:v>
                </c:pt>
                <c:pt idx="117">
                  <c:v>571089</c:v>
                </c:pt>
                <c:pt idx="118">
                  <c:v>576336</c:v>
                </c:pt>
                <c:pt idx="119">
                  <c:v>583094</c:v>
                </c:pt>
                <c:pt idx="120">
                  <c:v>588243</c:v>
                </c:pt>
                <c:pt idx="121">
                  <c:v>588343</c:v>
                </c:pt>
                <c:pt idx="122">
                  <c:v>595103</c:v>
                </c:pt>
                <c:pt idx="123">
                  <c:v>600247</c:v>
                </c:pt>
                <c:pt idx="124">
                  <c:v>600364</c:v>
                </c:pt>
                <c:pt idx="125">
                  <c:v>612252</c:v>
                </c:pt>
                <c:pt idx="126">
                  <c:v>612367</c:v>
                </c:pt>
                <c:pt idx="127">
                  <c:v>619140</c:v>
                </c:pt>
                <c:pt idx="128">
                  <c:v>624253</c:v>
                </c:pt>
                <c:pt idx="129">
                  <c:v>624369</c:v>
                </c:pt>
                <c:pt idx="130">
                  <c:v>631152</c:v>
                </c:pt>
                <c:pt idx="131">
                  <c:v>636284</c:v>
                </c:pt>
                <c:pt idx="132">
                  <c:v>636383</c:v>
                </c:pt>
                <c:pt idx="133">
                  <c:v>643183</c:v>
                </c:pt>
                <c:pt idx="134">
                  <c:v>648296</c:v>
                </c:pt>
                <c:pt idx="135">
                  <c:v>655194</c:v>
                </c:pt>
                <c:pt idx="136">
                  <c:v>660445</c:v>
                </c:pt>
                <c:pt idx="137">
                  <c:v>667203</c:v>
                </c:pt>
                <c:pt idx="138">
                  <c:v>672329</c:v>
                </c:pt>
                <c:pt idx="139">
                  <c:v>672446</c:v>
                </c:pt>
                <c:pt idx="140">
                  <c:v>684348</c:v>
                </c:pt>
                <c:pt idx="141">
                  <c:v>684448</c:v>
                </c:pt>
                <c:pt idx="142">
                  <c:v>691252</c:v>
                </c:pt>
                <c:pt idx="143">
                  <c:v>696369</c:v>
                </c:pt>
                <c:pt idx="144">
                  <c:v>696469</c:v>
                </c:pt>
                <c:pt idx="145">
                  <c:v>703265</c:v>
                </c:pt>
                <c:pt idx="146">
                  <c:v>708376</c:v>
                </c:pt>
                <c:pt idx="147">
                  <c:v>708476</c:v>
                </c:pt>
                <c:pt idx="148">
                  <c:v>715266</c:v>
                </c:pt>
                <c:pt idx="149">
                  <c:v>720379</c:v>
                </c:pt>
                <c:pt idx="150">
                  <c:v>720493</c:v>
                </c:pt>
                <c:pt idx="151">
                  <c:v>727290</c:v>
                </c:pt>
                <c:pt idx="152">
                  <c:v>732385</c:v>
                </c:pt>
                <c:pt idx="153">
                  <c:v>732502</c:v>
                </c:pt>
                <c:pt idx="154">
                  <c:v>739314</c:v>
                </c:pt>
                <c:pt idx="155">
                  <c:v>751318</c:v>
                </c:pt>
                <c:pt idx="156">
                  <c:v>768438</c:v>
                </c:pt>
                <c:pt idx="157">
                  <c:v>768555</c:v>
                </c:pt>
                <c:pt idx="158">
                  <c:v>775346</c:v>
                </c:pt>
                <c:pt idx="159">
                  <c:v>780441</c:v>
                </c:pt>
                <c:pt idx="160">
                  <c:v>780557</c:v>
                </c:pt>
                <c:pt idx="161">
                  <c:v>787346</c:v>
                </c:pt>
                <c:pt idx="162">
                  <c:v>792440</c:v>
                </c:pt>
                <c:pt idx="163">
                  <c:v>792557</c:v>
                </c:pt>
                <c:pt idx="164">
                  <c:v>804458</c:v>
                </c:pt>
                <c:pt idx="165">
                  <c:v>804558</c:v>
                </c:pt>
                <c:pt idx="166">
                  <c:v>811382</c:v>
                </c:pt>
                <c:pt idx="167">
                  <c:v>816461</c:v>
                </c:pt>
                <c:pt idx="168">
                  <c:v>816578</c:v>
                </c:pt>
                <c:pt idx="169">
                  <c:v>823387</c:v>
                </c:pt>
                <c:pt idx="170">
                  <c:v>828464</c:v>
                </c:pt>
                <c:pt idx="171">
                  <c:v>828581</c:v>
                </c:pt>
                <c:pt idx="172">
                  <c:v>840588</c:v>
                </c:pt>
                <c:pt idx="173">
                  <c:v>847420</c:v>
                </c:pt>
                <c:pt idx="174">
                  <c:v>852499</c:v>
                </c:pt>
                <c:pt idx="175">
                  <c:v>859444</c:v>
                </c:pt>
                <c:pt idx="176">
                  <c:v>864522</c:v>
                </c:pt>
                <c:pt idx="177">
                  <c:v>864622</c:v>
                </c:pt>
                <c:pt idx="178">
                  <c:v>871450</c:v>
                </c:pt>
                <c:pt idx="179">
                  <c:v>876529</c:v>
                </c:pt>
                <c:pt idx="180">
                  <c:v>876646</c:v>
                </c:pt>
                <c:pt idx="181">
                  <c:v>883473</c:v>
                </c:pt>
                <c:pt idx="182">
                  <c:v>888532</c:v>
                </c:pt>
                <c:pt idx="183">
                  <c:v>888649</c:v>
                </c:pt>
                <c:pt idx="184">
                  <c:v>895477</c:v>
                </c:pt>
                <c:pt idx="185">
                  <c:v>900539</c:v>
                </c:pt>
                <c:pt idx="186">
                  <c:v>900656</c:v>
                </c:pt>
                <c:pt idx="187">
                  <c:v>907498</c:v>
                </c:pt>
                <c:pt idx="188">
                  <c:v>912676</c:v>
                </c:pt>
                <c:pt idx="189">
                  <c:v>919519</c:v>
                </c:pt>
                <c:pt idx="190">
                  <c:v>924583</c:v>
                </c:pt>
                <c:pt idx="191">
                  <c:v>924683</c:v>
                </c:pt>
                <c:pt idx="192">
                  <c:v>931530</c:v>
                </c:pt>
                <c:pt idx="193">
                  <c:v>936595</c:v>
                </c:pt>
                <c:pt idx="194">
                  <c:v>943538</c:v>
                </c:pt>
                <c:pt idx="195">
                  <c:v>948599</c:v>
                </c:pt>
                <c:pt idx="196">
                  <c:v>955564</c:v>
                </c:pt>
                <c:pt idx="197">
                  <c:v>960626</c:v>
                </c:pt>
                <c:pt idx="198">
                  <c:v>960726</c:v>
                </c:pt>
                <c:pt idx="199">
                  <c:v>967589</c:v>
                </c:pt>
                <c:pt idx="200">
                  <c:v>972637</c:v>
                </c:pt>
                <c:pt idx="201">
                  <c:v>972753</c:v>
                </c:pt>
                <c:pt idx="202">
                  <c:v>979595</c:v>
                </c:pt>
                <c:pt idx="203">
                  <c:v>984758</c:v>
                </c:pt>
                <c:pt idx="204">
                  <c:v>996763</c:v>
                </c:pt>
                <c:pt idx="205">
                  <c:v>1003624</c:v>
                </c:pt>
                <c:pt idx="206">
                  <c:v>1008685</c:v>
                </c:pt>
                <c:pt idx="207">
                  <c:v>1008768</c:v>
                </c:pt>
                <c:pt idx="208">
                  <c:v>1015644</c:v>
                </c:pt>
                <c:pt idx="209">
                  <c:v>1020690</c:v>
                </c:pt>
                <c:pt idx="210">
                  <c:v>1020772</c:v>
                </c:pt>
                <c:pt idx="211">
                  <c:v>1027669</c:v>
                </c:pt>
                <c:pt idx="212">
                  <c:v>1032699</c:v>
                </c:pt>
                <c:pt idx="213">
                  <c:v>1039676</c:v>
                </c:pt>
                <c:pt idx="214">
                  <c:v>1044708</c:v>
                </c:pt>
                <c:pt idx="215">
                  <c:v>1044824</c:v>
                </c:pt>
                <c:pt idx="216">
                  <c:v>1051690</c:v>
                </c:pt>
                <c:pt idx="217">
                  <c:v>1056717</c:v>
                </c:pt>
                <c:pt idx="218">
                  <c:v>1056833</c:v>
                </c:pt>
                <c:pt idx="219">
                  <c:v>1063714</c:v>
                </c:pt>
                <c:pt idx="220">
                  <c:v>1068845</c:v>
                </c:pt>
                <c:pt idx="221">
                  <c:v>1075737</c:v>
                </c:pt>
                <c:pt idx="222">
                  <c:v>1080768</c:v>
                </c:pt>
                <c:pt idx="223">
                  <c:v>1080851</c:v>
                </c:pt>
                <c:pt idx="224">
                  <c:v>1087741</c:v>
                </c:pt>
                <c:pt idx="225">
                  <c:v>1092770</c:v>
                </c:pt>
                <c:pt idx="226">
                  <c:v>1092870</c:v>
                </c:pt>
                <c:pt idx="227">
                  <c:v>1099765</c:v>
                </c:pt>
                <c:pt idx="228">
                  <c:v>1104778</c:v>
                </c:pt>
                <c:pt idx="229">
                  <c:v>1104877</c:v>
                </c:pt>
                <c:pt idx="230">
                  <c:v>1111771</c:v>
                </c:pt>
                <c:pt idx="231">
                  <c:v>1116784</c:v>
                </c:pt>
                <c:pt idx="232">
                  <c:v>1123774</c:v>
                </c:pt>
                <c:pt idx="233">
                  <c:v>1128805</c:v>
                </c:pt>
                <c:pt idx="234">
                  <c:v>1128905</c:v>
                </c:pt>
                <c:pt idx="235">
                  <c:v>1135815</c:v>
                </c:pt>
                <c:pt idx="236">
                  <c:v>1140905</c:v>
                </c:pt>
                <c:pt idx="237">
                  <c:v>1147819</c:v>
                </c:pt>
                <c:pt idx="238">
                  <c:v>1152826</c:v>
                </c:pt>
                <c:pt idx="239">
                  <c:v>1152926</c:v>
                </c:pt>
                <c:pt idx="240">
                  <c:v>1159814</c:v>
                </c:pt>
                <c:pt idx="241">
                  <c:v>1164829</c:v>
                </c:pt>
                <c:pt idx="242">
                  <c:v>1164929</c:v>
                </c:pt>
                <c:pt idx="243">
                  <c:v>1171836</c:v>
                </c:pt>
                <c:pt idx="244">
                  <c:v>1176835</c:v>
                </c:pt>
                <c:pt idx="245">
                  <c:v>1176934</c:v>
                </c:pt>
                <c:pt idx="246">
                  <c:v>1183851</c:v>
                </c:pt>
                <c:pt idx="247">
                  <c:v>1188866</c:v>
                </c:pt>
                <c:pt idx="248">
                  <c:v>1188950</c:v>
                </c:pt>
                <c:pt idx="249">
                  <c:v>1195880</c:v>
                </c:pt>
                <c:pt idx="250">
                  <c:v>1200977</c:v>
                </c:pt>
                <c:pt idx="251">
                  <c:v>1207908</c:v>
                </c:pt>
                <c:pt idx="252">
                  <c:v>1212999</c:v>
                </c:pt>
                <c:pt idx="253">
                  <c:v>1219909</c:v>
                </c:pt>
                <c:pt idx="254">
                  <c:v>1224999</c:v>
                </c:pt>
                <c:pt idx="255">
                  <c:v>1231912</c:v>
                </c:pt>
                <c:pt idx="256">
                  <c:v>1236910</c:v>
                </c:pt>
                <c:pt idx="257">
                  <c:v>1237010</c:v>
                </c:pt>
                <c:pt idx="258">
                  <c:v>1243938</c:v>
                </c:pt>
                <c:pt idx="259">
                  <c:v>1248916</c:v>
                </c:pt>
                <c:pt idx="260">
                  <c:v>1249016</c:v>
                </c:pt>
                <c:pt idx="261">
                  <c:v>1255946</c:v>
                </c:pt>
                <c:pt idx="262">
                  <c:v>1260939</c:v>
                </c:pt>
                <c:pt idx="263">
                  <c:v>1261023</c:v>
                </c:pt>
                <c:pt idx="264">
                  <c:v>1272939</c:v>
                </c:pt>
                <c:pt idx="265">
                  <c:v>1273023</c:v>
                </c:pt>
                <c:pt idx="266">
                  <c:v>1279982</c:v>
                </c:pt>
                <c:pt idx="267">
                  <c:v>1291987</c:v>
                </c:pt>
                <c:pt idx="268">
                  <c:v>1296969</c:v>
                </c:pt>
                <c:pt idx="269">
                  <c:v>1297069</c:v>
                </c:pt>
                <c:pt idx="270">
                  <c:v>1308972</c:v>
                </c:pt>
                <c:pt idx="271">
                  <c:v>1309072</c:v>
                </c:pt>
                <c:pt idx="272">
                  <c:v>1316015</c:v>
                </c:pt>
                <c:pt idx="273">
                  <c:v>1320991</c:v>
                </c:pt>
                <c:pt idx="274">
                  <c:v>1321074</c:v>
                </c:pt>
                <c:pt idx="275">
                  <c:v>1333003</c:v>
                </c:pt>
                <c:pt idx="276">
                  <c:v>1333087</c:v>
                </c:pt>
                <c:pt idx="277">
                  <c:v>1345008</c:v>
                </c:pt>
                <c:pt idx="278">
                  <c:v>1345108</c:v>
                </c:pt>
                <c:pt idx="279">
                  <c:v>1352070</c:v>
                </c:pt>
                <c:pt idx="280">
                  <c:v>1364080</c:v>
                </c:pt>
                <c:pt idx="281">
                  <c:v>1369043</c:v>
                </c:pt>
                <c:pt idx="282">
                  <c:v>1369143</c:v>
                </c:pt>
                <c:pt idx="283">
                  <c:v>1381059</c:v>
                </c:pt>
                <c:pt idx="284">
                  <c:v>1381159</c:v>
                </c:pt>
                <c:pt idx="285">
                  <c:v>1388122</c:v>
                </c:pt>
                <c:pt idx="286">
                  <c:v>1393085</c:v>
                </c:pt>
                <c:pt idx="287">
                  <c:v>1393167</c:v>
                </c:pt>
                <c:pt idx="288">
                  <c:v>1405157</c:v>
                </c:pt>
                <c:pt idx="289">
                  <c:v>1412132</c:v>
                </c:pt>
                <c:pt idx="290">
                  <c:v>1417098</c:v>
                </c:pt>
                <c:pt idx="291">
                  <c:v>1417182</c:v>
                </c:pt>
                <c:pt idx="292">
                  <c:v>1424165</c:v>
                </c:pt>
                <c:pt idx="293">
                  <c:v>1429114</c:v>
                </c:pt>
                <c:pt idx="294">
                  <c:v>1429214</c:v>
                </c:pt>
                <c:pt idx="295">
                  <c:v>1436193</c:v>
                </c:pt>
                <c:pt idx="296">
                  <c:v>1441125</c:v>
                </c:pt>
                <c:pt idx="297">
                  <c:v>1441225</c:v>
                </c:pt>
                <c:pt idx="298">
                  <c:v>1448208</c:v>
                </c:pt>
                <c:pt idx="299">
                  <c:v>1453140</c:v>
                </c:pt>
                <c:pt idx="300">
                  <c:v>1453240</c:v>
                </c:pt>
                <c:pt idx="301">
                  <c:v>1460222</c:v>
                </c:pt>
                <c:pt idx="302">
                  <c:v>1465155</c:v>
                </c:pt>
                <c:pt idx="303">
                  <c:v>1465254</c:v>
                </c:pt>
                <c:pt idx="304">
                  <c:v>1472248</c:v>
                </c:pt>
                <c:pt idx="305">
                  <c:v>1477258</c:v>
                </c:pt>
                <c:pt idx="306">
                  <c:v>1484259</c:v>
                </c:pt>
                <c:pt idx="307">
                  <c:v>1489208</c:v>
                </c:pt>
                <c:pt idx="308">
                  <c:v>1496282</c:v>
                </c:pt>
                <c:pt idx="309">
                  <c:v>1501208</c:v>
                </c:pt>
                <c:pt idx="310">
                  <c:v>1501308</c:v>
                </c:pt>
                <c:pt idx="311">
                  <c:v>1508303</c:v>
                </c:pt>
                <c:pt idx="312">
                  <c:v>1513216</c:v>
                </c:pt>
                <c:pt idx="313">
                  <c:v>1513316</c:v>
                </c:pt>
                <c:pt idx="314">
                  <c:v>1520312</c:v>
                </c:pt>
                <c:pt idx="315">
                  <c:v>1525225</c:v>
                </c:pt>
                <c:pt idx="316">
                  <c:v>1525325</c:v>
                </c:pt>
                <c:pt idx="317">
                  <c:v>1537336</c:v>
                </c:pt>
                <c:pt idx="318">
                  <c:v>1544344</c:v>
                </c:pt>
                <c:pt idx="319">
                  <c:v>1549276</c:v>
                </c:pt>
                <c:pt idx="320">
                  <c:v>1549360</c:v>
                </c:pt>
                <c:pt idx="321">
                  <c:v>1556367</c:v>
                </c:pt>
                <c:pt idx="322">
                  <c:v>1561282</c:v>
                </c:pt>
                <c:pt idx="323">
                  <c:v>1573281</c:v>
                </c:pt>
                <c:pt idx="324">
                  <c:v>1580388</c:v>
                </c:pt>
                <c:pt idx="325">
                  <c:v>1585300</c:v>
                </c:pt>
                <c:pt idx="326">
                  <c:v>1585383</c:v>
                </c:pt>
                <c:pt idx="327">
                  <c:v>1592389</c:v>
                </c:pt>
                <c:pt idx="328">
                  <c:v>1597398</c:v>
                </c:pt>
                <c:pt idx="329">
                  <c:v>1604421</c:v>
                </c:pt>
                <c:pt idx="330">
                  <c:v>1609306</c:v>
                </c:pt>
                <c:pt idx="331">
                  <c:v>1616418</c:v>
                </c:pt>
                <c:pt idx="332">
                  <c:v>1621314</c:v>
                </c:pt>
                <c:pt idx="333">
                  <c:v>1621414</c:v>
                </c:pt>
                <c:pt idx="334">
                  <c:v>1628439</c:v>
                </c:pt>
                <c:pt idx="335">
                  <c:v>1633324</c:v>
                </c:pt>
                <c:pt idx="336">
                  <c:v>1633423</c:v>
                </c:pt>
                <c:pt idx="337">
                  <c:v>1640440</c:v>
                </c:pt>
                <c:pt idx="338">
                  <c:v>1645336</c:v>
                </c:pt>
                <c:pt idx="339">
                  <c:v>1645419</c:v>
                </c:pt>
                <c:pt idx="340">
                  <c:v>1657351</c:v>
                </c:pt>
                <c:pt idx="341">
                  <c:v>1657417</c:v>
                </c:pt>
                <c:pt idx="342">
                  <c:v>1664446</c:v>
                </c:pt>
                <c:pt idx="343">
                  <c:v>1669336</c:v>
                </c:pt>
                <c:pt idx="344">
                  <c:v>1676455</c:v>
                </c:pt>
                <c:pt idx="345">
                  <c:v>1681332</c:v>
                </c:pt>
                <c:pt idx="346">
                  <c:v>1681432</c:v>
                </c:pt>
                <c:pt idx="347">
                  <c:v>1688480</c:v>
                </c:pt>
                <c:pt idx="348">
                  <c:v>1693445</c:v>
                </c:pt>
                <c:pt idx="349">
                  <c:v>1700489</c:v>
                </c:pt>
                <c:pt idx="350">
                  <c:v>1705371</c:v>
                </c:pt>
                <c:pt idx="351">
                  <c:v>1705455</c:v>
                </c:pt>
                <c:pt idx="352">
                  <c:v>1717399</c:v>
                </c:pt>
                <c:pt idx="353">
                  <c:v>1717466</c:v>
                </c:pt>
                <c:pt idx="354">
                  <c:v>1724527</c:v>
                </c:pt>
                <c:pt idx="355">
                  <c:v>1729406</c:v>
                </c:pt>
                <c:pt idx="356">
                  <c:v>1736532</c:v>
                </c:pt>
                <c:pt idx="357">
                  <c:v>1741409</c:v>
                </c:pt>
                <c:pt idx="358">
                  <c:v>1741509</c:v>
                </c:pt>
                <c:pt idx="359">
                  <c:v>1748552</c:v>
                </c:pt>
                <c:pt idx="360">
                  <c:v>1753513</c:v>
                </c:pt>
                <c:pt idx="361">
                  <c:v>1760578</c:v>
                </c:pt>
                <c:pt idx="362">
                  <c:v>1765439</c:v>
                </c:pt>
                <c:pt idx="363">
                  <c:v>1765523</c:v>
                </c:pt>
                <c:pt idx="364">
                  <c:v>1777449</c:v>
                </c:pt>
                <c:pt idx="365">
                  <c:v>1777532</c:v>
                </c:pt>
                <c:pt idx="366">
                  <c:v>1784607</c:v>
                </c:pt>
                <c:pt idx="367">
                  <c:v>1789452</c:v>
                </c:pt>
                <c:pt idx="368">
                  <c:v>1796612</c:v>
                </c:pt>
                <c:pt idx="369">
                  <c:v>1801560</c:v>
                </c:pt>
                <c:pt idx="370">
                  <c:v>1808634</c:v>
                </c:pt>
                <c:pt idx="371">
                  <c:v>1813499</c:v>
                </c:pt>
                <c:pt idx="372">
                  <c:v>1813565</c:v>
                </c:pt>
                <c:pt idx="373">
                  <c:v>1820641</c:v>
                </c:pt>
                <c:pt idx="374">
                  <c:v>1825503</c:v>
                </c:pt>
                <c:pt idx="375">
                  <c:v>1825586</c:v>
                </c:pt>
                <c:pt idx="376">
                  <c:v>1837517</c:v>
                </c:pt>
                <c:pt idx="377">
                  <c:v>1837601</c:v>
                </c:pt>
                <c:pt idx="378">
                  <c:v>1844698</c:v>
                </c:pt>
                <c:pt idx="379">
                  <c:v>1849526</c:v>
                </c:pt>
                <c:pt idx="380">
                  <c:v>1856698</c:v>
                </c:pt>
                <c:pt idx="381">
                  <c:v>1861545</c:v>
                </c:pt>
                <c:pt idx="382">
                  <c:v>1861628</c:v>
                </c:pt>
                <c:pt idx="383">
                  <c:v>1868716</c:v>
                </c:pt>
                <c:pt idx="384">
                  <c:v>1873557</c:v>
                </c:pt>
                <c:pt idx="385">
                  <c:v>1873640</c:v>
                </c:pt>
                <c:pt idx="386">
                  <c:v>1880712</c:v>
                </c:pt>
                <c:pt idx="387">
                  <c:v>1885548</c:v>
                </c:pt>
                <c:pt idx="388">
                  <c:v>1885631</c:v>
                </c:pt>
                <c:pt idx="389">
                  <c:v>1892715</c:v>
                </c:pt>
                <c:pt idx="390">
                  <c:v>1897642</c:v>
                </c:pt>
              </c:numCache>
            </c:numRef>
          </c:xVal>
          <c:yVal>
            <c:numRef>
              <c:f>log!$D$2:$D$392</c:f>
              <c:numCache>
                <c:formatCode>General</c:formatCode>
                <c:ptCount val="391"/>
                <c:pt idx="2">
                  <c:v>24</c:v>
                </c:pt>
                <c:pt idx="5">
                  <c:v>24</c:v>
                </c:pt>
                <c:pt idx="8">
                  <c:v>24</c:v>
                </c:pt>
                <c:pt idx="11">
                  <c:v>24</c:v>
                </c:pt>
                <c:pt idx="15">
                  <c:v>24</c:v>
                </c:pt>
                <c:pt idx="18">
                  <c:v>24</c:v>
                </c:pt>
                <c:pt idx="22">
                  <c:v>24</c:v>
                </c:pt>
                <c:pt idx="23">
                  <c:v>23</c:v>
                </c:pt>
                <c:pt idx="26">
                  <c:v>23</c:v>
                </c:pt>
                <c:pt idx="29">
                  <c:v>23</c:v>
                </c:pt>
                <c:pt idx="32">
                  <c:v>23</c:v>
                </c:pt>
                <c:pt idx="35">
                  <c:v>23</c:v>
                </c:pt>
                <c:pt idx="37">
                  <c:v>23</c:v>
                </c:pt>
                <c:pt idx="40">
                  <c:v>23</c:v>
                </c:pt>
                <c:pt idx="43">
                  <c:v>23</c:v>
                </c:pt>
                <c:pt idx="48">
                  <c:v>23</c:v>
                </c:pt>
                <c:pt idx="50">
                  <c:v>22</c:v>
                </c:pt>
                <c:pt idx="52">
                  <c:v>22</c:v>
                </c:pt>
                <c:pt idx="54">
                  <c:v>22</c:v>
                </c:pt>
                <c:pt idx="57">
                  <c:v>22</c:v>
                </c:pt>
                <c:pt idx="60">
                  <c:v>22</c:v>
                </c:pt>
                <c:pt idx="62">
                  <c:v>22</c:v>
                </c:pt>
                <c:pt idx="65">
                  <c:v>22</c:v>
                </c:pt>
                <c:pt idx="68">
                  <c:v>22</c:v>
                </c:pt>
                <c:pt idx="70">
                  <c:v>22</c:v>
                </c:pt>
                <c:pt idx="73">
                  <c:v>22</c:v>
                </c:pt>
                <c:pt idx="76">
                  <c:v>22</c:v>
                </c:pt>
                <c:pt idx="79">
                  <c:v>22</c:v>
                </c:pt>
                <c:pt idx="81">
                  <c:v>22</c:v>
                </c:pt>
                <c:pt idx="84">
                  <c:v>22</c:v>
                </c:pt>
                <c:pt idx="87">
                  <c:v>22</c:v>
                </c:pt>
                <c:pt idx="90">
                  <c:v>22</c:v>
                </c:pt>
                <c:pt idx="94">
                  <c:v>22</c:v>
                </c:pt>
                <c:pt idx="97">
                  <c:v>23</c:v>
                </c:pt>
                <c:pt idx="101">
                  <c:v>23</c:v>
                </c:pt>
                <c:pt idx="104">
                  <c:v>23</c:v>
                </c:pt>
                <c:pt idx="109">
                  <c:v>23</c:v>
                </c:pt>
                <c:pt idx="112">
                  <c:v>23</c:v>
                </c:pt>
                <c:pt idx="115">
                  <c:v>23</c:v>
                </c:pt>
                <c:pt idx="117">
                  <c:v>23</c:v>
                </c:pt>
                <c:pt idx="119">
                  <c:v>23</c:v>
                </c:pt>
                <c:pt idx="122">
                  <c:v>23</c:v>
                </c:pt>
                <c:pt idx="127">
                  <c:v>24</c:v>
                </c:pt>
                <c:pt idx="130">
                  <c:v>23</c:v>
                </c:pt>
                <c:pt idx="133">
                  <c:v>23</c:v>
                </c:pt>
                <c:pt idx="135">
                  <c:v>23</c:v>
                </c:pt>
                <c:pt idx="137">
                  <c:v>23</c:v>
                </c:pt>
                <c:pt idx="142">
                  <c:v>24</c:v>
                </c:pt>
                <c:pt idx="145">
                  <c:v>24</c:v>
                </c:pt>
                <c:pt idx="148">
                  <c:v>23</c:v>
                </c:pt>
                <c:pt idx="151">
                  <c:v>23</c:v>
                </c:pt>
                <c:pt idx="154">
                  <c:v>23</c:v>
                </c:pt>
                <c:pt idx="155">
                  <c:v>23</c:v>
                </c:pt>
                <c:pt idx="158">
                  <c:v>24</c:v>
                </c:pt>
                <c:pt idx="161">
                  <c:v>25</c:v>
                </c:pt>
                <c:pt idx="166">
                  <c:v>27</c:v>
                </c:pt>
                <c:pt idx="169">
                  <c:v>27</c:v>
                </c:pt>
                <c:pt idx="173">
                  <c:v>28</c:v>
                </c:pt>
                <c:pt idx="175">
                  <c:v>27</c:v>
                </c:pt>
                <c:pt idx="178">
                  <c:v>26</c:v>
                </c:pt>
                <c:pt idx="181">
                  <c:v>25</c:v>
                </c:pt>
                <c:pt idx="184">
                  <c:v>24</c:v>
                </c:pt>
                <c:pt idx="187">
                  <c:v>24</c:v>
                </c:pt>
                <c:pt idx="189">
                  <c:v>24</c:v>
                </c:pt>
                <c:pt idx="192">
                  <c:v>24</c:v>
                </c:pt>
                <c:pt idx="194">
                  <c:v>24</c:v>
                </c:pt>
                <c:pt idx="196">
                  <c:v>24</c:v>
                </c:pt>
                <c:pt idx="199">
                  <c:v>24</c:v>
                </c:pt>
                <c:pt idx="202">
                  <c:v>24</c:v>
                </c:pt>
                <c:pt idx="205">
                  <c:v>24</c:v>
                </c:pt>
                <c:pt idx="208">
                  <c:v>24</c:v>
                </c:pt>
                <c:pt idx="211">
                  <c:v>24</c:v>
                </c:pt>
                <c:pt idx="213">
                  <c:v>24</c:v>
                </c:pt>
                <c:pt idx="216">
                  <c:v>24</c:v>
                </c:pt>
                <c:pt idx="219">
                  <c:v>24</c:v>
                </c:pt>
                <c:pt idx="221">
                  <c:v>24</c:v>
                </c:pt>
                <c:pt idx="224">
                  <c:v>24</c:v>
                </c:pt>
                <c:pt idx="227">
                  <c:v>24</c:v>
                </c:pt>
                <c:pt idx="230">
                  <c:v>24</c:v>
                </c:pt>
                <c:pt idx="232">
                  <c:v>24</c:v>
                </c:pt>
                <c:pt idx="235">
                  <c:v>34</c:v>
                </c:pt>
                <c:pt idx="237">
                  <c:v>30</c:v>
                </c:pt>
                <c:pt idx="240">
                  <c:v>27</c:v>
                </c:pt>
                <c:pt idx="243">
                  <c:v>27</c:v>
                </c:pt>
                <c:pt idx="246">
                  <c:v>26</c:v>
                </c:pt>
                <c:pt idx="249">
                  <c:v>26</c:v>
                </c:pt>
                <c:pt idx="251">
                  <c:v>25</c:v>
                </c:pt>
                <c:pt idx="253">
                  <c:v>25</c:v>
                </c:pt>
                <c:pt idx="255">
                  <c:v>25</c:v>
                </c:pt>
                <c:pt idx="258">
                  <c:v>25</c:v>
                </c:pt>
                <c:pt idx="261">
                  <c:v>25</c:v>
                </c:pt>
                <c:pt idx="266">
                  <c:v>25</c:v>
                </c:pt>
                <c:pt idx="267">
                  <c:v>25</c:v>
                </c:pt>
                <c:pt idx="272">
                  <c:v>24</c:v>
                </c:pt>
                <c:pt idx="279">
                  <c:v>25</c:v>
                </c:pt>
                <c:pt idx="280">
                  <c:v>25</c:v>
                </c:pt>
                <c:pt idx="285">
                  <c:v>24</c:v>
                </c:pt>
                <c:pt idx="289">
                  <c:v>25</c:v>
                </c:pt>
                <c:pt idx="292">
                  <c:v>24</c:v>
                </c:pt>
                <c:pt idx="295">
                  <c:v>24</c:v>
                </c:pt>
                <c:pt idx="298">
                  <c:v>24</c:v>
                </c:pt>
                <c:pt idx="301">
                  <c:v>24</c:v>
                </c:pt>
                <c:pt idx="304">
                  <c:v>24</c:v>
                </c:pt>
                <c:pt idx="306">
                  <c:v>24</c:v>
                </c:pt>
                <c:pt idx="308">
                  <c:v>24</c:v>
                </c:pt>
                <c:pt idx="311">
                  <c:v>24</c:v>
                </c:pt>
                <c:pt idx="314">
                  <c:v>24</c:v>
                </c:pt>
                <c:pt idx="318">
                  <c:v>24</c:v>
                </c:pt>
                <c:pt idx="321">
                  <c:v>24</c:v>
                </c:pt>
                <c:pt idx="324">
                  <c:v>24</c:v>
                </c:pt>
                <c:pt idx="327">
                  <c:v>24</c:v>
                </c:pt>
                <c:pt idx="329">
                  <c:v>24</c:v>
                </c:pt>
                <c:pt idx="331">
                  <c:v>24</c:v>
                </c:pt>
                <c:pt idx="334">
                  <c:v>24</c:v>
                </c:pt>
                <c:pt idx="337">
                  <c:v>23</c:v>
                </c:pt>
                <c:pt idx="342">
                  <c:v>23</c:v>
                </c:pt>
                <c:pt idx="344">
                  <c:v>23</c:v>
                </c:pt>
                <c:pt idx="347">
                  <c:v>23</c:v>
                </c:pt>
                <c:pt idx="349">
                  <c:v>23</c:v>
                </c:pt>
                <c:pt idx="354">
                  <c:v>23</c:v>
                </c:pt>
                <c:pt idx="356">
                  <c:v>23</c:v>
                </c:pt>
                <c:pt idx="359">
                  <c:v>23</c:v>
                </c:pt>
                <c:pt idx="361">
                  <c:v>23</c:v>
                </c:pt>
                <c:pt idx="366">
                  <c:v>23</c:v>
                </c:pt>
                <c:pt idx="368">
                  <c:v>23</c:v>
                </c:pt>
                <c:pt idx="370">
                  <c:v>22</c:v>
                </c:pt>
                <c:pt idx="373">
                  <c:v>22</c:v>
                </c:pt>
                <c:pt idx="378">
                  <c:v>22</c:v>
                </c:pt>
                <c:pt idx="380">
                  <c:v>22</c:v>
                </c:pt>
                <c:pt idx="383">
                  <c:v>22</c:v>
                </c:pt>
                <c:pt idx="386">
                  <c:v>22</c:v>
                </c:pt>
                <c:pt idx="389">
                  <c:v>22</c:v>
                </c:pt>
              </c:numCache>
            </c:numRef>
          </c:yVal>
          <c:smooth val="0"/>
        </c:ser>
        <c:ser>
          <c:idx val="2"/>
          <c:order val="2"/>
          <c:tx>
            <c:strRef>
              <c:f>log!$E$1</c:f>
              <c:strCache>
                <c:ptCount val="1"/>
                <c:pt idx="0">
                  <c:v>Node 2</c:v>
                </c:pt>
              </c:strCache>
            </c:strRef>
          </c:tx>
          <c:spPr>
            <a:ln w="28575">
              <a:noFill/>
            </a:ln>
          </c:spPr>
          <c:xVal>
            <c:numRef>
              <c:f>log!$B$2:$B$392</c:f>
              <c:numCache>
                <c:formatCode>General</c:formatCode>
                <c:ptCount val="391"/>
                <c:pt idx="0">
                  <c:v>11642</c:v>
                </c:pt>
                <c:pt idx="1">
                  <c:v>11761</c:v>
                </c:pt>
                <c:pt idx="2">
                  <c:v>18374</c:v>
                </c:pt>
                <c:pt idx="3">
                  <c:v>23635</c:v>
                </c:pt>
                <c:pt idx="4">
                  <c:v>23768</c:v>
                </c:pt>
                <c:pt idx="5">
                  <c:v>30376</c:v>
                </c:pt>
                <c:pt idx="6">
                  <c:v>35637</c:v>
                </c:pt>
                <c:pt idx="7">
                  <c:v>35770</c:v>
                </c:pt>
                <c:pt idx="8">
                  <c:v>42395</c:v>
                </c:pt>
                <c:pt idx="9">
                  <c:v>47660</c:v>
                </c:pt>
                <c:pt idx="10">
                  <c:v>47776</c:v>
                </c:pt>
                <c:pt idx="11">
                  <c:v>54407</c:v>
                </c:pt>
                <c:pt idx="12">
                  <c:v>59681</c:v>
                </c:pt>
                <c:pt idx="13">
                  <c:v>71689</c:v>
                </c:pt>
                <c:pt idx="14">
                  <c:v>71805</c:v>
                </c:pt>
                <c:pt idx="15">
                  <c:v>78438</c:v>
                </c:pt>
                <c:pt idx="16">
                  <c:v>83705</c:v>
                </c:pt>
                <c:pt idx="17">
                  <c:v>83839</c:v>
                </c:pt>
                <c:pt idx="18">
                  <c:v>90453</c:v>
                </c:pt>
                <c:pt idx="19">
                  <c:v>95710</c:v>
                </c:pt>
                <c:pt idx="20">
                  <c:v>95844</c:v>
                </c:pt>
                <c:pt idx="21">
                  <c:v>107846</c:v>
                </c:pt>
                <c:pt idx="22">
                  <c:v>114495</c:v>
                </c:pt>
                <c:pt idx="23">
                  <c:v>126502</c:v>
                </c:pt>
                <c:pt idx="24">
                  <c:v>131745</c:v>
                </c:pt>
                <c:pt idx="25">
                  <c:v>131878</c:v>
                </c:pt>
                <c:pt idx="26">
                  <c:v>138523</c:v>
                </c:pt>
                <c:pt idx="27">
                  <c:v>143750</c:v>
                </c:pt>
                <c:pt idx="28">
                  <c:v>143883</c:v>
                </c:pt>
                <c:pt idx="29">
                  <c:v>150530</c:v>
                </c:pt>
                <c:pt idx="30">
                  <c:v>155773</c:v>
                </c:pt>
                <c:pt idx="31">
                  <c:v>155890</c:v>
                </c:pt>
                <c:pt idx="32">
                  <c:v>162535</c:v>
                </c:pt>
                <c:pt idx="33">
                  <c:v>167781</c:v>
                </c:pt>
                <c:pt idx="34">
                  <c:v>167897</c:v>
                </c:pt>
                <c:pt idx="35">
                  <c:v>174559</c:v>
                </c:pt>
                <c:pt idx="36">
                  <c:v>179921</c:v>
                </c:pt>
                <c:pt idx="37">
                  <c:v>186566</c:v>
                </c:pt>
                <c:pt idx="38">
                  <c:v>191810</c:v>
                </c:pt>
                <c:pt idx="39">
                  <c:v>203815</c:v>
                </c:pt>
                <c:pt idx="40">
                  <c:v>210605</c:v>
                </c:pt>
                <c:pt idx="41">
                  <c:v>215832</c:v>
                </c:pt>
                <c:pt idx="42">
                  <c:v>215947</c:v>
                </c:pt>
                <c:pt idx="43">
                  <c:v>222608</c:v>
                </c:pt>
                <c:pt idx="44">
                  <c:v>227841</c:v>
                </c:pt>
                <c:pt idx="45">
                  <c:v>227958</c:v>
                </c:pt>
                <c:pt idx="46">
                  <c:v>239855</c:v>
                </c:pt>
                <c:pt idx="47">
                  <c:v>239972</c:v>
                </c:pt>
                <c:pt idx="48">
                  <c:v>246651</c:v>
                </c:pt>
                <c:pt idx="49">
                  <c:v>251994</c:v>
                </c:pt>
                <c:pt idx="50">
                  <c:v>258656</c:v>
                </c:pt>
                <c:pt idx="51">
                  <c:v>263887</c:v>
                </c:pt>
                <c:pt idx="52">
                  <c:v>270699</c:v>
                </c:pt>
                <c:pt idx="53">
                  <c:v>275900</c:v>
                </c:pt>
                <c:pt idx="54">
                  <c:v>282712</c:v>
                </c:pt>
                <c:pt idx="55">
                  <c:v>287909</c:v>
                </c:pt>
                <c:pt idx="56">
                  <c:v>288042</c:v>
                </c:pt>
                <c:pt idx="57">
                  <c:v>294721</c:v>
                </c:pt>
                <c:pt idx="58">
                  <c:v>299936</c:v>
                </c:pt>
                <c:pt idx="59">
                  <c:v>300053</c:v>
                </c:pt>
                <c:pt idx="60">
                  <c:v>306741</c:v>
                </c:pt>
                <c:pt idx="61">
                  <c:v>312054</c:v>
                </c:pt>
                <c:pt idx="62">
                  <c:v>318754</c:v>
                </c:pt>
                <c:pt idx="63">
                  <c:v>323969</c:v>
                </c:pt>
                <c:pt idx="64">
                  <c:v>324087</c:v>
                </c:pt>
                <c:pt idx="65">
                  <c:v>330785</c:v>
                </c:pt>
                <c:pt idx="66">
                  <c:v>335979</c:v>
                </c:pt>
                <c:pt idx="67">
                  <c:v>336096</c:v>
                </c:pt>
                <c:pt idx="68">
                  <c:v>342807</c:v>
                </c:pt>
                <c:pt idx="69">
                  <c:v>347989</c:v>
                </c:pt>
                <c:pt idx="70">
                  <c:v>354817</c:v>
                </c:pt>
                <c:pt idx="71">
                  <c:v>360014</c:v>
                </c:pt>
                <c:pt idx="72">
                  <c:v>360131</c:v>
                </c:pt>
                <c:pt idx="73">
                  <c:v>366825</c:v>
                </c:pt>
                <c:pt idx="74">
                  <c:v>372021</c:v>
                </c:pt>
                <c:pt idx="75">
                  <c:v>372138</c:v>
                </c:pt>
                <c:pt idx="76">
                  <c:v>378849</c:v>
                </c:pt>
                <c:pt idx="77">
                  <c:v>384025</c:v>
                </c:pt>
                <c:pt idx="78">
                  <c:v>384158</c:v>
                </c:pt>
                <c:pt idx="79">
                  <c:v>390852</c:v>
                </c:pt>
                <c:pt idx="80">
                  <c:v>396161</c:v>
                </c:pt>
                <c:pt idx="81">
                  <c:v>402869</c:v>
                </c:pt>
                <c:pt idx="82">
                  <c:v>408047</c:v>
                </c:pt>
                <c:pt idx="83">
                  <c:v>408164</c:v>
                </c:pt>
                <c:pt idx="84">
                  <c:v>414892</c:v>
                </c:pt>
                <c:pt idx="85">
                  <c:v>420050</c:v>
                </c:pt>
                <c:pt idx="86">
                  <c:v>420166</c:v>
                </c:pt>
                <c:pt idx="87">
                  <c:v>426890</c:v>
                </c:pt>
                <c:pt idx="88">
                  <c:v>432066</c:v>
                </c:pt>
                <c:pt idx="89">
                  <c:v>432166</c:v>
                </c:pt>
                <c:pt idx="90">
                  <c:v>438893</c:v>
                </c:pt>
                <c:pt idx="91">
                  <c:v>444073</c:v>
                </c:pt>
                <c:pt idx="92">
                  <c:v>456079</c:v>
                </c:pt>
                <c:pt idx="93">
                  <c:v>456213</c:v>
                </c:pt>
                <c:pt idx="94">
                  <c:v>462937</c:v>
                </c:pt>
                <c:pt idx="95">
                  <c:v>468083</c:v>
                </c:pt>
                <c:pt idx="96">
                  <c:v>468216</c:v>
                </c:pt>
                <c:pt idx="97">
                  <c:v>474943</c:v>
                </c:pt>
                <c:pt idx="98">
                  <c:v>480224</c:v>
                </c:pt>
                <c:pt idx="99">
                  <c:v>492134</c:v>
                </c:pt>
                <c:pt idx="100">
                  <c:v>492251</c:v>
                </c:pt>
                <c:pt idx="101">
                  <c:v>498977</c:v>
                </c:pt>
                <c:pt idx="102">
                  <c:v>504142</c:v>
                </c:pt>
                <c:pt idx="103">
                  <c:v>504258</c:v>
                </c:pt>
                <c:pt idx="104">
                  <c:v>511006</c:v>
                </c:pt>
                <c:pt idx="105">
                  <c:v>516149</c:v>
                </c:pt>
                <c:pt idx="106">
                  <c:v>516266</c:v>
                </c:pt>
                <c:pt idx="107">
                  <c:v>528168</c:v>
                </c:pt>
                <c:pt idx="108">
                  <c:v>528268</c:v>
                </c:pt>
                <c:pt idx="109">
                  <c:v>535034</c:v>
                </c:pt>
                <c:pt idx="110">
                  <c:v>540182</c:v>
                </c:pt>
                <c:pt idx="111">
                  <c:v>540299</c:v>
                </c:pt>
                <c:pt idx="112">
                  <c:v>547047</c:v>
                </c:pt>
                <c:pt idx="113">
                  <c:v>552191</c:v>
                </c:pt>
                <c:pt idx="114">
                  <c:v>552326</c:v>
                </c:pt>
                <c:pt idx="115">
                  <c:v>559047</c:v>
                </c:pt>
                <c:pt idx="116">
                  <c:v>564328</c:v>
                </c:pt>
                <c:pt idx="117">
                  <c:v>571089</c:v>
                </c:pt>
                <c:pt idx="118">
                  <c:v>576336</c:v>
                </c:pt>
                <c:pt idx="119">
                  <c:v>583094</c:v>
                </c:pt>
                <c:pt idx="120">
                  <c:v>588243</c:v>
                </c:pt>
                <c:pt idx="121">
                  <c:v>588343</c:v>
                </c:pt>
                <c:pt idx="122">
                  <c:v>595103</c:v>
                </c:pt>
                <c:pt idx="123">
                  <c:v>600247</c:v>
                </c:pt>
                <c:pt idx="124">
                  <c:v>600364</c:v>
                </c:pt>
                <c:pt idx="125">
                  <c:v>612252</c:v>
                </c:pt>
                <c:pt idx="126">
                  <c:v>612367</c:v>
                </c:pt>
                <c:pt idx="127">
                  <c:v>619140</c:v>
                </c:pt>
                <c:pt idx="128">
                  <c:v>624253</c:v>
                </c:pt>
                <c:pt idx="129">
                  <c:v>624369</c:v>
                </c:pt>
                <c:pt idx="130">
                  <c:v>631152</c:v>
                </c:pt>
                <c:pt idx="131">
                  <c:v>636284</c:v>
                </c:pt>
                <c:pt idx="132">
                  <c:v>636383</c:v>
                </c:pt>
                <c:pt idx="133">
                  <c:v>643183</c:v>
                </c:pt>
                <c:pt idx="134">
                  <c:v>648296</c:v>
                </c:pt>
                <c:pt idx="135">
                  <c:v>655194</c:v>
                </c:pt>
                <c:pt idx="136">
                  <c:v>660445</c:v>
                </c:pt>
                <c:pt idx="137">
                  <c:v>667203</c:v>
                </c:pt>
                <c:pt idx="138">
                  <c:v>672329</c:v>
                </c:pt>
                <c:pt idx="139">
                  <c:v>672446</c:v>
                </c:pt>
                <c:pt idx="140">
                  <c:v>684348</c:v>
                </c:pt>
                <c:pt idx="141">
                  <c:v>684448</c:v>
                </c:pt>
                <c:pt idx="142">
                  <c:v>691252</c:v>
                </c:pt>
                <c:pt idx="143">
                  <c:v>696369</c:v>
                </c:pt>
                <c:pt idx="144">
                  <c:v>696469</c:v>
                </c:pt>
                <c:pt idx="145">
                  <c:v>703265</c:v>
                </c:pt>
                <c:pt idx="146">
                  <c:v>708376</c:v>
                </c:pt>
                <c:pt idx="147">
                  <c:v>708476</c:v>
                </c:pt>
                <c:pt idx="148">
                  <c:v>715266</c:v>
                </c:pt>
                <c:pt idx="149">
                  <c:v>720379</c:v>
                </c:pt>
                <c:pt idx="150">
                  <c:v>720493</c:v>
                </c:pt>
                <c:pt idx="151">
                  <c:v>727290</c:v>
                </c:pt>
                <c:pt idx="152">
                  <c:v>732385</c:v>
                </c:pt>
                <c:pt idx="153">
                  <c:v>732502</c:v>
                </c:pt>
                <c:pt idx="154">
                  <c:v>739314</c:v>
                </c:pt>
                <c:pt idx="155">
                  <c:v>751318</c:v>
                </c:pt>
                <c:pt idx="156">
                  <c:v>768438</c:v>
                </c:pt>
                <c:pt idx="157">
                  <c:v>768555</c:v>
                </c:pt>
                <c:pt idx="158">
                  <c:v>775346</c:v>
                </c:pt>
                <c:pt idx="159">
                  <c:v>780441</c:v>
                </c:pt>
                <c:pt idx="160">
                  <c:v>780557</c:v>
                </c:pt>
                <c:pt idx="161">
                  <c:v>787346</c:v>
                </c:pt>
                <c:pt idx="162">
                  <c:v>792440</c:v>
                </c:pt>
                <c:pt idx="163">
                  <c:v>792557</c:v>
                </c:pt>
                <c:pt idx="164">
                  <c:v>804458</c:v>
                </c:pt>
                <c:pt idx="165">
                  <c:v>804558</c:v>
                </c:pt>
                <c:pt idx="166">
                  <c:v>811382</c:v>
                </c:pt>
                <c:pt idx="167">
                  <c:v>816461</c:v>
                </c:pt>
                <c:pt idx="168">
                  <c:v>816578</c:v>
                </c:pt>
                <c:pt idx="169">
                  <c:v>823387</c:v>
                </c:pt>
                <c:pt idx="170">
                  <c:v>828464</c:v>
                </c:pt>
                <c:pt idx="171">
                  <c:v>828581</c:v>
                </c:pt>
                <c:pt idx="172">
                  <c:v>840588</c:v>
                </c:pt>
                <c:pt idx="173">
                  <c:v>847420</c:v>
                </c:pt>
                <c:pt idx="174">
                  <c:v>852499</c:v>
                </c:pt>
                <c:pt idx="175">
                  <c:v>859444</c:v>
                </c:pt>
                <c:pt idx="176">
                  <c:v>864522</c:v>
                </c:pt>
                <c:pt idx="177">
                  <c:v>864622</c:v>
                </c:pt>
                <c:pt idx="178">
                  <c:v>871450</c:v>
                </c:pt>
                <c:pt idx="179">
                  <c:v>876529</c:v>
                </c:pt>
                <c:pt idx="180">
                  <c:v>876646</c:v>
                </c:pt>
                <c:pt idx="181">
                  <c:v>883473</c:v>
                </c:pt>
                <c:pt idx="182">
                  <c:v>888532</c:v>
                </c:pt>
                <c:pt idx="183">
                  <c:v>888649</c:v>
                </c:pt>
                <c:pt idx="184">
                  <c:v>895477</c:v>
                </c:pt>
                <c:pt idx="185">
                  <c:v>900539</c:v>
                </c:pt>
                <c:pt idx="186">
                  <c:v>900656</c:v>
                </c:pt>
                <c:pt idx="187">
                  <c:v>907498</c:v>
                </c:pt>
                <c:pt idx="188">
                  <c:v>912676</c:v>
                </c:pt>
                <c:pt idx="189">
                  <c:v>919519</c:v>
                </c:pt>
                <c:pt idx="190">
                  <c:v>924583</c:v>
                </c:pt>
                <c:pt idx="191">
                  <c:v>924683</c:v>
                </c:pt>
                <c:pt idx="192">
                  <c:v>931530</c:v>
                </c:pt>
                <c:pt idx="193">
                  <c:v>936595</c:v>
                </c:pt>
                <c:pt idx="194">
                  <c:v>943538</c:v>
                </c:pt>
                <c:pt idx="195">
                  <c:v>948599</c:v>
                </c:pt>
                <c:pt idx="196">
                  <c:v>955564</c:v>
                </c:pt>
                <c:pt idx="197">
                  <c:v>960626</c:v>
                </c:pt>
                <c:pt idx="198">
                  <c:v>960726</c:v>
                </c:pt>
                <c:pt idx="199">
                  <c:v>967589</c:v>
                </c:pt>
                <c:pt idx="200">
                  <c:v>972637</c:v>
                </c:pt>
                <c:pt idx="201">
                  <c:v>972753</c:v>
                </c:pt>
                <c:pt idx="202">
                  <c:v>979595</c:v>
                </c:pt>
                <c:pt idx="203">
                  <c:v>984758</c:v>
                </c:pt>
                <c:pt idx="204">
                  <c:v>996763</c:v>
                </c:pt>
                <c:pt idx="205">
                  <c:v>1003624</c:v>
                </c:pt>
                <c:pt idx="206">
                  <c:v>1008685</c:v>
                </c:pt>
                <c:pt idx="207">
                  <c:v>1008768</c:v>
                </c:pt>
                <c:pt idx="208">
                  <c:v>1015644</c:v>
                </c:pt>
                <c:pt idx="209">
                  <c:v>1020690</c:v>
                </c:pt>
                <c:pt idx="210">
                  <c:v>1020772</c:v>
                </c:pt>
                <c:pt idx="211">
                  <c:v>1027669</c:v>
                </c:pt>
                <c:pt idx="212">
                  <c:v>1032699</c:v>
                </c:pt>
                <c:pt idx="213">
                  <c:v>1039676</c:v>
                </c:pt>
                <c:pt idx="214">
                  <c:v>1044708</c:v>
                </c:pt>
                <c:pt idx="215">
                  <c:v>1044824</c:v>
                </c:pt>
                <c:pt idx="216">
                  <c:v>1051690</c:v>
                </c:pt>
                <c:pt idx="217">
                  <c:v>1056717</c:v>
                </c:pt>
                <c:pt idx="218">
                  <c:v>1056833</c:v>
                </c:pt>
                <c:pt idx="219">
                  <c:v>1063714</c:v>
                </c:pt>
                <c:pt idx="220">
                  <c:v>1068845</c:v>
                </c:pt>
                <c:pt idx="221">
                  <c:v>1075737</c:v>
                </c:pt>
                <c:pt idx="222">
                  <c:v>1080768</c:v>
                </c:pt>
                <c:pt idx="223">
                  <c:v>1080851</c:v>
                </c:pt>
                <c:pt idx="224">
                  <c:v>1087741</c:v>
                </c:pt>
                <c:pt idx="225">
                  <c:v>1092770</c:v>
                </c:pt>
                <c:pt idx="226">
                  <c:v>1092870</c:v>
                </c:pt>
                <c:pt idx="227">
                  <c:v>1099765</c:v>
                </c:pt>
                <c:pt idx="228">
                  <c:v>1104778</c:v>
                </c:pt>
                <c:pt idx="229">
                  <c:v>1104877</c:v>
                </c:pt>
                <c:pt idx="230">
                  <c:v>1111771</c:v>
                </c:pt>
                <c:pt idx="231">
                  <c:v>1116784</c:v>
                </c:pt>
                <c:pt idx="232">
                  <c:v>1123774</c:v>
                </c:pt>
                <c:pt idx="233">
                  <c:v>1128805</c:v>
                </c:pt>
                <c:pt idx="234">
                  <c:v>1128905</c:v>
                </c:pt>
                <c:pt idx="235">
                  <c:v>1135815</c:v>
                </c:pt>
                <c:pt idx="236">
                  <c:v>1140905</c:v>
                </c:pt>
                <c:pt idx="237">
                  <c:v>1147819</c:v>
                </c:pt>
                <c:pt idx="238">
                  <c:v>1152826</c:v>
                </c:pt>
                <c:pt idx="239">
                  <c:v>1152926</c:v>
                </c:pt>
                <c:pt idx="240">
                  <c:v>1159814</c:v>
                </c:pt>
                <c:pt idx="241">
                  <c:v>1164829</c:v>
                </c:pt>
                <c:pt idx="242">
                  <c:v>1164929</c:v>
                </c:pt>
                <c:pt idx="243">
                  <c:v>1171836</c:v>
                </c:pt>
                <c:pt idx="244">
                  <c:v>1176835</c:v>
                </c:pt>
                <c:pt idx="245">
                  <c:v>1176934</c:v>
                </c:pt>
                <c:pt idx="246">
                  <c:v>1183851</c:v>
                </c:pt>
                <c:pt idx="247">
                  <c:v>1188866</c:v>
                </c:pt>
                <c:pt idx="248">
                  <c:v>1188950</c:v>
                </c:pt>
                <c:pt idx="249">
                  <c:v>1195880</c:v>
                </c:pt>
                <c:pt idx="250">
                  <c:v>1200977</c:v>
                </c:pt>
                <c:pt idx="251">
                  <c:v>1207908</c:v>
                </c:pt>
                <c:pt idx="252">
                  <c:v>1212999</c:v>
                </c:pt>
                <c:pt idx="253">
                  <c:v>1219909</c:v>
                </c:pt>
                <c:pt idx="254">
                  <c:v>1224999</c:v>
                </c:pt>
                <c:pt idx="255">
                  <c:v>1231912</c:v>
                </c:pt>
                <c:pt idx="256">
                  <c:v>1236910</c:v>
                </c:pt>
                <c:pt idx="257">
                  <c:v>1237010</c:v>
                </c:pt>
                <c:pt idx="258">
                  <c:v>1243938</c:v>
                </c:pt>
                <c:pt idx="259">
                  <c:v>1248916</c:v>
                </c:pt>
                <c:pt idx="260">
                  <c:v>1249016</c:v>
                </c:pt>
                <c:pt idx="261">
                  <c:v>1255946</c:v>
                </c:pt>
                <c:pt idx="262">
                  <c:v>1260939</c:v>
                </c:pt>
                <c:pt idx="263">
                  <c:v>1261023</c:v>
                </c:pt>
                <c:pt idx="264">
                  <c:v>1272939</c:v>
                </c:pt>
                <c:pt idx="265">
                  <c:v>1273023</c:v>
                </c:pt>
                <c:pt idx="266">
                  <c:v>1279982</c:v>
                </c:pt>
                <c:pt idx="267">
                  <c:v>1291987</c:v>
                </c:pt>
                <c:pt idx="268">
                  <c:v>1296969</c:v>
                </c:pt>
                <c:pt idx="269">
                  <c:v>1297069</c:v>
                </c:pt>
                <c:pt idx="270">
                  <c:v>1308972</c:v>
                </c:pt>
                <c:pt idx="271">
                  <c:v>1309072</c:v>
                </c:pt>
                <c:pt idx="272">
                  <c:v>1316015</c:v>
                </c:pt>
                <c:pt idx="273">
                  <c:v>1320991</c:v>
                </c:pt>
                <c:pt idx="274">
                  <c:v>1321074</c:v>
                </c:pt>
                <c:pt idx="275">
                  <c:v>1333003</c:v>
                </c:pt>
                <c:pt idx="276">
                  <c:v>1333087</c:v>
                </c:pt>
                <c:pt idx="277">
                  <c:v>1345008</c:v>
                </c:pt>
                <c:pt idx="278">
                  <c:v>1345108</c:v>
                </c:pt>
                <c:pt idx="279">
                  <c:v>1352070</c:v>
                </c:pt>
                <c:pt idx="280">
                  <c:v>1364080</c:v>
                </c:pt>
                <c:pt idx="281">
                  <c:v>1369043</c:v>
                </c:pt>
                <c:pt idx="282">
                  <c:v>1369143</c:v>
                </c:pt>
                <c:pt idx="283">
                  <c:v>1381059</c:v>
                </c:pt>
                <c:pt idx="284">
                  <c:v>1381159</c:v>
                </c:pt>
                <c:pt idx="285">
                  <c:v>1388122</c:v>
                </c:pt>
                <c:pt idx="286">
                  <c:v>1393085</c:v>
                </c:pt>
                <c:pt idx="287">
                  <c:v>1393167</c:v>
                </c:pt>
                <c:pt idx="288">
                  <c:v>1405157</c:v>
                </c:pt>
                <c:pt idx="289">
                  <c:v>1412132</c:v>
                </c:pt>
                <c:pt idx="290">
                  <c:v>1417098</c:v>
                </c:pt>
                <c:pt idx="291">
                  <c:v>1417182</c:v>
                </c:pt>
                <c:pt idx="292">
                  <c:v>1424165</c:v>
                </c:pt>
                <c:pt idx="293">
                  <c:v>1429114</c:v>
                </c:pt>
                <c:pt idx="294">
                  <c:v>1429214</c:v>
                </c:pt>
                <c:pt idx="295">
                  <c:v>1436193</c:v>
                </c:pt>
                <c:pt idx="296">
                  <c:v>1441125</c:v>
                </c:pt>
                <c:pt idx="297">
                  <c:v>1441225</c:v>
                </c:pt>
                <c:pt idx="298">
                  <c:v>1448208</c:v>
                </c:pt>
                <c:pt idx="299">
                  <c:v>1453140</c:v>
                </c:pt>
                <c:pt idx="300">
                  <c:v>1453240</c:v>
                </c:pt>
                <c:pt idx="301">
                  <c:v>1460222</c:v>
                </c:pt>
                <c:pt idx="302">
                  <c:v>1465155</c:v>
                </c:pt>
                <c:pt idx="303">
                  <c:v>1465254</c:v>
                </c:pt>
                <c:pt idx="304">
                  <c:v>1472248</c:v>
                </c:pt>
                <c:pt idx="305">
                  <c:v>1477258</c:v>
                </c:pt>
                <c:pt idx="306">
                  <c:v>1484259</c:v>
                </c:pt>
                <c:pt idx="307">
                  <c:v>1489208</c:v>
                </c:pt>
                <c:pt idx="308">
                  <c:v>1496282</c:v>
                </c:pt>
                <c:pt idx="309">
                  <c:v>1501208</c:v>
                </c:pt>
                <c:pt idx="310">
                  <c:v>1501308</c:v>
                </c:pt>
                <c:pt idx="311">
                  <c:v>1508303</c:v>
                </c:pt>
                <c:pt idx="312">
                  <c:v>1513216</c:v>
                </c:pt>
                <c:pt idx="313">
                  <c:v>1513316</c:v>
                </c:pt>
                <c:pt idx="314">
                  <c:v>1520312</c:v>
                </c:pt>
                <c:pt idx="315">
                  <c:v>1525225</c:v>
                </c:pt>
                <c:pt idx="316">
                  <c:v>1525325</c:v>
                </c:pt>
                <c:pt idx="317">
                  <c:v>1537336</c:v>
                </c:pt>
                <c:pt idx="318">
                  <c:v>1544344</c:v>
                </c:pt>
                <c:pt idx="319">
                  <c:v>1549276</c:v>
                </c:pt>
                <c:pt idx="320">
                  <c:v>1549360</c:v>
                </c:pt>
                <c:pt idx="321">
                  <c:v>1556367</c:v>
                </c:pt>
                <c:pt idx="322">
                  <c:v>1561282</c:v>
                </c:pt>
                <c:pt idx="323">
                  <c:v>1573281</c:v>
                </c:pt>
                <c:pt idx="324">
                  <c:v>1580388</c:v>
                </c:pt>
                <c:pt idx="325">
                  <c:v>1585300</c:v>
                </c:pt>
                <c:pt idx="326">
                  <c:v>1585383</c:v>
                </c:pt>
                <c:pt idx="327">
                  <c:v>1592389</c:v>
                </c:pt>
                <c:pt idx="328">
                  <c:v>1597398</c:v>
                </c:pt>
                <c:pt idx="329">
                  <c:v>1604421</c:v>
                </c:pt>
                <c:pt idx="330">
                  <c:v>1609306</c:v>
                </c:pt>
                <c:pt idx="331">
                  <c:v>1616418</c:v>
                </c:pt>
                <c:pt idx="332">
                  <c:v>1621314</c:v>
                </c:pt>
                <c:pt idx="333">
                  <c:v>1621414</c:v>
                </c:pt>
                <c:pt idx="334">
                  <c:v>1628439</c:v>
                </c:pt>
                <c:pt idx="335">
                  <c:v>1633324</c:v>
                </c:pt>
                <c:pt idx="336">
                  <c:v>1633423</c:v>
                </c:pt>
                <c:pt idx="337">
                  <c:v>1640440</c:v>
                </c:pt>
                <c:pt idx="338">
                  <c:v>1645336</c:v>
                </c:pt>
                <c:pt idx="339">
                  <c:v>1645419</c:v>
                </c:pt>
                <c:pt idx="340">
                  <c:v>1657351</c:v>
                </c:pt>
                <c:pt idx="341">
                  <c:v>1657417</c:v>
                </c:pt>
                <c:pt idx="342">
                  <c:v>1664446</c:v>
                </c:pt>
                <c:pt idx="343">
                  <c:v>1669336</c:v>
                </c:pt>
                <c:pt idx="344">
                  <c:v>1676455</c:v>
                </c:pt>
                <c:pt idx="345">
                  <c:v>1681332</c:v>
                </c:pt>
                <c:pt idx="346">
                  <c:v>1681432</c:v>
                </c:pt>
                <c:pt idx="347">
                  <c:v>1688480</c:v>
                </c:pt>
                <c:pt idx="348">
                  <c:v>1693445</c:v>
                </c:pt>
                <c:pt idx="349">
                  <c:v>1700489</c:v>
                </c:pt>
                <c:pt idx="350">
                  <c:v>1705371</c:v>
                </c:pt>
                <c:pt idx="351">
                  <c:v>1705455</c:v>
                </c:pt>
                <c:pt idx="352">
                  <c:v>1717399</c:v>
                </c:pt>
                <c:pt idx="353">
                  <c:v>1717466</c:v>
                </c:pt>
                <c:pt idx="354">
                  <c:v>1724527</c:v>
                </c:pt>
                <c:pt idx="355">
                  <c:v>1729406</c:v>
                </c:pt>
                <c:pt idx="356">
                  <c:v>1736532</c:v>
                </c:pt>
                <c:pt idx="357">
                  <c:v>1741409</c:v>
                </c:pt>
                <c:pt idx="358">
                  <c:v>1741509</c:v>
                </c:pt>
                <c:pt idx="359">
                  <c:v>1748552</c:v>
                </c:pt>
                <c:pt idx="360">
                  <c:v>1753513</c:v>
                </c:pt>
                <c:pt idx="361">
                  <c:v>1760578</c:v>
                </c:pt>
                <c:pt idx="362">
                  <c:v>1765439</c:v>
                </c:pt>
                <c:pt idx="363">
                  <c:v>1765523</c:v>
                </c:pt>
                <c:pt idx="364">
                  <c:v>1777449</c:v>
                </c:pt>
                <c:pt idx="365">
                  <c:v>1777532</c:v>
                </c:pt>
                <c:pt idx="366">
                  <c:v>1784607</c:v>
                </c:pt>
                <c:pt idx="367">
                  <c:v>1789452</c:v>
                </c:pt>
                <c:pt idx="368">
                  <c:v>1796612</c:v>
                </c:pt>
                <c:pt idx="369">
                  <c:v>1801560</c:v>
                </c:pt>
                <c:pt idx="370">
                  <c:v>1808634</c:v>
                </c:pt>
                <c:pt idx="371">
                  <c:v>1813499</c:v>
                </c:pt>
                <c:pt idx="372">
                  <c:v>1813565</c:v>
                </c:pt>
                <c:pt idx="373">
                  <c:v>1820641</c:v>
                </c:pt>
                <c:pt idx="374">
                  <c:v>1825503</c:v>
                </c:pt>
                <c:pt idx="375">
                  <c:v>1825586</c:v>
                </c:pt>
                <c:pt idx="376">
                  <c:v>1837517</c:v>
                </c:pt>
                <c:pt idx="377">
                  <c:v>1837601</c:v>
                </c:pt>
                <c:pt idx="378">
                  <c:v>1844698</c:v>
                </c:pt>
                <c:pt idx="379">
                  <c:v>1849526</c:v>
                </c:pt>
                <c:pt idx="380">
                  <c:v>1856698</c:v>
                </c:pt>
                <c:pt idx="381">
                  <c:v>1861545</c:v>
                </c:pt>
                <c:pt idx="382">
                  <c:v>1861628</c:v>
                </c:pt>
                <c:pt idx="383">
                  <c:v>1868716</c:v>
                </c:pt>
                <c:pt idx="384">
                  <c:v>1873557</c:v>
                </c:pt>
                <c:pt idx="385">
                  <c:v>1873640</c:v>
                </c:pt>
                <c:pt idx="386">
                  <c:v>1880712</c:v>
                </c:pt>
                <c:pt idx="387">
                  <c:v>1885548</c:v>
                </c:pt>
                <c:pt idx="388">
                  <c:v>1885631</c:v>
                </c:pt>
                <c:pt idx="389">
                  <c:v>1892715</c:v>
                </c:pt>
                <c:pt idx="390">
                  <c:v>1897642</c:v>
                </c:pt>
              </c:numCache>
            </c:numRef>
          </c:xVal>
          <c:yVal>
            <c:numRef>
              <c:f>log!$E$2:$E$392</c:f>
              <c:numCache>
                <c:formatCode>General</c:formatCode>
                <c:ptCount val="391"/>
              </c:numCache>
            </c:numRef>
          </c:yVal>
          <c:smooth val="0"/>
        </c:ser>
        <c:ser>
          <c:idx val="3"/>
          <c:order val="3"/>
          <c:tx>
            <c:strRef>
              <c:f>log!$F$1</c:f>
              <c:strCache>
                <c:ptCount val="1"/>
                <c:pt idx="0">
                  <c:v>Node 3</c:v>
                </c:pt>
              </c:strCache>
            </c:strRef>
          </c:tx>
          <c:spPr>
            <a:ln w="28575">
              <a:noFill/>
            </a:ln>
          </c:spPr>
          <c:xVal>
            <c:numRef>
              <c:f>log!$B$2:$B$392</c:f>
              <c:numCache>
                <c:formatCode>General</c:formatCode>
                <c:ptCount val="391"/>
                <c:pt idx="0">
                  <c:v>11642</c:v>
                </c:pt>
                <c:pt idx="1">
                  <c:v>11761</c:v>
                </c:pt>
                <c:pt idx="2">
                  <c:v>18374</c:v>
                </c:pt>
                <c:pt idx="3">
                  <c:v>23635</c:v>
                </c:pt>
                <c:pt idx="4">
                  <c:v>23768</c:v>
                </c:pt>
                <c:pt idx="5">
                  <c:v>30376</c:v>
                </c:pt>
                <c:pt idx="6">
                  <c:v>35637</c:v>
                </c:pt>
                <c:pt idx="7">
                  <c:v>35770</c:v>
                </c:pt>
                <c:pt idx="8">
                  <c:v>42395</c:v>
                </c:pt>
                <c:pt idx="9">
                  <c:v>47660</c:v>
                </c:pt>
                <c:pt idx="10">
                  <c:v>47776</c:v>
                </c:pt>
                <c:pt idx="11">
                  <c:v>54407</c:v>
                </c:pt>
                <c:pt idx="12">
                  <c:v>59681</c:v>
                </c:pt>
                <c:pt idx="13">
                  <c:v>71689</c:v>
                </c:pt>
                <c:pt idx="14">
                  <c:v>71805</c:v>
                </c:pt>
                <c:pt idx="15">
                  <c:v>78438</c:v>
                </c:pt>
                <c:pt idx="16">
                  <c:v>83705</c:v>
                </c:pt>
                <c:pt idx="17">
                  <c:v>83839</c:v>
                </c:pt>
                <c:pt idx="18">
                  <c:v>90453</c:v>
                </c:pt>
                <c:pt idx="19">
                  <c:v>95710</c:v>
                </c:pt>
                <c:pt idx="20">
                  <c:v>95844</c:v>
                </c:pt>
                <c:pt idx="21">
                  <c:v>107846</c:v>
                </c:pt>
                <c:pt idx="22">
                  <c:v>114495</c:v>
                </c:pt>
                <c:pt idx="23">
                  <c:v>126502</c:v>
                </c:pt>
                <c:pt idx="24">
                  <c:v>131745</c:v>
                </c:pt>
                <c:pt idx="25">
                  <c:v>131878</c:v>
                </c:pt>
                <c:pt idx="26">
                  <c:v>138523</c:v>
                </c:pt>
                <c:pt idx="27">
                  <c:v>143750</c:v>
                </c:pt>
                <c:pt idx="28">
                  <c:v>143883</c:v>
                </c:pt>
                <c:pt idx="29">
                  <c:v>150530</c:v>
                </c:pt>
                <c:pt idx="30">
                  <c:v>155773</c:v>
                </c:pt>
                <c:pt idx="31">
                  <c:v>155890</c:v>
                </c:pt>
                <c:pt idx="32">
                  <c:v>162535</c:v>
                </c:pt>
                <c:pt idx="33">
                  <c:v>167781</c:v>
                </c:pt>
                <c:pt idx="34">
                  <c:v>167897</c:v>
                </c:pt>
                <c:pt idx="35">
                  <c:v>174559</c:v>
                </c:pt>
                <c:pt idx="36">
                  <c:v>179921</c:v>
                </c:pt>
                <c:pt idx="37">
                  <c:v>186566</c:v>
                </c:pt>
                <c:pt idx="38">
                  <c:v>191810</c:v>
                </c:pt>
                <c:pt idx="39">
                  <c:v>203815</c:v>
                </c:pt>
                <c:pt idx="40">
                  <c:v>210605</c:v>
                </c:pt>
                <c:pt idx="41">
                  <c:v>215832</c:v>
                </c:pt>
                <c:pt idx="42">
                  <c:v>215947</c:v>
                </c:pt>
                <c:pt idx="43">
                  <c:v>222608</c:v>
                </c:pt>
                <c:pt idx="44">
                  <c:v>227841</c:v>
                </c:pt>
                <c:pt idx="45">
                  <c:v>227958</c:v>
                </c:pt>
                <c:pt idx="46">
                  <c:v>239855</c:v>
                </c:pt>
                <c:pt idx="47">
                  <c:v>239972</c:v>
                </c:pt>
                <c:pt idx="48">
                  <c:v>246651</c:v>
                </c:pt>
                <c:pt idx="49">
                  <c:v>251994</c:v>
                </c:pt>
                <c:pt idx="50">
                  <c:v>258656</c:v>
                </c:pt>
                <c:pt idx="51">
                  <c:v>263887</c:v>
                </c:pt>
                <c:pt idx="52">
                  <c:v>270699</c:v>
                </c:pt>
                <c:pt idx="53">
                  <c:v>275900</c:v>
                </c:pt>
                <c:pt idx="54">
                  <c:v>282712</c:v>
                </c:pt>
                <c:pt idx="55">
                  <c:v>287909</c:v>
                </c:pt>
                <c:pt idx="56">
                  <c:v>288042</c:v>
                </c:pt>
                <c:pt idx="57">
                  <c:v>294721</c:v>
                </c:pt>
                <c:pt idx="58">
                  <c:v>299936</c:v>
                </c:pt>
                <c:pt idx="59">
                  <c:v>300053</c:v>
                </c:pt>
                <c:pt idx="60">
                  <c:v>306741</c:v>
                </c:pt>
                <c:pt idx="61">
                  <c:v>312054</c:v>
                </c:pt>
                <c:pt idx="62">
                  <c:v>318754</c:v>
                </c:pt>
                <c:pt idx="63">
                  <c:v>323969</c:v>
                </c:pt>
                <c:pt idx="64">
                  <c:v>324087</c:v>
                </c:pt>
                <c:pt idx="65">
                  <c:v>330785</c:v>
                </c:pt>
                <c:pt idx="66">
                  <c:v>335979</c:v>
                </c:pt>
                <c:pt idx="67">
                  <c:v>336096</c:v>
                </c:pt>
                <c:pt idx="68">
                  <c:v>342807</c:v>
                </c:pt>
                <c:pt idx="69">
                  <c:v>347989</c:v>
                </c:pt>
                <c:pt idx="70">
                  <c:v>354817</c:v>
                </c:pt>
                <c:pt idx="71">
                  <c:v>360014</c:v>
                </c:pt>
                <c:pt idx="72">
                  <c:v>360131</c:v>
                </c:pt>
                <c:pt idx="73">
                  <c:v>366825</c:v>
                </c:pt>
                <c:pt idx="74">
                  <c:v>372021</c:v>
                </c:pt>
                <c:pt idx="75">
                  <c:v>372138</c:v>
                </c:pt>
                <c:pt idx="76">
                  <c:v>378849</c:v>
                </c:pt>
                <c:pt idx="77">
                  <c:v>384025</c:v>
                </c:pt>
                <c:pt idx="78">
                  <c:v>384158</c:v>
                </c:pt>
                <c:pt idx="79">
                  <c:v>390852</c:v>
                </c:pt>
                <c:pt idx="80">
                  <c:v>396161</c:v>
                </c:pt>
                <c:pt idx="81">
                  <c:v>402869</c:v>
                </c:pt>
                <c:pt idx="82">
                  <c:v>408047</c:v>
                </c:pt>
                <c:pt idx="83">
                  <c:v>408164</c:v>
                </c:pt>
                <c:pt idx="84">
                  <c:v>414892</c:v>
                </c:pt>
                <c:pt idx="85">
                  <c:v>420050</c:v>
                </c:pt>
                <c:pt idx="86">
                  <c:v>420166</c:v>
                </c:pt>
                <c:pt idx="87">
                  <c:v>426890</c:v>
                </c:pt>
                <c:pt idx="88">
                  <c:v>432066</c:v>
                </c:pt>
                <c:pt idx="89">
                  <c:v>432166</c:v>
                </c:pt>
                <c:pt idx="90">
                  <c:v>438893</c:v>
                </c:pt>
                <c:pt idx="91">
                  <c:v>444073</c:v>
                </c:pt>
                <c:pt idx="92">
                  <c:v>456079</c:v>
                </c:pt>
                <c:pt idx="93">
                  <c:v>456213</c:v>
                </c:pt>
                <c:pt idx="94">
                  <c:v>462937</c:v>
                </c:pt>
                <c:pt idx="95">
                  <c:v>468083</c:v>
                </c:pt>
                <c:pt idx="96">
                  <c:v>468216</c:v>
                </c:pt>
                <c:pt idx="97">
                  <c:v>474943</c:v>
                </c:pt>
                <c:pt idx="98">
                  <c:v>480224</c:v>
                </c:pt>
                <c:pt idx="99">
                  <c:v>492134</c:v>
                </c:pt>
                <c:pt idx="100">
                  <c:v>492251</c:v>
                </c:pt>
                <c:pt idx="101">
                  <c:v>498977</c:v>
                </c:pt>
                <c:pt idx="102">
                  <c:v>504142</c:v>
                </c:pt>
                <c:pt idx="103">
                  <c:v>504258</c:v>
                </c:pt>
                <c:pt idx="104">
                  <c:v>511006</c:v>
                </c:pt>
                <c:pt idx="105">
                  <c:v>516149</c:v>
                </c:pt>
                <c:pt idx="106">
                  <c:v>516266</c:v>
                </c:pt>
                <c:pt idx="107">
                  <c:v>528168</c:v>
                </c:pt>
                <c:pt idx="108">
                  <c:v>528268</c:v>
                </c:pt>
                <c:pt idx="109">
                  <c:v>535034</c:v>
                </c:pt>
                <c:pt idx="110">
                  <c:v>540182</c:v>
                </c:pt>
                <c:pt idx="111">
                  <c:v>540299</c:v>
                </c:pt>
                <c:pt idx="112">
                  <c:v>547047</c:v>
                </c:pt>
                <c:pt idx="113">
                  <c:v>552191</c:v>
                </c:pt>
                <c:pt idx="114">
                  <c:v>552326</c:v>
                </c:pt>
                <c:pt idx="115">
                  <c:v>559047</c:v>
                </c:pt>
                <c:pt idx="116">
                  <c:v>564328</c:v>
                </c:pt>
                <c:pt idx="117">
                  <c:v>571089</c:v>
                </c:pt>
                <c:pt idx="118">
                  <c:v>576336</c:v>
                </c:pt>
                <c:pt idx="119">
                  <c:v>583094</c:v>
                </c:pt>
                <c:pt idx="120">
                  <c:v>588243</c:v>
                </c:pt>
                <c:pt idx="121">
                  <c:v>588343</c:v>
                </c:pt>
                <c:pt idx="122">
                  <c:v>595103</c:v>
                </c:pt>
                <c:pt idx="123">
                  <c:v>600247</c:v>
                </c:pt>
                <c:pt idx="124">
                  <c:v>600364</c:v>
                </c:pt>
                <c:pt idx="125">
                  <c:v>612252</c:v>
                </c:pt>
                <c:pt idx="126">
                  <c:v>612367</c:v>
                </c:pt>
                <c:pt idx="127">
                  <c:v>619140</c:v>
                </c:pt>
                <c:pt idx="128">
                  <c:v>624253</c:v>
                </c:pt>
                <c:pt idx="129">
                  <c:v>624369</c:v>
                </c:pt>
                <c:pt idx="130">
                  <c:v>631152</c:v>
                </c:pt>
                <c:pt idx="131">
                  <c:v>636284</c:v>
                </c:pt>
                <c:pt idx="132">
                  <c:v>636383</c:v>
                </c:pt>
                <c:pt idx="133">
                  <c:v>643183</c:v>
                </c:pt>
                <c:pt idx="134">
                  <c:v>648296</c:v>
                </c:pt>
                <c:pt idx="135">
                  <c:v>655194</c:v>
                </c:pt>
                <c:pt idx="136">
                  <c:v>660445</c:v>
                </c:pt>
                <c:pt idx="137">
                  <c:v>667203</c:v>
                </c:pt>
                <c:pt idx="138">
                  <c:v>672329</c:v>
                </c:pt>
                <c:pt idx="139">
                  <c:v>672446</c:v>
                </c:pt>
                <c:pt idx="140">
                  <c:v>684348</c:v>
                </c:pt>
                <c:pt idx="141">
                  <c:v>684448</c:v>
                </c:pt>
                <c:pt idx="142">
                  <c:v>691252</c:v>
                </c:pt>
                <c:pt idx="143">
                  <c:v>696369</c:v>
                </c:pt>
                <c:pt idx="144">
                  <c:v>696469</c:v>
                </c:pt>
                <c:pt idx="145">
                  <c:v>703265</c:v>
                </c:pt>
                <c:pt idx="146">
                  <c:v>708376</c:v>
                </c:pt>
                <c:pt idx="147">
                  <c:v>708476</c:v>
                </c:pt>
                <c:pt idx="148">
                  <c:v>715266</c:v>
                </c:pt>
                <c:pt idx="149">
                  <c:v>720379</c:v>
                </c:pt>
                <c:pt idx="150">
                  <c:v>720493</c:v>
                </c:pt>
                <c:pt idx="151">
                  <c:v>727290</c:v>
                </c:pt>
                <c:pt idx="152">
                  <c:v>732385</c:v>
                </c:pt>
                <c:pt idx="153">
                  <c:v>732502</c:v>
                </c:pt>
                <c:pt idx="154">
                  <c:v>739314</c:v>
                </c:pt>
                <c:pt idx="155">
                  <c:v>751318</c:v>
                </c:pt>
                <c:pt idx="156">
                  <c:v>768438</c:v>
                </c:pt>
                <c:pt idx="157">
                  <c:v>768555</c:v>
                </c:pt>
                <c:pt idx="158">
                  <c:v>775346</c:v>
                </c:pt>
                <c:pt idx="159">
                  <c:v>780441</c:v>
                </c:pt>
                <c:pt idx="160">
                  <c:v>780557</c:v>
                </c:pt>
                <c:pt idx="161">
                  <c:v>787346</c:v>
                </c:pt>
                <c:pt idx="162">
                  <c:v>792440</c:v>
                </c:pt>
                <c:pt idx="163">
                  <c:v>792557</c:v>
                </c:pt>
                <c:pt idx="164">
                  <c:v>804458</c:v>
                </c:pt>
                <c:pt idx="165">
                  <c:v>804558</c:v>
                </c:pt>
                <c:pt idx="166">
                  <c:v>811382</c:v>
                </c:pt>
                <c:pt idx="167">
                  <c:v>816461</c:v>
                </c:pt>
                <c:pt idx="168">
                  <c:v>816578</c:v>
                </c:pt>
                <c:pt idx="169">
                  <c:v>823387</c:v>
                </c:pt>
                <c:pt idx="170">
                  <c:v>828464</c:v>
                </c:pt>
                <c:pt idx="171">
                  <c:v>828581</c:v>
                </c:pt>
                <c:pt idx="172">
                  <c:v>840588</c:v>
                </c:pt>
                <c:pt idx="173">
                  <c:v>847420</c:v>
                </c:pt>
                <c:pt idx="174">
                  <c:v>852499</c:v>
                </c:pt>
                <c:pt idx="175">
                  <c:v>859444</c:v>
                </c:pt>
                <c:pt idx="176">
                  <c:v>864522</c:v>
                </c:pt>
                <c:pt idx="177">
                  <c:v>864622</c:v>
                </c:pt>
                <c:pt idx="178">
                  <c:v>871450</c:v>
                </c:pt>
                <c:pt idx="179">
                  <c:v>876529</c:v>
                </c:pt>
                <c:pt idx="180">
                  <c:v>876646</c:v>
                </c:pt>
                <c:pt idx="181">
                  <c:v>883473</c:v>
                </c:pt>
                <c:pt idx="182">
                  <c:v>888532</c:v>
                </c:pt>
                <c:pt idx="183">
                  <c:v>888649</c:v>
                </c:pt>
                <c:pt idx="184">
                  <c:v>895477</c:v>
                </c:pt>
                <c:pt idx="185">
                  <c:v>900539</c:v>
                </c:pt>
                <c:pt idx="186">
                  <c:v>900656</c:v>
                </c:pt>
                <c:pt idx="187">
                  <c:v>907498</c:v>
                </c:pt>
                <c:pt idx="188">
                  <c:v>912676</c:v>
                </c:pt>
                <c:pt idx="189">
                  <c:v>919519</c:v>
                </c:pt>
                <c:pt idx="190">
                  <c:v>924583</c:v>
                </c:pt>
                <c:pt idx="191">
                  <c:v>924683</c:v>
                </c:pt>
                <c:pt idx="192">
                  <c:v>931530</c:v>
                </c:pt>
                <c:pt idx="193">
                  <c:v>936595</c:v>
                </c:pt>
                <c:pt idx="194">
                  <c:v>943538</c:v>
                </c:pt>
                <c:pt idx="195">
                  <c:v>948599</c:v>
                </c:pt>
                <c:pt idx="196">
                  <c:v>955564</c:v>
                </c:pt>
                <c:pt idx="197">
                  <c:v>960626</c:v>
                </c:pt>
                <c:pt idx="198">
                  <c:v>960726</c:v>
                </c:pt>
                <c:pt idx="199">
                  <c:v>967589</c:v>
                </c:pt>
                <c:pt idx="200">
                  <c:v>972637</c:v>
                </c:pt>
                <c:pt idx="201">
                  <c:v>972753</c:v>
                </c:pt>
                <c:pt idx="202">
                  <c:v>979595</c:v>
                </c:pt>
                <c:pt idx="203">
                  <c:v>984758</c:v>
                </c:pt>
                <c:pt idx="204">
                  <c:v>996763</c:v>
                </c:pt>
                <c:pt idx="205">
                  <c:v>1003624</c:v>
                </c:pt>
                <c:pt idx="206">
                  <c:v>1008685</c:v>
                </c:pt>
                <c:pt idx="207">
                  <c:v>1008768</c:v>
                </c:pt>
                <c:pt idx="208">
                  <c:v>1015644</c:v>
                </c:pt>
                <c:pt idx="209">
                  <c:v>1020690</c:v>
                </c:pt>
                <c:pt idx="210">
                  <c:v>1020772</c:v>
                </c:pt>
                <c:pt idx="211">
                  <c:v>1027669</c:v>
                </c:pt>
                <c:pt idx="212">
                  <c:v>1032699</c:v>
                </c:pt>
                <c:pt idx="213">
                  <c:v>1039676</c:v>
                </c:pt>
                <c:pt idx="214">
                  <c:v>1044708</c:v>
                </c:pt>
                <c:pt idx="215">
                  <c:v>1044824</c:v>
                </c:pt>
                <c:pt idx="216">
                  <c:v>1051690</c:v>
                </c:pt>
                <c:pt idx="217">
                  <c:v>1056717</c:v>
                </c:pt>
                <c:pt idx="218">
                  <c:v>1056833</c:v>
                </c:pt>
                <c:pt idx="219">
                  <c:v>1063714</c:v>
                </c:pt>
                <c:pt idx="220">
                  <c:v>1068845</c:v>
                </c:pt>
                <c:pt idx="221">
                  <c:v>1075737</c:v>
                </c:pt>
                <c:pt idx="222">
                  <c:v>1080768</c:v>
                </c:pt>
                <c:pt idx="223">
                  <c:v>1080851</c:v>
                </c:pt>
                <c:pt idx="224">
                  <c:v>1087741</c:v>
                </c:pt>
                <c:pt idx="225">
                  <c:v>1092770</c:v>
                </c:pt>
                <c:pt idx="226">
                  <c:v>1092870</c:v>
                </c:pt>
                <c:pt idx="227">
                  <c:v>1099765</c:v>
                </c:pt>
                <c:pt idx="228">
                  <c:v>1104778</c:v>
                </c:pt>
                <c:pt idx="229">
                  <c:v>1104877</c:v>
                </c:pt>
                <c:pt idx="230">
                  <c:v>1111771</c:v>
                </c:pt>
                <c:pt idx="231">
                  <c:v>1116784</c:v>
                </c:pt>
                <c:pt idx="232">
                  <c:v>1123774</c:v>
                </c:pt>
                <c:pt idx="233">
                  <c:v>1128805</c:v>
                </c:pt>
                <c:pt idx="234">
                  <c:v>1128905</c:v>
                </c:pt>
                <c:pt idx="235">
                  <c:v>1135815</c:v>
                </c:pt>
                <c:pt idx="236">
                  <c:v>1140905</c:v>
                </c:pt>
                <c:pt idx="237">
                  <c:v>1147819</c:v>
                </c:pt>
                <c:pt idx="238">
                  <c:v>1152826</c:v>
                </c:pt>
                <c:pt idx="239">
                  <c:v>1152926</c:v>
                </c:pt>
                <c:pt idx="240">
                  <c:v>1159814</c:v>
                </c:pt>
                <c:pt idx="241">
                  <c:v>1164829</c:v>
                </c:pt>
                <c:pt idx="242">
                  <c:v>1164929</c:v>
                </c:pt>
                <c:pt idx="243">
                  <c:v>1171836</c:v>
                </c:pt>
                <c:pt idx="244">
                  <c:v>1176835</c:v>
                </c:pt>
                <c:pt idx="245">
                  <c:v>1176934</c:v>
                </c:pt>
                <c:pt idx="246">
                  <c:v>1183851</c:v>
                </c:pt>
                <c:pt idx="247">
                  <c:v>1188866</c:v>
                </c:pt>
                <c:pt idx="248">
                  <c:v>1188950</c:v>
                </c:pt>
                <c:pt idx="249">
                  <c:v>1195880</c:v>
                </c:pt>
                <c:pt idx="250">
                  <c:v>1200977</c:v>
                </c:pt>
                <c:pt idx="251">
                  <c:v>1207908</c:v>
                </c:pt>
                <c:pt idx="252">
                  <c:v>1212999</c:v>
                </c:pt>
                <c:pt idx="253">
                  <c:v>1219909</c:v>
                </c:pt>
                <c:pt idx="254">
                  <c:v>1224999</c:v>
                </c:pt>
                <c:pt idx="255">
                  <c:v>1231912</c:v>
                </c:pt>
                <c:pt idx="256">
                  <c:v>1236910</c:v>
                </c:pt>
                <c:pt idx="257">
                  <c:v>1237010</c:v>
                </c:pt>
                <c:pt idx="258">
                  <c:v>1243938</c:v>
                </c:pt>
                <c:pt idx="259">
                  <c:v>1248916</c:v>
                </c:pt>
                <c:pt idx="260">
                  <c:v>1249016</c:v>
                </c:pt>
                <c:pt idx="261">
                  <c:v>1255946</c:v>
                </c:pt>
                <c:pt idx="262">
                  <c:v>1260939</c:v>
                </c:pt>
                <c:pt idx="263">
                  <c:v>1261023</c:v>
                </c:pt>
                <c:pt idx="264">
                  <c:v>1272939</c:v>
                </c:pt>
                <c:pt idx="265">
                  <c:v>1273023</c:v>
                </c:pt>
                <c:pt idx="266">
                  <c:v>1279982</c:v>
                </c:pt>
                <c:pt idx="267">
                  <c:v>1291987</c:v>
                </c:pt>
                <c:pt idx="268">
                  <c:v>1296969</c:v>
                </c:pt>
                <c:pt idx="269">
                  <c:v>1297069</c:v>
                </c:pt>
                <c:pt idx="270">
                  <c:v>1308972</c:v>
                </c:pt>
                <c:pt idx="271">
                  <c:v>1309072</c:v>
                </c:pt>
                <c:pt idx="272">
                  <c:v>1316015</c:v>
                </c:pt>
                <c:pt idx="273">
                  <c:v>1320991</c:v>
                </c:pt>
                <c:pt idx="274">
                  <c:v>1321074</c:v>
                </c:pt>
                <c:pt idx="275">
                  <c:v>1333003</c:v>
                </c:pt>
                <c:pt idx="276">
                  <c:v>1333087</c:v>
                </c:pt>
                <c:pt idx="277">
                  <c:v>1345008</c:v>
                </c:pt>
                <c:pt idx="278">
                  <c:v>1345108</c:v>
                </c:pt>
                <c:pt idx="279">
                  <c:v>1352070</c:v>
                </c:pt>
                <c:pt idx="280">
                  <c:v>1364080</c:v>
                </c:pt>
                <c:pt idx="281">
                  <c:v>1369043</c:v>
                </c:pt>
                <c:pt idx="282">
                  <c:v>1369143</c:v>
                </c:pt>
                <c:pt idx="283">
                  <c:v>1381059</c:v>
                </c:pt>
                <c:pt idx="284">
                  <c:v>1381159</c:v>
                </c:pt>
                <c:pt idx="285">
                  <c:v>1388122</c:v>
                </c:pt>
                <c:pt idx="286">
                  <c:v>1393085</c:v>
                </c:pt>
                <c:pt idx="287">
                  <c:v>1393167</c:v>
                </c:pt>
                <c:pt idx="288">
                  <c:v>1405157</c:v>
                </c:pt>
                <c:pt idx="289">
                  <c:v>1412132</c:v>
                </c:pt>
                <c:pt idx="290">
                  <c:v>1417098</c:v>
                </c:pt>
                <c:pt idx="291">
                  <c:v>1417182</c:v>
                </c:pt>
                <c:pt idx="292">
                  <c:v>1424165</c:v>
                </c:pt>
                <c:pt idx="293">
                  <c:v>1429114</c:v>
                </c:pt>
                <c:pt idx="294">
                  <c:v>1429214</c:v>
                </c:pt>
                <c:pt idx="295">
                  <c:v>1436193</c:v>
                </c:pt>
                <c:pt idx="296">
                  <c:v>1441125</c:v>
                </c:pt>
                <c:pt idx="297">
                  <c:v>1441225</c:v>
                </c:pt>
                <c:pt idx="298">
                  <c:v>1448208</c:v>
                </c:pt>
                <c:pt idx="299">
                  <c:v>1453140</c:v>
                </c:pt>
                <c:pt idx="300">
                  <c:v>1453240</c:v>
                </c:pt>
                <c:pt idx="301">
                  <c:v>1460222</c:v>
                </c:pt>
                <c:pt idx="302">
                  <c:v>1465155</c:v>
                </c:pt>
                <c:pt idx="303">
                  <c:v>1465254</c:v>
                </c:pt>
                <c:pt idx="304">
                  <c:v>1472248</c:v>
                </c:pt>
                <c:pt idx="305">
                  <c:v>1477258</c:v>
                </c:pt>
                <c:pt idx="306">
                  <c:v>1484259</c:v>
                </c:pt>
                <c:pt idx="307">
                  <c:v>1489208</c:v>
                </c:pt>
                <c:pt idx="308">
                  <c:v>1496282</c:v>
                </c:pt>
                <c:pt idx="309">
                  <c:v>1501208</c:v>
                </c:pt>
                <c:pt idx="310">
                  <c:v>1501308</c:v>
                </c:pt>
                <c:pt idx="311">
                  <c:v>1508303</c:v>
                </c:pt>
                <c:pt idx="312">
                  <c:v>1513216</c:v>
                </c:pt>
                <c:pt idx="313">
                  <c:v>1513316</c:v>
                </c:pt>
                <c:pt idx="314">
                  <c:v>1520312</c:v>
                </c:pt>
                <c:pt idx="315">
                  <c:v>1525225</c:v>
                </c:pt>
                <c:pt idx="316">
                  <c:v>1525325</c:v>
                </c:pt>
                <c:pt idx="317">
                  <c:v>1537336</c:v>
                </c:pt>
                <c:pt idx="318">
                  <c:v>1544344</c:v>
                </c:pt>
                <c:pt idx="319">
                  <c:v>1549276</c:v>
                </c:pt>
                <c:pt idx="320">
                  <c:v>1549360</c:v>
                </c:pt>
                <c:pt idx="321">
                  <c:v>1556367</c:v>
                </c:pt>
                <c:pt idx="322">
                  <c:v>1561282</c:v>
                </c:pt>
                <c:pt idx="323">
                  <c:v>1573281</c:v>
                </c:pt>
                <c:pt idx="324">
                  <c:v>1580388</c:v>
                </c:pt>
                <c:pt idx="325">
                  <c:v>1585300</c:v>
                </c:pt>
                <c:pt idx="326">
                  <c:v>1585383</c:v>
                </c:pt>
                <c:pt idx="327">
                  <c:v>1592389</c:v>
                </c:pt>
                <c:pt idx="328">
                  <c:v>1597398</c:v>
                </c:pt>
                <c:pt idx="329">
                  <c:v>1604421</c:v>
                </c:pt>
                <c:pt idx="330">
                  <c:v>1609306</c:v>
                </c:pt>
                <c:pt idx="331">
                  <c:v>1616418</c:v>
                </c:pt>
                <c:pt idx="332">
                  <c:v>1621314</c:v>
                </c:pt>
                <c:pt idx="333">
                  <c:v>1621414</c:v>
                </c:pt>
                <c:pt idx="334">
                  <c:v>1628439</c:v>
                </c:pt>
                <c:pt idx="335">
                  <c:v>1633324</c:v>
                </c:pt>
                <c:pt idx="336">
                  <c:v>1633423</c:v>
                </c:pt>
                <c:pt idx="337">
                  <c:v>1640440</c:v>
                </c:pt>
                <c:pt idx="338">
                  <c:v>1645336</c:v>
                </c:pt>
                <c:pt idx="339">
                  <c:v>1645419</c:v>
                </c:pt>
                <c:pt idx="340">
                  <c:v>1657351</c:v>
                </c:pt>
                <c:pt idx="341">
                  <c:v>1657417</c:v>
                </c:pt>
                <c:pt idx="342">
                  <c:v>1664446</c:v>
                </c:pt>
                <c:pt idx="343">
                  <c:v>1669336</c:v>
                </c:pt>
                <c:pt idx="344">
                  <c:v>1676455</c:v>
                </c:pt>
                <c:pt idx="345">
                  <c:v>1681332</c:v>
                </c:pt>
                <c:pt idx="346">
                  <c:v>1681432</c:v>
                </c:pt>
                <c:pt idx="347">
                  <c:v>1688480</c:v>
                </c:pt>
                <c:pt idx="348">
                  <c:v>1693445</c:v>
                </c:pt>
                <c:pt idx="349">
                  <c:v>1700489</c:v>
                </c:pt>
                <c:pt idx="350">
                  <c:v>1705371</c:v>
                </c:pt>
                <c:pt idx="351">
                  <c:v>1705455</c:v>
                </c:pt>
                <c:pt idx="352">
                  <c:v>1717399</c:v>
                </c:pt>
                <c:pt idx="353">
                  <c:v>1717466</c:v>
                </c:pt>
                <c:pt idx="354">
                  <c:v>1724527</c:v>
                </c:pt>
                <c:pt idx="355">
                  <c:v>1729406</c:v>
                </c:pt>
                <c:pt idx="356">
                  <c:v>1736532</c:v>
                </c:pt>
                <c:pt idx="357">
                  <c:v>1741409</c:v>
                </c:pt>
                <c:pt idx="358">
                  <c:v>1741509</c:v>
                </c:pt>
                <c:pt idx="359">
                  <c:v>1748552</c:v>
                </c:pt>
                <c:pt idx="360">
                  <c:v>1753513</c:v>
                </c:pt>
                <c:pt idx="361">
                  <c:v>1760578</c:v>
                </c:pt>
                <c:pt idx="362">
                  <c:v>1765439</c:v>
                </c:pt>
                <c:pt idx="363">
                  <c:v>1765523</c:v>
                </c:pt>
                <c:pt idx="364">
                  <c:v>1777449</c:v>
                </c:pt>
                <c:pt idx="365">
                  <c:v>1777532</c:v>
                </c:pt>
                <c:pt idx="366">
                  <c:v>1784607</c:v>
                </c:pt>
                <c:pt idx="367">
                  <c:v>1789452</c:v>
                </c:pt>
                <c:pt idx="368">
                  <c:v>1796612</c:v>
                </c:pt>
                <c:pt idx="369">
                  <c:v>1801560</c:v>
                </c:pt>
                <c:pt idx="370">
                  <c:v>1808634</c:v>
                </c:pt>
                <c:pt idx="371">
                  <c:v>1813499</c:v>
                </c:pt>
                <c:pt idx="372">
                  <c:v>1813565</c:v>
                </c:pt>
                <c:pt idx="373">
                  <c:v>1820641</c:v>
                </c:pt>
                <c:pt idx="374">
                  <c:v>1825503</c:v>
                </c:pt>
                <c:pt idx="375">
                  <c:v>1825586</c:v>
                </c:pt>
                <c:pt idx="376">
                  <c:v>1837517</c:v>
                </c:pt>
                <c:pt idx="377">
                  <c:v>1837601</c:v>
                </c:pt>
                <c:pt idx="378">
                  <c:v>1844698</c:v>
                </c:pt>
                <c:pt idx="379">
                  <c:v>1849526</c:v>
                </c:pt>
                <c:pt idx="380">
                  <c:v>1856698</c:v>
                </c:pt>
                <c:pt idx="381">
                  <c:v>1861545</c:v>
                </c:pt>
                <c:pt idx="382">
                  <c:v>1861628</c:v>
                </c:pt>
                <c:pt idx="383">
                  <c:v>1868716</c:v>
                </c:pt>
                <c:pt idx="384">
                  <c:v>1873557</c:v>
                </c:pt>
                <c:pt idx="385">
                  <c:v>1873640</c:v>
                </c:pt>
                <c:pt idx="386">
                  <c:v>1880712</c:v>
                </c:pt>
                <c:pt idx="387">
                  <c:v>1885548</c:v>
                </c:pt>
                <c:pt idx="388">
                  <c:v>1885631</c:v>
                </c:pt>
                <c:pt idx="389">
                  <c:v>1892715</c:v>
                </c:pt>
                <c:pt idx="390">
                  <c:v>1897642</c:v>
                </c:pt>
              </c:numCache>
            </c:numRef>
          </c:xVal>
          <c:yVal>
            <c:numRef>
              <c:f>log!$F$2:$F$392</c:f>
              <c:numCache>
                <c:formatCode>General</c:formatCode>
                <c:ptCount val="391"/>
              </c:numCache>
            </c:numRef>
          </c:yVal>
          <c:smooth val="0"/>
        </c:ser>
        <c:ser>
          <c:idx val="4"/>
          <c:order val="4"/>
          <c:tx>
            <c:strRef>
              <c:f>log!$G$1</c:f>
              <c:strCache>
                <c:ptCount val="1"/>
                <c:pt idx="0">
                  <c:v>Node 4</c:v>
                </c:pt>
              </c:strCache>
            </c:strRef>
          </c:tx>
          <c:spPr>
            <a:ln w="28575">
              <a:noFill/>
            </a:ln>
          </c:spPr>
          <c:xVal>
            <c:numRef>
              <c:f>log!$B$2:$B$392</c:f>
              <c:numCache>
                <c:formatCode>General</c:formatCode>
                <c:ptCount val="391"/>
                <c:pt idx="0">
                  <c:v>11642</c:v>
                </c:pt>
                <c:pt idx="1">
                  <c:v>11761</c:v>
                </c:pt>
                <c:pt idx="2">
                  <c:v>18374</c:v>
                </c:pt>
                <c:pt idx="3">
                  <c:v>23635</c:v>
                </c:pt>
                <c:pt idx="4">
                  <c:v>23768</c:v>
                </c:pt>
                <c:pt idx="5">
                  <c:v>30376</c:v>
                </c:pt>
                <c:pt idx="6">
                  <c:v>35637</c:v>
                </c:pt>
                <c:pt idx="7">
                  <c:v>35770</c:v>
                </c:pt>
                <c:pt idx="8">
                  <c:v>42395</c:v>
                </c:pt>
                <c:pt idx="9">
                  <c:v>47660</c:v>
                </c:pt>
                <c:pt idx="10">
                  <c:v>47776</c:v>
                </c:pt>
                <c:pt idx="11">
                  <c:v>54407</c:v>
                </c:pt>
                <c:pt idx="12">
                  <c:v>59681</c:v>
                </c:pt>
                <c:pt idx="13">
                  <c:v>71689</c:v>
                </c:pt>
                <c:pt idx="14">
                  <c:v>71805</c:v>
                </c:pt>
                <c:pt idx="15">
                  <c:v>78438</c:v>
                </c:pt>
                <c:pt idx="16">
                  <c:v>83705</c:v>
                </c:pt>
                <c:pt idx="17">
                  <c:v>83839</c:v>
                </c:pt>
                <c:pt idx="18">
                  <c:v>90453</c:v>
                </c:pt>
                <c:pt idx="19">
                  <c:v>95710</c:v>
                </c:pt>
                <c:pt idx="20">
                  <c:v>95844</c:v>
                </c:pt>
                <c:pt idx="21">
                  <c:v>107846</c:v>
                </c:pt>
                <c:pt idx="22">
                  <c:v>114495</c:v>
                </c:pt>
                <c:pt idx="23">
                  <c:v>126502</c:v>
                </c:pt>
                <c:pt idx="24">
                  <c:v>131745</c:v>
                </c:pt>
                <c:pt idx="25">
                  <c:v>131878</c:v>
                </c:pt>
                <c:pt idx="26">
                  <c:v>138523</c:v>
                </c:pt>
                <c:pt idx="27">
                  <c:v>143750</c:v>
                </c:pt>
                <c:pt idx="28">
                  <c:v>143883</c:v>
                </c:pt>
                <c:pt idx="29">
                  <c:v>150530</c:v>
                </c:pt>
                <c:pt idx="30">
                  <c:v>155773</c:v>
                </c:pt>
                <c:pt idx="31">
                  <c:v>155890</c:v>
                </c:pt>
                <c:pt idx="32">
                  <c:v>162535</c:v>
                </c:pt>
                <c:pt idx="33">
                  <c:v>167781</c:v>
                </c:pt>
                <c:pt idx="34">
                  <c:v>167897</c:v>
                </c:pt>
                <c:pt idx="35">
                  <c:v>174559</c:v>
                </c:pt>
                <c:pt idx="36">
                  <c:v>179921</c:v>
                </c:pt>
                <c:pt idx="37">
                  <c:v>186566</c:v>
                </c:pt>
                <c:pt idx="38">
                  <c:v>191810</c:v>
                </c:pt>
                <c:pt idx="39">
                  <c:v>203815</c:v>
                </c:pt>
                <c:pt idx="40">
                  <c:v>210605</c:v>
                </c:pt>
                <c:pt idx="41">
                  <c:v>215832</c:v>
                </c:pt>
                <c:pt idx="42">
                  <c:v>215947</c:v>
                </c:pt>
                <c:pt idx="43">
                  <c:v>222608</c:v>
                </c:pt>
                <c:pt idx="44">
                  <c:v>227841</c:v>
                </c:pt>
                <c:pt idx="45">
                  <c:v>227958</c:v>
                </c:pt>
                <c:pt idx="46">
                  <c:v>239855</c:v>
                </c:pt>
                <c:pt idx="47">
                  <c:v>239972</c:v>
                </c:pt>
                <c:pt idx="48">
                  <c:v>246651</c:v>
                </c:pt>
                <c:pt idx="49">
                  <c:v>251994</c:v>
                </c:pt>
                <c:pt idx="50">
                  <c:v>258656</c:v>
                </c:pt>
                <c:pt idx="51">
                  <c:v>263887</c:v>
                </c:pt>
                <c:pt idx="52">
                  <c:v>270699</c:v>
                </c:pt>
                <c:pt idx="53">
                  <c:v>275900</c:v>
                </c:pt>
                <c:pt idx="54">
                  <c:v>282712</c:v>
                </c:pt>
                <c:pt idx="55">
                  <c:v>287909</c:v>
                </c:pt>
                <c:pt idx="56">
                  <c:v>288042</c:v>
                </c:pt>
                <c:pt idx="57">
                  <c:v>294721</c:v>
                </c:pt>
                <c:pt idx="58">
                  <c:v>299936</c:v>
                </c:pt>
                <c:pt idx="59">
                  <c:v>300053</c:v>
                </c:pt>
                <c:pt idx="60">
                  <c:v>306741</c:v>
                </c:pt>
                <c:pt idx="61">
                  <c:v>312054</c:v>
                </c:pt>
                <c:pt idx="62">
                  <c:v>318754</c:v>
                </c:pt>
                <c:pt idx="63">
                  <c:v>323969</c:v>
                </c:pt>
                <c:pt idx="64">
                  <c:v>324087</c:v>
                </c:pt>
                <c:pt idx="65">
                  <c:v>330785</c:v>
                </c:pt>
                <c:pt idx="66">
                  <c:v>335979</c:v>
                </c:pt>
                <c:pt idx="67">
                  <c:v>336096</c:v>
                </c:pt>
                <c:pt idx="68">
                  <c:v>342807</c:v>
                </c:pt>
                <c:pt idx="69">
                  <c:v>347989</c:v>
                </c:pt>
                <c:pt idx="70">
                  <c:v>354817</c:v>
                </c:pt>
                <c:pt idx="71">
                  <c:v>360014</c:v>
                </c:pt>
                <c:pt idx="72">
                  <c:v>360131</c:v>
                </c:pt>
                <c:pt idx="73">
                  <c:v>366825</c:v>
                </c:pt>
                <c:pt idx="74">
                  <c:v>372021</c:v>
                </c:pt>
                <c:pt idx="75">
                  <c:v>372138</c:v>
                </c:pt>
                <c:pt idx="76">
                  <c:v>378849</c:v>
                </c:pt>
                <c:pt idx="77">
                  <c:v>384025</c:v>
                </c:pt>
                <c:pt idx="78">
                  <c:v>384158</c:v>
                </c:pt>
                <c:pt idx="79">
                  <c:v>390852</c:v>
                </c:pt>
                <c:pt idx="80">
                  <c:v>396161</c:v>
                </c:pt>
                <c:pt idx="81">
                  <c:v>402869</c:v>
                </c:pt>
                <c:pt idx="82">
                  <c:v>408047</c:v>
                </c:pt>
                <c:pt idx="83">
                  <c:v>408164</c:v>
                </c:pt>
                <c:pt idx="84">
                  <c:v>414892</c:v>
                </c:pt>
                <c:pt idx="85">
                  <c:v>420050</c:v>
                </c:pt>
                <c:pt idx="86">
                  <c:v>420166</c:v>
                </c:pt>
                <c:pt idx="87">
                  <c:v>426890</c:v>
                </c:pt>
                <c:pt idx="88">
                  <c:v>432066</c:v>
                </c:pt>
                <c:pt idx="89">
                  <c:v>432166</c:v>
                </c:pt>
                <c:pt idx="90">
                  <c:v>438893</c:v>
                </c:pt>
                <c:pt idx="91">
                  <c:v>444073</c:v>
                </c:pt>
                <c:pt idx="92">
                  <c:v>456079</c:v>
                </c:pt>
                <c:pt idx="93">
                  <c:v>456213</c:v>
                </c:pt>
                <c:pt idx="94">
                  <c:v>462937</c:v>
                </c:pt>
                <c:pt idx="95">
                  <c:v>468083</c:v>
                </c:pt>
                <c:pt idx="96">
                  <c:v>468216</c:v>
                </c:pt>
                <c:pt idx="97">
                  <c:v>474943</c:v>
                </c:pt>
                <c:pt idx="98">
                  <c:v>480224</c:v>
                </c:pt>
                <c:pt idx="99">
                  <c:v>492134</c:v>
                </c:pt>
                <c:pt idx="100">
                  <c:v>492251</c:v>
                </c:pt>
                <c:pt idx="101">
                  <c:v>498977</c:v>
                </c:pt>
                <c:pt idx="102">
                  <c:v>504142</c:v>
                </c:pt>
                <c:pt idx="103">
                  <c:v>504258</c:v>
                </c:pt>
                <c:pt idx="104">
                  <c:v>511006</c:v>
                </c:pt>
                <c:pt idx="105">
                  <c:v>516149</c:v>
                </c:pt>
                <c:pt idx="106">
                  <c:v>516266</c:v>
                </c:pt>
                <c:pt idx="107">
                  <c:v>528168</c:v>
                </c:pt>
                <c:pt idx="108">
                  <c:v>528268</c:v>
                </c:pt>
                <c:pt idx="109">
                  <c:v>535034</c:v>
                </c:pt>
                <c:pt idx="110">
                  <c:v>540182</c:v>
                </c:pt>
                <c:pt idx="111">
                  <c:v>540299</c:v>
                </c:pt>
                <c:pt idx="112">
                  <c:v>547047</c:v>
                </c:pt>
                <c:pt idx="113">
                  <c:v>552191</c:v>
                </c:pt>
                <c:pt idx="114">
                  <c:v>552326</c:v>
                </c:pt>
                <c:pt idx="115">
                  <c:v>559047</c:v>
                </c:pt>
                <c:pt idx="116">
                  <c:v>564328</c:v>
                </c:pt>
                <c:pt idx="117">
                  <c:v>571089</c:v>
                </c:pt>
                <c:pt idx="118">
                  <c:v>576336</c:v>
                </c:pt>
                <c:pt idx="119">
                  <c:v>583094</c:v>
                </c:pt>
                <c:pt idx="120">
                  <c:v>588243</c:v>
                </c:pt>
                <c:pt idx="121">
                  <c:v>588343</c:v>
                </c:pt>
                <c:pt idx="122">
                  <c:v>595103</c:v>
                </c:pt>
                <c:pt idx="123">
                  <c:v>600247</c:v>
                </c:pt>
                <c:pt idx="124">
                  <c:v>600364</c:v>
                </c:pt>
                <c:pt idx="125">
                  <c:v>612252</c:v>
                </c:pt>
                <c:pt idx="126">
                  <c:v>612367</c:v>
                </c:pt>
                <c:pt idx="127">
                  <c:v>619140</c:v>
                </c:pt>
                <c:pt idx="128">
                  <c:v>624253</c:v>
                </c:pt>
                <c:pt idx="129">
                  <c:v>624369</c:v>
                </c:pt>
                <c:pt idx="130">
                  <c:v>631152</c:v>
                </c:pt>
                <c:pt idx="131">
                  <c:v>636284</c:v>
                </c:pt>
                <c:pt idx="132">
                  <c:v>636383</c:v>
                </c:pt>
                <c:pt idx="133">
                  <c:v>643183</c:v>
                </c:pt>
                <c:pt idx="134">
                  <c:v>648296</c:v>
                </c:pt>
                <c:pt idx="135">
                  <c:v>655194</c:v>
                </c:pt>
                <c:pt idx="136">
                  <c:v>660445</c:v>
                </c:pt>
                <c:pt idx="137">
                  <c:v>667203</c:v>
                </c:pt>
                <c:pt idx="138">
                  <c:v>672329</c:v>
                </c:pt>
                <c:pt idx="139">
                  <c:v>672446</c:v>
                </c:pt>
                <c:pt idx="140">
                  <c:v>684348</c:v>
                </c:pt>
                <c:pt idx="141">
                  <c:v>684448</c:v>
                </c:pt>
                <c:pt idx="142">
                  <c:v>691252</c:v>
                </c:pt>
                <c:pt idx="143">
                  <c:v>696369</c:v>
                </c:pt>
                <c:pt idx="144">
                  <c:v>696469</c:v>
                </c:pt>
                <c:pt idx="145">
                  <c:v>703265</c:v>
                </c:pt>
                <c:pt idx="146">
                  <c:v>708376</c:v>
                </c:pt>
                <c:pt idx="147">
                  <c:v>708476</c:v>
                </c:pt>
                <c:pt idx="148">
                  <c:v>715266</c:v>
                </c:pt>
                <c:pt idx="149">
                  <c:v>720379</c:v>
                </c:pt>
                <c:pt idx="150">
                  <c:v>720493</c:v>
                </c:pt>
                <c:pt idx="151">
                  <c:v>727290</c:v>
                </c:pt>
                <c:pt idx="152">
                  <c:v>732385</c:v>
                </c:pt>
                <c:pt idx="153">
                  <c:v>732502</c:v>
                </c:pt>
                <c:pt idx="154">
                  <c:v>739314</c:v>
                </c:pt>
                <c:pt idx="155">
                  <c:v>751318</c:v>
                </c:pt>
                <c:pt idx="156">
                  <c:v>768438</c:v>
                </c:pt>
                <c:pt idx="157">
                  <c:v>768555</c:v>
                </c:pt>
                <c:pt idx="158">
                  <c:v>775346</c:v>
                </c:pt>
                <c:pt idx="159">
                  <c:v>780441</c:v>
                </c:pt>
                <c:pt idx="160">
                  <c:v>780557</c:v>
                </c:pt>
                <c:pt idx="161">
                  <c:v>787346</c:v>
                </c:pt>
                <c:pt idx="162">
                  <c:v>792440</c:v>
                </c:pt>
                <c:pt idx="163">
                  <c:v>792557</c:v>
                </c:pt>
                <c:pt idx="164">
                  <c:v>804458</c:v>
                </c:pt>
                <c:pt idx="165">
                  <c:v>804558</c:v>
                </c:pt>
                <c:pt idx="166">
                  <c:v>811382</c:v>
                </c:pt>
                <c:pt idx="167">
                  <c:v>816461</c:v>
                </c:pt>
                <c:pt idx="168">
                  <c:v>816578</c:v>
                </c:pt>
                <c:pt idx="169">
                  <c:v>823387</c:v>
                </c:pt>
                <c:pt idx="170">
                  <c:v>828464</c:v>
                </c:pt>
                <c:pt idx="171">
                  <c:v>828581</c:v>
                </c:pt>
                <c:pt idx="172">
                  <c:v>840588</c:v>
                </c:pt>
                <c:pt idx="173">
                  <c:v>847420</c:v>
                </c:pt>
                <c:pt idx="174">
                  <c:v>852499</c:v>
                </c:pt>
                <c:pt idx="175">
                  <c:v>859444</c:v>
                </c:pt>
                <c:pt idx="176">
                  <c:v>864522</c:v>
                </c:pt>
                <c:pt idx="177">
                  <c:v>864622</c:v>
                </c:pt>
                <c:pt idx="178">
                  <c:v>871450</c:v>
                </c:pt>
                <c:pt idx="179">
                  <c:v>876529</c:v>
                </c:pt>
                <c:pt idx="180">
                  <c:v>876646</c:v>
                </c:pt>
                <c:pt idx="181">
                  <c:v>883473</c:v>
                </c:pt>
                <c:pt idx="182">
                  <c:v>888532</c:v>
                </c:pt>
                <c:pt idx="183">
                  <c:v>888649</c:v>
                </c:pt>
                <c:pt idx="184">
                  <c:v>895477</c:v>
                </c:pt>
                <c:pt idx="185">
                  <c:v>900539</c:v>
                </c:pt>
                <c:pt idx="186">
                  <c:v>900656</c:v>
                </c:pt>
                <c:pt idx="187">
                  <c:v>907498</c:v>
                </c:pt>
                <c:pt idx="188">
                  <c:v>912676</c:v>
                </c:pt>
                <c:pt idx="189">
                  <c:v>919519</c:v>
                </c:pt>
                <c:pt idx="190">
                  <c:v>924583</c:v>
                </c:pt>
                <c:pt idx="191">
                  <c:v>924683</c:v>
                </c:pt>
                <c:pt idx="192">
                  <c:v>931530</c:v>
                </c:pt>
                <c:pt idx="193">
                  <c:v>936595</c:v>
                </c:pt>
                <c:pt idx="194">
                  <c:v>943538</c:v>
                </c:pt>
                <c:pt idx="195">
                  <c:v>948599</c:v>
                </c:pt>
                <c:pt idx="196">
                  <c:v>955564</c:v>
                </c:pt>
                <c:pt idx="197">
                  <c:v>960626</c:v>
                </c:pt>
                <c:pt idx="198">
                  <c:v>960726</c:v>
                </c:pt>
                <c:pt idx="199">
                  <c:v>967589</c:v>
                </c:pt>
                <c:pt idx="200">
                  <c:v>972637</c:v>
                </c:pt>
                <c:pt idx="201">
                  <c:v>972753</c:v>
                </c:pt>
                <c:pt idx="202">
                  <c:v>979595</c:v>
                </c:pt>
                <c:pt idx="203">
                  <c:v>984758</c:v>
                </c:pt>
                <c:pt idx="204">
                  <c:v>996763</c:v>
                </c:pt>
                <c:pt idx="205">
                  <c:v>1003624</c:v>
                </c:pt>
                <c:pt idx="206">
                  <c:v>1008685</c:v>
                </c:pt>
                <c:pt idx="207">
                  <c:v>1008768</c:v>
                </c:pt>
                <c:pt idx="208">
                  <c:v>1015644</c:v>
                </c:pt>
                <c:pt idx="209">
                  <c:v>1020690</c:v>
                </c:pt>
                <c:pt idx="210">
                  <c:v>1020772</c:v>
                </c:pt>
                <c:pt idx="211">
                  <c:v>1027669</c:v>
                </c:pt>
                <c:pt idx="212">
                  <c:v>1032699</c:v>
                </c:pt>
                <c:pt idx="213">
                  <c:v>1039676</c:v>
                </c:pt>
                <c:pt idx="214">
                  <c:v>1044708</c:v>
                </c:pt>
                <c:pt idx="215">
                  <c:v>1044824</c:v>
                </c:pt>
                <c:pt idx="216">
                  <c:v>1051690</c:v>
                </c:pt>
                <c:pt idx="217">
                  <c:v>1056717</c:v>
                </c:pt>
                <c:pt idx="218">
                  <c:v>1056833</c:v>
                </c:pt>
                <c:pt idx="219">
                  <c:v>1063714</c:v>
                </c:pt>
                <c:pt idx="220">
                  <c:v>1068845</c:v>
                </c:pt>
                <c:pt idx="221">
                  <c:v>1075737</c:v>
                </c:pt>
                <c:pt idx="222">
                  <c:v>1080768</c:v>
                </c:pt>
                <c:pt idx="223">
                  <c:v>1080851</c:v>
                </c:pt>
                <c:pt idx="224">
                  <c:v>1087741</c:v>
                </c:pt>
                <c:pt idx="225">
                  <c:v>1092770</c:v>
                </c:pt>
                <c:pt idx="226">
                  <c:v>1092870</c:v>
                </c:pt>
                <c:pt idx="227">
                  <c:v>1099765</c:v>
                </c:pt>
                <c:pt idx="228">
                  <c:v>1104778</c:v>
                </c:pt>
                <c:pt idx="229">
                  <c:v>1104877</c:v>
                </c:pt>
                <c:pt idx="230">
                  <c:v>1111771</c:v>
                </c:pt>
                <c:pt idx="231">
                  <c:v>1116784</c:v>
                </c:pt>
                <c:pt idx="232">
                  <c:v>1123774</c:v>
                </c:pt>
                <c:pt idx="233">
                  <c:v>1128805</c:v>
                </c:pt>
                <c:pt idx="234">
                  <c:v>1128905</c:v>
                </c:pt>
                <c:pt idx="235">
                  <c:v>1135815</c:v>
                </c:pt>
                <c:pt idx="236">
                  <c:v>1140905</c:v>
                </c:pt>
                <c:pt idx="237">
                  <c:v>1147819</c:v>
                </c:pt>
                <c:pt idx="238">
                  <c:v>1152826</c:v>
                </c:pt>
                <c:pt idx="239">
                  <c:v>1152926</c:v>
                </c:pt>
                <c:pt idx="240">
                  <c:v>1159814</c:v>
                </c:pt>
                <c:pt idx="241">
                  <c:v>1164829</c:v>
                </c:pt>
                <c:pt idx="242">
                  <c:v>1164929</c:v>
                </c:pt>
                <c:pt idx="243">
                  <c:v>1171836</c:v>
                </c:pt>
                <c:pt idx="244">
                  <c:v>1176835</c:v>
                </c:pt>
                <c:pt idx="245">
                  <c:v>1176934</c:v>
                </c:pt>
                <c:pt idx="246">
                  <c:v>1183851</c:v>
                </c:pt>
                <c:pt idx="247">
                  <c:v>1188866</c:v>
                </c:pt>
                <c:pt idx="248">
                  <c:v>1188950</c:v>
                </c:pt>
                <c:pt idx="249">
                  <c:v>1195880</c:v>
                </c:pt>
                <c:pt idx="250">
                  <c:v>1200977</c:v>
                </c:pt>
                <c:pt idx="251">
                  <c:v>1207908</c:v>
                </c:pt>
                <c:pt idx="252">
                  <c:v>1212999</c:v>
                </c:pt>
                <c:pt idx="253">
                  <c:v>1219909</c:v>
                </c:pt>
                <c:pt idx="254">
                  <c:v>1224999</c:v>
                </c:pt>
                <c:pt idx="255">
                  <c:v>1231912</c:v>
                </c:pt>
                <c:pt idx="256">
                  <c:v>1236910</c:v>
                </c:pt>
                <c:pt idx="257">
                  <c:v>1237010</c:v>
                </c:pt>
                <c:pt idx="258">
                  <c:v>1243938</c:v>
                </c:pt>
                <c:pt idx="259">
                  <c:v>1248916</c:v>
                </c:pt>
                <c:pt idx="260">
                  <c:v>1249016</c:v>
                </c:pt>
                <c:pt idx="261">
                  <c:v>1255946</c:v>
                </c:pt>
                <c:pt idx="262">
                  <c:v>1260939</c:v>
                </c:pt>
                <c:pt idx="263">
                  <c:v>1261023</c:v>
                </c:pt>
                <c:pt idx="264">
                  <c:v>1272939</c:v>
                </c:pt>
                <c:pt idx="265">
                  <c:v>1273023</c:v>
                </c:pt>
                <c:pt idx="266">
                  <c:v>1279982</c:v>
                </c:pt>
                <c:pt idx="267">
                  <c:v>1291987</c:v>
                </c:pt>
                <c:pt idx="268">
                  <c:v>1296969</c:v>
                </c:pt>
                <c:pt idx="269">
                  <c:v>1297069</c:v>
                </c:pt>
                <c:pt idx="270">
                  <c:v>1308972</c:v>
                </c:pt>
                <c:pt idx="271">
                  <c:v>1309072</c:v>
                </c:pt>
                <c:pt idx="272">
                  <c:v>1316015</c:v>
                </c:pt>
                <c:pt idx="273">
                  <c:v>1320991</c:v>
                </c:pt>
                <c:pt idx="274">
                  <c:v>1321074</c:v>
                </c:pt>
                <c:pt idx="275">
                  <c:v>1333003</c:v>
                </c:pt>
                <c:pt idx="276">
                  <c:v>1333087</c:v>
                </c:pt>
                <c:pt idx="277">
                  <c:v>1345008</c:v>
                </c:pt>
                <c:pt idx="278">
                  <c:v>1345108</c:v>
                </c:pt>
                <c:pt idx="279">
                  <c:v>1352070</c:v>
                </c:pt>
                <c:pt idx="280">
                  <c:v>1364080</c:v>
                </c:pt>
                <c:pt idx="281">
                  <c:v>1369043</c:v>
                </c:pt>
                <c:pt idx="282">
                  <c:v>1369143</c:v>
                </c:pt>
                <c:pt idx="283">
                  <c:v>1381059</c:v>
                </c:pt>
                <c:pt idx="284">
                  <c:v>1381159</c:v>
                </c:pt>
                <c:pt idx="285">
                  <c:v>1388122</c:v>
                </c:pt>
                <c:pt idx="286">
                  <c:v>1393085</c:v>
                </c:pt>
                <c:pt idx="287">
                  <c:v>1393167</c:v>
                </c:pt>
                <c:pt idx="288">
                  <c:v>1405157</c:v>
                </c:pt>
                <c:pt idx="289">
                  <c:v>1412132</c:v>
                </c:pt>
                <c:pt idx="290">
                  <c:v>1417098</c:v>
                </c:pt>
                <c:pt idx="291">
                  <c:v>1417182</c:v>
                </c:pt>
                <c:pt idx="292">
                  <c:v>1424165</c:v>
                </c:pt>
                <c:pt idx="293">
                  <c:v>1429114</c:v>
                </c:pt>
                <c:pt idx="294">
                  <c:v>1429214</c:v>
                </c:pt>
                <c:pt idx="295">
                  <c:v>1436193</c:v>
                </c:pt>
                <c:pt idx="296">
                  <c:v>1441125</c:v>
                </c:pt>
                <c:pt idx="297">
                  <c:v>1441225</c:v>
                </c:pt>
                <c:pt idx="298">
                  <c:v>1448208</c:v>
                </c:pt>
                <c:pt idx="299">
                  <c:v>1453140</c:v>
                </c:pt>
                <c:pt idx="300">
                  <c:v>1453240</c:v>
                </c:pt>
                <c:pt idx="301">
                  <c:v>1460222</c:v>
                </c:pt>
                <c:pt idx="302">
                  <c:v>1465155</c:v>
                </c:pt>
                <c:pt idx="303">
                  <c:v>1465254</c:v>
                </c:pt>
                <c:pt idx="304">
                  <c:v>1472248</c:v>
                </c:pt>
                <c:pt idx="305">
                  <c:v>1477258</c:v>
                </c:pt>
                <c:pt idx="306">
                  <c:v>1484259</c:v>
                </c:pt>
                <c:pt idx="307">
                  <c:v>1489208</c:v>
                </c:pt>
                <c:pt idx="308">
                  <c:v>1496282</c:v>
                </c:pt>
                <c:pt idx="309">
                  <c:v>1501208</c:v>
                </c:pt>
                <c:pt idx="310">
                  <c:v>1501308</c:v>
                </c:pt>
                <c:pt idx="311">
                  <c:v>1508303</c:v>
                </c:pt>
                <c:pt idx="312">
                  <c:v>1513216</c:v>
                </c:pt>
                <c:pt idx="313">
                  <c:v>1513316</c:v>
                </c:pt>
                <c:pt idx="314">
                  <c:v>1520312</c:v>
                </c:pt>
                <c:pt idx="315">
                  <c:v>1525225</c:v>
                </c:pt>
                <c:pt idx="316">
                  <c:v>1525325</c:v>
                </c:pt>
                <c:pt idx="317">
                  <c:v>1537336</c:v>
                </c:pt>
                <c:pt idx="318">
                  <c:v>1544344</c:v>
                </c:pt>
                <c:pt idx="319">
                  <c:v>1549276</c:v>
                </c:pt>
                <c:pt idx="320">
                  <c:v>1549360</c:v>
                </c:pt>
                <c:pt idx="321">
                  <c:v>1556367</c:v>
                </c:pt>
                <c:pt idx="322">
                  <c:v>1561282</c:v>
                </c:pt>
                <c:pt idx="323">
                  <c:v>1573281</c:v>
                </c:pt>
                <c:pt idx="324">
                  <c:v>1580388</c:v>
                </c:pt>
                <c:pt idx="325">
                  <c:v>1585300</c:v>
                </c:pt>
                <c:pt idx="326">
                  <c:v>1585383</c:v>
                </c:pt>
                <c:pt idx="327">
                  <c:v>1592389</c:v>
                </c:pt>
                <c:pt idx="328">
                  <c:v>1597398</c:v>
                </c:pt>
                <c:pt idx="329">
                  <c:v>1604421</c:v>
                </c:pt>
                <c:pt idx="330">
                  <c:v>1609306</c:v>
                </c:pt>
                <c:pt idx="331">
                  <c:v>1616418</c:v>
                </c:pt>
                <c:pt idx="332">
                  <c:v>1621314</c:v>
                </c:pt>
                <c:pt idx="333">
                  <c:v>1621414</c:v>
                </c:pt>
                <c:pt idx="334">
                  <c:v>1628439</c:v>
                </c:pt>
                <c:pt idx="335">
                  <c:v>1633324</c:v>
                </c:pt>
                <c:pt idx="336">
                  <c:v>1633423</c:v>
                </c:pt>
                <c:pt idx="337">
                  <c:v>1640440</c:v>
                </c:pt>
                <c:pt idx="338">
                  <c:v>1645336</c:v>
                </c:pt>
                <c:pt idx="339">
                  <c:v>1645419</c:v>
                </c:pt>
                <c:pt idx="340">
                  <c:v>1657351</c:v>
                </c:pt>
                <c:pt idx="341">
                  <c:v>1657417</c:v>
                </c:pt>
                <c:pt idx="342">
                  <c:v>1664446</c:v>
                </c:pt>
                <c:pt idx="343">
                  <c:v>1669336</c:v>
                </c:pt>
                <c:pt idx="344">
                  <c:v>1676455</c:v>
                </c:pt>
                <c:pt idx="345">
                  <c:v>1681332</c:v>
                </c:pt>
                <c:pt idx="346">
                  <c:v>1681432</c:v>
                </c:pt>
                <c:pt idx="347">
                  <c:v>1688480</c:v>
                </c:pt>
                <c:pt idx="348">
                  <c:v>1693445</c:v>
                </c:pt>
                <c:pt idx="349">
                  <c:v>1700489</c:v>
                </c:pt>
                <c:pt idx="350">
                  <c:v>1705371</c:v>
                </c:pt>
                <c:pt idx="351">
                  <c:v>1705455</c:v>
                </c:pt>
                <c:pt idx="352">
                  <c:v>1717399</c:v>
                </c:pt>
                <c:pt idx="353">
                  <c:v>1717466</c:v>
                </c:pt>
                <c:pt idx="354">
                  <c:v>1724527</c:v>
                </c:pt>
                <c:pt idx="355">
                  <c:v>1729406</c:v>
                </c:pt>
                <c:pt idx="356">
                  <c:v>1736532</c:v>
                </c:pt>
                <c:pt idx="357">
                  <c:v>1741409</c:v>
                </c:pt>
                <c:pt idx="358">
                  <c:v>1741509</c:v>
                </c:pt>
                <c:pt idx="359">
                  <c:v>1748552</c:v>
                </c:pt>
                <c:pt idx="360">
                  <c:v>1753513</c:v>
                </c:pt>
                <c:pt idx="361">
                  <c:v>1760578</c:v>
                </c:pt>
                <c:pt idx="362">
                  <c:v>1765439</c:v>
                </c:pt>
                <c:pt idx="363">
                  <c:v>1765523</c:v>
                </c:pt>
                <c:pt idx="364">
                  <c:v>1777449</c:v>
                </c:pt>
                <c:pt idx="365">
                  <c:v>1777532</c:v>
                </c:pt>
                <c:pt idx="366">
                  <c:v>1784607</c:v>
                </c:pt>
                <c:pt idx="367">
                  <c:v>1789452</c:v>
                </c:pt>
                <c:pt idx="368">
                  <c:v>1796612</c:v>
                </c:pt>
                <c:pt idx="369">
                  <c:v>1801560</c:v>
                </c:pt>
                <c:pt idx="370">
                  <c:v>1808634</c:v>
                </c:pt>
                <c:pt idx="371">
                  <c:v>1813499</c:v>
                </c:pt>
                <c:pt idx="372">
                  <c:v>1813565</c:v>
                </c:pt>
                <c:pt idx="373">
                  <c:v>1820641</c:v>
                </c:pt>
                <c:pt idx="374">
                  <c:v>1825503</c:v>
                </c:pt>
                <c:pt idx="375">
                  <c:v>1825586</c:v>
                </c:pt>
                <c:pt idx="376">
                  <c:v>1837517</c:v>
                </c:pt>
                <c:pt idx="377">
                  <c:v>1837601</c:v>
                </c:pt>
                <c:pt idx="378">
                  <c:v>1844698</c:v>
                </c:pt>
                <c:pt idx="379">
                  <c:v>1849526</c:v>
                </c:pt>
                <c:pt idx="380">
                  <c:v>1856698</c:v>
                </c:pt>
                <c:pt idx="381">
                  <c:v>1861545</c:v>
                </c:pt>
                <c:pt idx="382">
                  <c:v>1861628</c:v>
                </c:pt>
                <c:pt idx="383">
                  <c:v>1868716</c:v>
                </c:pt>
                <c:pt idx="384">
                  <c:v>1873557</c:v>
                </c:pt>
                <c:pt idx="385">
                  <c:v>1873640</c:v>
                </c:pt>
                <c:pt idx="386">
                  <c:v>1880712</c:v>
                </c:pt>
                <c:pt idx="387">
                  <c:v>1885548</c:v>
                </c:pt>
                <c:pt idx="388">
                  <c:v>1885631</c:v>
                </c:pt>
                <c:pt idx="389">
                  <c:v>1892715</c:v>
                </c:pt>
                <c:pt idx="390">
                  <c:v>1897642</c:v>
                </c:pt>
              </c:numCache>
            </c:numRef>
          </c:xVal>
          <c:yVal>
            <c:numRef>
              <c:f>log!$G$2:$G$392</c:f>
              <c:numCache>
                <c:formatCode>General</c:formatCode>
                <c:ptCount val="391"/>
                <c:pt idx="0">
                  <c:v>23</c:v>
                </c:pt>
                <c:pt idx="3">
                  <c:v>23</c:v>
                </c:pt>
                <c:pt idx="6">
                  <c:v>23</c:v>
                </c:pt>
                <c:pt idx="9">
                  <c:v>23</c:v>
                </c:pt>
                <c:pt idx="12">
                  <c:v>23</c:v>
                </c:pt>
                <c:pt idx="13">
                  <c:v>23</c:v>
                </c:pt>
                <c:pt idx="16">
                  <c:v>23</c:v>
                </c:pt>
                <c:pt idx="19">
                  <c:v>23</c:v>
                </c:pt>
                <c:pt idx="24">
                  <c:v>23</c:v>
                </c:pt>
                <c:pt idx="27">
                  <c:v>23</c:v>
                </c:pt>
                <c:pt idx="30">
                  <c:v>23</c:v>
                </c:pt>
                <c:pt idx="33">
                  <c:v>22</c:v>
                </c:pt>
                <c:pt idx="38">
                  <c:v>22</c:v>
                </c:pt>
                <c:pt idx="39">
                  <c:v>22</c:v>
                </c:pt>
                <c:pt idx="41">
                  <c:v>22</c:v>
                </c:pt>
                <c:pt idx="44">
                  <c:v>22</c:v>
                </c:pt>
                <c:pt idx="46">
                  <c:v>22</c:v>
                </c:pt>
                <c:pt idx="51">
                  <c:v>22</c:v>
                </c:pt>
                <c:pt idx="53">
                  <c:v>22</c:v>
                </c:pt>
                <c:pt idx="55">
                  <c:v>22</c:v>
                </c:pt>
                <c:pt idx="58">
                  <c:v>22</c:v>
                </c:pt>
                <c:pt idx="63">
                  <c:v>22</c:v>
                </c:pt>
                <c:pt idx="66">
                  <c:v>22</c:v>
                </c:pt>
                <c:pt idx="69">
                  <c:v>22</c:v>
                </c:pt>
                <c:pt idx="71">
                  <c:v>22</c:v>
                </c:pt>
                <c:pt idx="74">
                  <c:v>21</c:v>
                </c:pt>
                <c:pt idx="77">
                  <c:v>21</c:v>
                </c:pt>
                <c:pt idx="82">
                  <c:v>21</c:v>
                </c:pt>
                <c:pt idx="85">
                  <c:v>21</c:v>
                </c:pt>
                <c:pt idx="88">
                  <c:v>21</c:v>
                </c:pt>
                <c:pt idx="91">
                  <c:v>22</c:v>
                </c:pt>
                <c:pt idx="92">
                  <c:v>22</c:v>
                </c:pt>
                <c:pt idx="95">
                  <c:v>22</c:v>
                </c:pt>
                <c:pt idx="99">
                  <c:v>22</c:v>
                </c:pt>
                <c:pt idx="102">
                  <c:v>22</c:v>
                </c:pt>
                <c:pt idx="105">
                  <c:v>23</c:v>
                </c:pt>
                <c:pt idx="107">
                  <c:v>23</c:v>
                </c:pt>
                <c:pt idx="110">
                  <c:v>23</c:v>
                </c:pt>
                <c:pt idx="113">
                  <c:v>23</c:v>
                </c:pt>
                <c:pt idx="120">
                  <c:v>23</c:v>
                </c:pt>
                <c:pt idx="123">
                  <c:v>23</c:v>
                </c:pt>
                <c:pt idx="125">
                  <c:v>23</c:v>
                </c:pt>
                <c:pt idx="128">
                  <c:v>23</c:v>
                </c:pt>
                <c:pt idx="131">
                  <c:v>23</c:v>
                </c:pt>
                <c:pt idx="134">
                  <c:v>23</c:v>
                </c:pt>
                <c:pt idx="138">
                  <c:v>23</c:v>
                </c:pt>
                <c:pt idx="140">
                  <c:v>23</c:v>
                </c:pt>
                <c:pt idx="143">
                  <c:v>23</c:v>
                </c:pt>
                <c:pt idx="146">
                  <c:v>23</c:v>
                </c:pt>
                <c:pt idx="149">
                  <c:v>23</c:v>
                </c:pt>
                <c:pt idx="152">
                  <c:v>23</c:v>
                </c:pt>
                <c:pt idx="156">
                  <c:v>23</c:v>
                </c:pt>
                <c:pt idx="159">
                  <c:v>23</c:v>
                </c:pt>
                <c:pt idx="162">
                  <c:v>23</c:v>
                </c:pt>
                <c:pt idx="164">
                  <c:v>23</c:v>
                </c:pt>
                <c:pt idx="167">
                  <c:v>23</c:v>
                </c:pt>
                <c:pt idx="170">
                  <c:v>23</c:v>
                </c:pt>
                <c:pt idx="174">
                  <c:v>23</c:v>
                </c:pt>
                <c:pt idx="176">
                  <c:v>23</c:v>
                </c:pt>
                <c:pt idx="179">
                  <c:v>25</c:v>
                </c:pt>
                <c:pt idx="182">
                  <c:v>24</c:v>
                </c:pt>
                <c:pt idx="185">
                  <c:v>24</c:v>
                </c:pt>
                <c:pt idx="190">
                  <c:v>23</c:v>
                </c:pt>
                <c:pt idx="193">
                  <c:v>23</c:v>
                </c:pt>
                <c:pt idx="195">
                  <c:v>23</c:v>
                </c:pt>
                <c:pt idx="197">
                  <c:v>23</c:v>
                </c:pt>
                <c:pt idx="200">
                  <c:v>23</c:v>
                </c:pt>
                <c:pt idx="206">
                  <c:v>24</c:v>
                </c:pt>
                <c:pt idx="209">
                  <c:v>29</c:v>
                </c:pt>
                <c:pt idx="212">
                  <c:v>27</c:v>
                </c:pt>
                <c:pt idx="214">
                  <c:v>25</c:v>
                </c:pt>
                <c:pt idx="217">
                  <c:v>25</c:v>
                </c:pt>
                <c:pt idx="222">
                  <c:v>24</c:v>
                </c:pt>
                <c:pt idx="225">
                  <c:v>24</c:v>
                </c:pt>
                <c:pt idx="228">
                  <c:v>24</c:v>
                </c:pt>
                <c:pt idx="231">
                  <c:v>24</c:v>
                </c:pt>
                <c:pt idx="233">
                  <c:v>25</c:v>
                </c:pt>
                <c:pt idx="238">
                  <c:v>25</c:v>
                </c:pt>
                <c:pt idx="241">
                  <c:v>24</c:v>
                </c:pt>
                <c:pt idx="244">
                  <c:v>24</c:v>
                </c:pt>
                <c:pt idx="247">
                  <c:v>24</c:v>
                </c:pt>
                <c:pt idx="256">
                  <c:v>24</c:v>
                </c:pt>
                <c:pt idx="259">
                  <c:v>24</c:v>
                </c:pt>
                <c:pt idx="262">
                  <c:v>24</c:v>
                </c:pt>
                <c:pt idx="264">
                  <c:v>24</c:v>
                </c:pt>
                <c:pt idx="268">
                  <c:v>24</c:v>
                </c:pt>
                <c:pt idx="270">
                  <c:v>24</c:v>
                </c:pt>
                <c:pt idx="273">
                  <c:v>24</c:v>
                </c:pt>
                <c:pt idx="275">
                  <c:v>23</c:v>
                </c:pt>
                <c:pt idx="277">
                  <c:v>24</c:v>
                </c:pt>
                <c:pt idx="281">
                  <c:v>24</c:v>
                </c:pt>
                <c:pt idx="283">
                  <c:v>24</c:v>
                </c:pt>
                <c:pt idx="286">
                  <c:v>24</c:v>
                </c:pt>
                <c:pt idx="290">
                  <c:v>24</c:v>
                </c:pt>
                <c:pt idx="293">
                  <c:v>24</c:v>
                </c:pt>
                <c:pt idx="296">
                  <c:v>23</c:v>
                </c:pt>
                <c:pt idx="299">
                  <c:v>24</c:v>
                </c:pt>
                <c:pt idx="302">
                  <c:v>24</c:v>
                </c:pt>
                <c:pt idx="307">
                  <c:v>23</c:v>
                </c:pt>
                <c:pt idx="309">
                  <c:v>23</c:v>
                </c:pt>
                <c:pt idx="312">
                  <c:v>23</c:v>
                </c:pt>
                <c:pt idx="315">
                  <c:v>23</c:v>
                </c:pt>
                <c:pt idx="319">
                  <c:v>23</c:v>
                </c:pt>
                <c:pt idx="322">
                  <c:v>23</c:v>
                </c:pt>
                <c:pt idx="323">
                  <c:v>23</c:v>
                </c:pt>
                <c:pt idx="325">
                  <c:v>23</c:v>
                </c:pt>
                <c:pt idx="330">
                  <c:v>23</c:v>
                </c:pt>
                <c:pt idx="332">
                  <c:v>23</c:v>
                </c:pt>
                <c:pt idx="335">
                  <c:v>23</c:v>
                </c:pt>
                <c:pt idx="338">
                  <c:v>23</c:v>
                </c:pt>
                <c:pt idx="340">
                  <c:v>23</c:v>
                </c:pt>
                <c:pt idx="343">
                  <c:v>23</c:v>
                </c:pt>
                <c:pt idx="345">
                  <c:v>22</c:v>
                </c:pt>
                <c:pt idx="350">
                  <c:v>22</c:v>
                </c:pt>
                <c:pt idx="352">
                  <c:v>22</c:v>
                </c:pt>
                <c:pt idx="355">
                  <c:v>22</c:v>
                </c:pt>
                <c:pt idx="357">
                  <c:v>22</c:v>
                </c:pt>
                <c:pt idx="362">
                  <c:v>22</c:v>
                </c:pt>
                <c:pt idx="364">
                  <c:v>22</c:v>
                </c:pt>
                <c:pt idx="367">
                  <c:v>22</c:v>
                </c:pt>
                <c:pt idx="371">
                  <c:v>22</c:v>
                </c:pt>
                <c:pt idx="374">
                  <c:v>22</c:v>
                </c:pt>
                <c:pt idx="376">
                  <c:v>22</c:v>
                </c:pt>
                <c:pt idx="379">
                  <c:v>22</c:v>
                </c:pt>
                <c:pt idx="381">
                  <c:v>22</c:v>
                </c:pt>
                <c:pt idx="384">
                  <c:v>22</c:v>
                </c:pt>
                <c:pt idx="387">
                  <c:v>22</c:v>
                </c:pt>
              </c:numCache>
            </c:numRef>
          </c:yVal>
          <c:smooth val="0"/>
        </c:ser>
        <c:dLbls>
          <c:showLegendKey val="0"/>
          <c:showVal val="0"/>
          <c:showCatName val="0"/>
          <c:showSerName val="0"/>
          <c:showPercent val="0"/>
          <c:showBubbleSize val="0"/>
        </c:dLbls>
        <c:axId val="43008000"/>
        <c:axId val="43009536"/>
      </c:scatterChart>
      <c:valAx>
        <c:axId val="43008000"/>
        <c:scaling>
          <c:orientation val="minMax"/>
        </c:scaling>
        <c:delete val="0"/>
        <c:axPos val="b"/>
        <c:numFmt formatCode="General" sourceLinked="1"/>
        <c:majorTickMark val="out"/>
        <c:minorTickMark val="none"/>
        <c:tickLblPos val="nextTo"/>
        <c:crossAx val="43009536"/>
        <c:crosses val="autoZero"/>
        <c:crossBetween val="midCat"/>
      </c:valAx>
      <c:valAx>
        <c:axId val="43009536"/>
        <c:scaling>
          <c:orientation val="minMax"/>
        </c:scaling>
        <c:delete val="0"/>
        <c:axPos val="l"/>
        <c:majorGridlines/>
        <c:numFmt formatCode="General" sourceLinked="1"/>
        <c:majorTickMark val="out"/>
        <c:minorTickMark val="none"/>
        <c:tickLblPos val="nextTo"/>
        <c:crossAx val="43008000"/>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CB88E91E-8EA5-4248-8AD9-9EC165673D36}">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Template>
  <TotalTime>1452</TotalTime>
  <Pages>13</Pages>
  <Words>2320</Words>
  <Characters>13230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Dino</dc:creator>
  <cp:lastModifiedBy>Dino</cp:lastModifiedBy>
  <cp:revision>128</cp:revision>
  <dcterms:created xsi:type="dcterms:W3CDTF">2011-04-02T23:52:00Z</dcterms:created>
  <dcterms:modified xsi:type="dcterms:W3CDTF">2011-04-28T03:31:00Z</dcterms:modified>
</cp:coreProperties>
</file>